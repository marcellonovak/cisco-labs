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3E4" w14:textId="4751A74A" w:rsidR="00C6554A" w:rsidRPr="008B5277" w:rsidRDefault="00E16423" w:rsidP="00074088">
      <w:pPr>
        <w:pStyle w:val="Photo"/>
        <w:spacing w:line="360" w:lineRule="au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28BA4CA" wp14:editId="5A341766">
            <wp:extent cx="4050453" cy="6075680"/>
            <wp:effectExtent l="0" t="0" r="7620" b="127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24" cy="609543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7DC28E5" w14:textId="5E9EFA02" w:rsidR="00C6554A" w:rsidRDefault="00D81965" w:rsidP="00074088">
      <w:pPr>
        <w:pStyle w:val="Title"/>
      </w:pPr>
      <w:r>
        <w:t xml:space="preserve">AWS </w:t>
      </w:r>
      <w:r w:rsidR="00942E45">
        <w:t>VPC</w:t>
      </w:r>
      <w:r w:rsidR="00074088">
        <w:t>/EC2</w:t>
      </w:r>
      <w:r>
        <w:t xml:space="preserve"> Lab</w:t>
      </w:r>
    </w:p>
    <w:p w14:paraId="1419B595" w14:textId="30D00A64" w:rsidR="00C6554A" w:rsidRPr="00D5413C" w:rsidRDefault="00074088" w:rsidP="00074088">
      <w:pPr>
        <w:pStyle w:val="Subtitle"/>
        <w:spacing w:line="240" w:lineRule="auto"/>
      </w:pPr>
      <w:r>
        <w:t>Using multiple amazon technologies</w:t>
      </w:r>
    </w:p>
    <w:p w14:paraId="7D7B58DF" w14:textId="31069E30" w:rsidR="008E474D" w:rsidRDefault="0050247B" w:rsidP="00074088">
      <w:pPr>
        <w:pStyle w:val="ContactInfo"/>
        <w:spacing w:line="360" w:lineRule="auto"/>
      </w:pPr>
      <w:r>
        <w:t>Marcello Novak</w:t>
      </w:r>
      <w:r w:rsidR="00C6554A">
        <w:t xml:space="preserve"> | </w:t>
      </w:r>
      <w:r>
        <w:t>CCNP</w:t>
      </w:r>
    </w:p>
    <w:p w14:paraId="65EF74A5" w14:textId="77777777" w:rsidR="00074088" w:rsidRDefault="00074088" w:rsidP="00074088">
      <w:pPr>
        <w:pStyle w:val="ContactInfo"/>
        <w:spacing w:line="360" w:lineRule="auto"/>
      </w:pPr>
    </w:p>
    <w:p w14:paraId="26F287A4" w14:textId="76B449AD" w:rsidR="008101EC" w:rsidRPr="008E474D" w:rsidRDefault="008101EC" w:rsidP="00074088">
      <w:pPr>
        <w:pStyle w:val="ContactInfo"/>
        <w:spacing w:line="360" w:lineRule="auto"/>
        <w:jc w:val="left"/>
      </w:pPr>
      <w:r w:rsidRPr="009D5111"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  <w:lastRenderedPageBreak/>
        <w:t>Purpose</w:t>
      </w:r>
    </w:p>
    <w:p w14:paraId="2F26A31C" w14:textId="2A49031D" w:rsidR="0050247B" w:rsidRDefault="00D81965" w:rsidP="00074088">
      <w:pPr>
        <w:spacing w:line="36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</w:t>
      </w:r>
      <w:r w:rsidR="00942E45">
        <w:rPr>
          <w:rFonts w:cs="Times New Roman"/>
          <w:sz w:val="24"/>
          <w:szCs w:val="24"/>
        </w:rPr>
        <w:t>lab dealt with creating an Amazon VPC</w:t>
      </w:r>
      <w:r w:rsidR="00074088">
        <w:rPr>
          <w:rFonts w:cs="Times New Roman"/>
          <w:sz w:val="24"/>
          <w:szCs w:val="24"/>
        </w:rPr>
        <w:t xml:space="preserve">, and then creating an EC2 on top of it. Then from the EC2, we had to deploy a webpage. This lab was the first in dealing with how these technologies interacted with one-another and using things we had previously learned. </w:t>
      </w:r>
    </w:p>
    <w:p w14:paraId="3246185C" w14:textId="3D1349A4" w:rsidR="00D81965" w:rsidRDefault="00D81965" w:rsidP="00074088">
      <w:pPr>
        <w:spacing w:line="36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Screenshots</w:t>
      </w:r>
    </w:p>
    <w:p w14:paraId="27FCE349" w14:textId="13D329F3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usual, the first step involved going to a setup wizard. First, we setup the VPC.</w:t>
      </w:r>
    </w:p>
    <w:p w14:paraId="54063049" w14:textId="0C773112" w:rsidR="00074088" w:rsidRDefault="00074088" w:rsidP="00074088">
      <w:pPr>
        <w:spacing w:line="360" w:lineRule="auto"/>
        <w:jc w:val="center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76B146AD" wp14:editId="02248AFD">
            <wp:extent cx="5503438" cy="3516086"/>
            <wp:effectExtent l="0" t="0" r="254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63" cy="35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232C" w14:textId="77777777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After the initial settings are complete, we create two subnets: public and private</w:t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4BA64FD1" wp14:editId="1BE53471">
            <wp:extent cx="5411335" cy="3603171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04" cy="38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5DACA41B" wp14:editId="384D4F94">
            <wp:extent cx="5486400" cy="36455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9A65" w14:textId="77777777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After we create the subnets, we create and attach an internet gateway.</w:t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396FB1E6" wp14:editId="5F52E77E">
            <wp:extent cx="5486400" cy="18783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232DA07B" wp14:editId="0A87B8AC">
            <wp:extent cx="5486400" cy="137477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1030" w14:textId="729C9F6C" w:rsidR="00074088" w:rsidRP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Then, after the internet gateway has been created an attached, we create two route tables for each subnet.</w:t>
      </w:r>
      <w:r w:rsidRPr="00074088"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t xml:space="preserve"> </w:t>
      </w:r>
      <w:r>
        <w:rPr>
          <w:rFonts w:cs="Times New Roman"/>
          <w:sz w:val="24"/>
          <w:szCs w:val="24"/>
        </w:rPr>
        <w:t>Then, we associate them to their subnet.</w:t>
      </w:r>
    </w:p>
    <w:p w14:paraId="0A5075F7" w14:textId="77777777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5D610480" wp14:editId="299E2ED2">
            <wp:extent cx="3634167" cy="3276600"/>
            <wp:effectExtent l="0" t="0" r="444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36" cy="33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D49" w14:textId="5664A632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lastRenderedPageBreak/>
        <w:drawing>
          <wp:inline distT="0" distB="0" distL="0" distR="0" wp14:anchorId="30F80821" wp14:editId="27F0C161">
            <wp:extent cx="3548743" cy="1738819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96" cy="17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FDA" w14:textId="637667B0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31751" wp14:editId="62BDCC0C">
            <wp:extent cx="2775857" cy="1541009"/>
            <wp:effectExtent l="0" t="0" r="5715" b="2540"/>
            <wp:docPr id="1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263" cy="15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BD94" w14:textId="7629152A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44CAC148" wp14:editId="074B4A93">
            <wp:extent cx="3635828" cy="1853943"/>
            <wp:effectExtent l="0" t="0" r="317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38" cy="18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DFE0" w14:textId="4A214242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0EB25A1B" wp14:editId="6B3778C6">
            <wp:extent cx="3128915" cy="1774372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74" cy="17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C167" w14:textId="5FFE6D12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After creating all those route tables and subnets, we create an EC2 instance, and then attach it to the machine. This is where the webpage is based.</w:t>
      </w:r>
    </w:p>
    <w:p w14:paraId="4BD351B7" w14:textId="77777777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2D7A97B1" wp14:editId="7F4A5CAC">
            <wp:extent cx="5486400" cy="259588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7C5D8CAE" wp14:editId="34096608">
            <wp:extent cx="5486400" cy="2015490"/>
            <wp:effectExtent l="0" t="0" r="0" b="381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496D42A6" wp14:editId="695F12B4">
            <wp:extent cx="5486400" cy="1898650"/>
            <wp:effectExtent l="0" t="0" r="0" b="635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9BD" w14:textId="77777777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5DF067C7" w14:textId="39D4AFC3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We then configure the security group for the EC2 machine to allow HTTP traffic.</w:t>
      </w:r>
    </w:p>
    <w:p w14:paraId="330A3B63" w14:textId="2A952433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79DE9E40" wp14:editId="417A10CC">
            <wp:extent cx="5486400" cy="1725295"/>
            <wp:effectExtent l="0" t="0" r="0" b="825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6B5CDF50" wp14:editId="02E33210">
            <wp:extent cx="5486400" cy="164592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8D32" w14:textId="3DD7E0A9" w:rsid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 voila! We are done.</w:t>
      </w:r>
    </w:p>
    <w:p w14:paraId="2078C034" w14:textId="2F678FF3" w:rsidR="00074088" w:rsidRPr="00074088" w:rsidRDefault="00074088" w:rsidP="0007408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eastAsia="Times New Roman" w:cs="Courier New"/>
          <w:b/>
          <w:bCs/>
          <w:i/>
          <w:iCs/>
          <w:noProof/>
          <w:color w:val="00566E" w:themeColor="accent4" w:themeShade="80"/>
          <w:sz w:val="32"/>
          <w:szCs w:val="32"/>
        </w:rPr>
        <w:drawing>
          <wp:inline distT="0" distB="0" distL="0" distR="0" wp14:anchorId="7109398B" wp14:editId="127A49C3">
            <wp:extent cx="5456393" cy="1120237"/>
            <wp:effectExtent l="0" t="0" r="0" b="381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526" w14:textId="1C76DDB5" w:rsidR="008101EC" w:rsidRPr="009D5111" w:rsidRDefault="008101EC" w:rsidP="00074088">
      <w:pPr>
        <w:spacing w:line="36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Problems</w:t>
      </w:r>
    </w:p>
    <w:p w14:paraId="2FD9A3A3" w14:textId="195F3E57" w:rsidR="00603AC3" w:rsidRPr="00AD2648" w:rsidRDefault="003237BA" w:rsidP="00074088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74088">
        <w:rPr>
          <w:rFonts w:cs="Times New Roman"/>
          <w:sz w:val="24"/>
          <w:szCs w:val="24"/>
        </w:rPr>
        <w:t xml:space="preserve">This lab was actually very easy, since in the past I had used </w:t>
      </w:r>
      <w:r w:rsidR="00235568">
        <w:rPr>
          <w:rFonts w:cs="Times New Roman"/>
          <w:sz w:val="24"/>
          <w:szCs w:val="24"/>
        </w:rPr>
        <w:t>all</w:t>
      </w:r>
      <w:r w:rsidR="00074088">
        <w:rPr>
          <w:rFonts w:cs="Times New Roman"/>
          <w:sz w:val="24"/>
          <w:szCs w:val="24"/>
        </w:rPr>
        <w:t xml:space="preserve"> these technologies before. Nothing </w:t>
      </w:r>
      <w:r w:rsidR="00235568">
        <w:rPr>
          <w:rFonts w:cs="Times New Roman"/>
          <w:sz w:val="24"/>
          <w:szCs w:val="24"/>
        </w:rPr>
        <w:t>in the lab instructions was missing, so I knew what I was supposed to do. No hidden IP allocations here this time</w:t>
      </w:r>
      <w:r w:rsidR="00F810F8">
        <w:rPr>
          <w:rFonts w:cs="Times New Roman"/>
          <w:sz w:val="24"/>
          <w:szCs w:val="24"/>
        </w:rPr>
        <w:t>, thankfully. Overall, an enjoyable lab to complete.</w:t>
      </w:r>
    </w:p>
    <w:sectPr w:rsidR="00603AC3" w:rsidRPr="00AD2648" w:rsidSect="008101EC">
      <w:footerReference w:type="default" r:id="rId28"/>
      <w:pgSz w:w="12240" w:h="15840"/>
      <w:pgMar w:top="1728" w:right="1800" w:bottom="1440" w:left="1800" w:header="720" w:footer="720" w:gutter="0"/>
      <w:pgBorders w:offsetFrom="page">
        <w:top w:val="triple" w:sz="12" w:space="24" w:color="0081A4" w:themeColor="accent4" w:themeShade="BF"/>
        <w:left w:val="triple" w:sz="12" w:space="24" w:color="0081A4" w:themeColor="accent4" w:themeShade="BF"/>
        <w:bottom w:val="triple" w:sz="12" w:space="24" w:color="0081A4" w:themeColor="accent4" w:themeShade="BF"/>
        <w:right w:val="triple" w:sz="12" w:space="24" w:color="0081A4" w:themeColor="accent4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D14F" w14:textId="77777777" w:rsidR="00145ACB" w:rsidRDefault="00145ACB" w:rsidP="00C6554A">
      <w:pPr>
        <w:spacing w:before="0" w:after="0" w:line="240" w:lineRule="auto"/>
      </w:pPr>
      <w:r>
        <w:separator/>
      </w:r>
    </w:p>
  </w:endnote>
  <w:endnote w:type="continuationSeparator" w:id="0">
    <w:p w14:paraId="7EC1C0D7" w14:textId="77777777" w:rsidR="00145ACB" w:rsidRDefault="00145AC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A103" w14:textId="77777777" w:rsidR="00AD16F2" w:rsidRDefault="00AD16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8F32" w14:textId="77777777" w:rsidR="00145ACB" w:rsidRDefault="00145AC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7A812C5" w14:textId="77777777" w:rsidR="00145ACB" w:rsidRDefault="00145AC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294AC7"/>
    <w:multiLevelType w:val="hybridMultilevel"/>
    <w:tmpl w:val="76B67FF6"/>
    <w:lvl w:ilvl="0" w:tplc="AB52D5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AF144D"/>
    <w:multiLevelType w:val="hybridMultilevel"/>
    <w:tmpl w:val="694632FC"/>
    <w:lvl w:ilvl="0" w:tplc="FBAE0912">
      <w:start w:val="15"/>
      <w:numFmt w:val="bullet"/>
      <w:lvlText w:val="-"/>
      <w:lvlJc w:val="left"/>
      <w:pPr>
        <w:ind w:left="1800" w:hanging="360"/>
      </w:pPr>
      <w:rPr>
        <w:rFonts w:ascii="Constantia" w:eastAsiaTheme="minorHAnsi" w:hAnsi="Constantia" w:cs="Times New Roman" w:hint="default"/>
        <w:color w:val="595959" w:themeColor="text1" w:themeTint="A6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4D5529"/>
    <w:multiLevelType w:val="hybridMultilevel"/>
    <w:tmpl w:val="DA9E7F44"/>
    <w:lvl w:ilvl="0" w:tplc="E4AC2BDC">
      <w:start w:val="15"/>
      <w:numFmt w:val="bullet"/>
      <w:lvlText w:val="-"/>
      <w:lvlJc w:val="left"/>
      <w:pPr>
        <w:ind w:left="36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630D12"/>
    <w:multiLevelType w:val="hybridMultilevel"/>
    <w:tmpl w:val="5C80FD8E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61B"/>
    <w:multiLevelType w:val="hybridMultilevel"/>
    <w:tmpl w:val="843466FC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DC2"/>
    <w:multiLevelType w:val="hybridMultilevel"/>
    <w:tmpl w:val="B7FCE55E"/>
    <w:lvl w:ilvl="0" w:tplc="30AA4E28">
      <w:numFmt w:val="bullet"/>
      <w:lvlText w:val="-"/>
      <w:lvlJc w:val="left"/>
      <w:pPr>
        <w:ind w:left="108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0E7DC5"/>
    <w:multiLevelType w:val="hybridMultilevel"/>
    <w:tmpl w:val="8EEA51EA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3"/>
  </w:num>
  <w:num w:numId="19">
    <w:abstractNumId w:val="14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MDE3sjAxMTUxsDBT0lEKTi0uzszPAykwNKoFAOb4Z6ItAAAA"/>
  </w:docVars>
  <w:rsids>
    <w:rsidRoot w:val="00495352"/>
    <w:rsid w:val="000110C8"/>
    <w:rsid w:val="00057192"/>
    <w:rsid w:val="00074088"/>
    <w:rsid w:val="000759AB"/>
    <w:rsid w:val="00080DB6"/>
    <w:rsid w:val="00096129"/>
    <w:rsid w:val="000A24AD"/>
    <w:rsid w:val="000B2F24"/>
    <w:rsid w:val="00117CCC"/>
    <w:rsid w:val="00145ACB"/>
    <w:rsid w:val="00153953"/>
    <w:rsid w:val="001A7208"/>
    <w:rsid w:val="001B3A84"/>
    <w:rsid w:val="0022103B"/>
    <w:rsid w:val="00235568"/>
    <w:rsid w:val="002554CD"/>
    <w:rsid w:val="00282250"/>
    <w:rsid w:val="00287FA9"/>
    <w:rsid w:val="00293B83"/>
    <w:rsid w:val="002B2C80"/>
    <w:rsid w:val="002B4294"/>
    <w:rsid w:val="002E4B08"/>
    <w:rsid w:val="002F74FA"/>
    <w:rsid w:val="003237BA"/>
    <w:rsid w:val="00333D0D"/>
    <w:rsid w:val="00353641"/>
    <w:rsid w:val="00373C86"/>
    <w:rsid w:val="003B484C"/>
    <w:rsid w:val="004655B2"/>
    <w:rsid w:val="00472700"/>
    <w:rsid w:val="00484F52"/>
    <w:rsid w:val="00495352"/>
    <w:rsid w:val="004C049F"/>
    <w:rsid w:val="004C7937"/>
    <w:rsid w:val="005000E2"/>
    <w:rsid w:val="0050247B"/>
    <w:rsid w:val="005410CA"/>
    <w:rsid w:val="00555E56"/>
    <w:rsid w:val="00585FD7"/>
    <w:rsid w:val="00603AC3"/>
    <w:rsid w:val="00670E8F"/>
    <w:rsid w:val="00677254"/>
    <w:rsid w:val="006A2F81"/>
    <w:rsid w:val="006A3CE7"/>
    <w:rsid w:val="006C4014"/>
    <w:rsid w:val="006C4DB6"/>
    <w:rsid w:val="006D20CA"/>
    <w:rsid w:val="006D773C"/>
    <w:rsid w:val="00750311"/>
    <w:rsid w:val="007D64E9"/>
    <w:rsid w:val="007E0327"/>
    <w:rsid w:val="007E5BBE"/>
    <w:rsid w:val="008101EC"/>
    <w:rsid w:val="008368B0"/>
    <w:rsid w:val="00850F23"/>
    <w:rsid w:val="0087007A"/>
    <w:rsid w:val="00876976"/>
    <w:rsid w:val="008C7D6E"/>
    <w:rsid w:val="008D3A63"/>
    <w:rsid w:val="008E474D"/>
    <w:rsid w:val="009149C8"/>
    <w:rsid w:val="00942E45"/>
    <w:rsid w:val="0098218A"/>
    <w:rsid w:val="009D5111"/>
    <w:rsid w:val="00A21732"/>
    <w:rsid w:val="00A55C65"/>
    <w:rsid w:val="00A94D1C"/>
    <w:rsid w:val="00AA637E"/>
    <w:rsid w:val="00AB687E"/>
    <w:rsid w:val="00AD16F2"/>
    <w:rsid w:val="00AD2648"/>
    <w:rsid w:val="00AD763E"/>
    <w:rsid w:val="00AE4D7F"/>
    <w:rsid w:val="00AE6621"/>
    <w:rsid w:val="00B07CCA"/>
    <w:rsid w:val="00B2101C"/>
    <w:rsid w:val="00B27224"/>
    <w:rsid w:val="00B45A6D"/>
    <w:rsid w:val="00B4623F"/>
    <w:rsid w:val="00B66F41"/>
    <w:rsid w:val="00BC4219"/>
    <w:rsid w:val="00C06D61"/>
    <w:rsid w:val="00C26067"/>
    <w:rsid w:val="00C4448B"/>
    <w:rsid w:val="00C6554A"/>
    <w:rsid w:val="00CB562F"/>
    <w:rsid w:val="00CD63F4"/>
    <w:rsid w:val="00CE5D0C"/>
    <w:rsid w:val="00D04A73"/>
    <w:rsid w:val="00D22720"/>
    <w:rsid w:val="00D33EC0"/>
    <w:rsid w:val="00D35C26"/>
    <w:rsid w:val="00D37D77"/>
    <w:rsid w:val="00D421BE"/>
    <w:rsid w:val="00D57D15"/>
    <w:rsid w:val="00D57EA5"/>
    <w:rsid w:val="00D81965"/>
    <w:rsid w:val="00DB0C63"/>
    <w:rsid w:val="00DC2913"/>
    <w:rsid w:val="00DC6EE2"/>
    <w:rsid w:val="00DF4319"/>
    <w:rsid w:val="00E13FD7"/>
    <w:rsid w:val="00E16423"/>
    <w:rsid w:val="00E24142"/>
    <w:rsid w:val="00E519E0"/>
    <w:rsid w:val="00E64C15"/>
    <w:rsid w:val="00E80243"/>
    <w:rsid w:val="00ED7C44"/>
    <w:rsid w:val="00EF6DC0"/>
    <w:rsid w:val="00F025BB"/>
    <w:rsid w:val="00F41B9F"/>
    <w:rsid w:val="00F44D56"/>
    <w:rsid w:val="00F67918"/>
    <w:rsid w:val="00F810F8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F300"/>
  <w15:chartTrackingRefBased/>
  <w15:docId w15:val="{B9246933-9549-4482-9E41-F1DDA44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495352"/>
    <w:pPr>
      <w:spacing w:before="0" w:after="160" w:line="259" w:lineRule="auto"/>
      <w:ind w:left="720"/>
      <w:contextualSpacing/>
    </w:pPr>
    <w:rPr>
      <w:color w:val="auto"/>
    </w:rPr>
  </w:style>
  <w:style w:type="table" w:styleId="TableGrid">
    <w:name w:val="Table Grid"/>
    <w:basedOn w:val="TableNormal"/>
    <w:uiPriority w:val="39"/>
    <w:rsid w:val="007503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novak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037b1c-c791-4ac4-ace8-4610a99471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A79C243803E4E8500C7EFA53A7E42" ma:contentTypeVersion="12" ma:contentTypeDescription="Create a new document." ma:contentTypeScope="" ma:versionID="55d8e35e3b6a3d47b482a5eb1298ea25">
  <xsd:schema xmlns:xsd="http://www.w3.org/2001/XMLSchema" xmlns:xs="http://www.w3.org/2001/XMLSchema" xmlns:p="http://schemas.microsoft.com/office/2006/metadata/properties" xmlns:ns2="0c037b1c-c791-4ac4-ace8-4610a994718e" xmlns:ns3="381a9679-4b4e-49be-9c72-c6c1217dd4be" targetNamespace="http://schemas.microsoft.com/office/2006/metadata/properties" ma:root="true" ma:fieldsID="b66ec90003d86f0db980510789655da7" ns2:_="" ns3:_="">
    <xsd:import namespace="0c037b1c-c791-4ac4-ace8-4610a994718e"/>
    <xsd:import namespace="381a9679-4b4e-49be-9c72-c6c1217dd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7b1c-c791-4ac4-ace8-4610a9947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a9679-4b4e-49be-9c72-c6c1217dd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E8F5-DD3F-4D22-9009-E492872CD9E0}">
  <ds:schemaRefs>
    <ds:schemaRef ds:uri="http://schemas.microsoft.com/office/2006/metadata/properties"/>
    <ds:schemaRef ds:uri="http://schemas.microsoft.com/office/infopath/2007/PartnerControls"/>
    <ds:schemaRef ds:uri="0c037b1c-c791-4ac4-ace8-4610a994718e"/>
  </ds:schemaRefs>
</ds:datastoreItem>
</file>

<file path=customXml/itemProps2.xml><?xml version="1.0" encoding="utf-8"?>
<ds:datastoreItem xmlns:ds="http://schemas.openxmlformats.org/officeDocument/2006/customXml" ds:itemID="{E4972BB0-D726-440E-9010-F7374F70D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37b1c-c791-4ac4-ace8-4610a994718e"/>
    <ds:schemaRef ds:uri="381a9679-4b4e-49be-9c72-c6c1217dd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2C5CD-5E93-4949-8E5F-3F24116CF4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B00DF-1972-4D90-8155-E678564E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7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Marcello  (Student)</dc:creator>
  <cp:keywords/>
  <dc:description/>
  <cp:lastModifiedBy>Marcello Novak</cp:lastModifiedBy>
  <cp:revision>2</cp:revision>
  <dcterms:created xsi:type="dcterms:W3CDTF">2021-06-18T20:35:00Z</dcterms:created>
  <dcterms:modified xsi:type="dcterms:W3CDTF">2021-06-18T20:35:00Z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0x0101006F4A79C243803E4E8500C7EFA53A7E42</vt:lpwstr>
  </property>
</Properties>
</file>