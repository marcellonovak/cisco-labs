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53E4" w14:textId="4751A74A" w:rsidR="00C6554A" w:rsidRPr="008B5277" w:rsidRDefault="00E1642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28BA4CA" wp14:editId="5A341766">
            <wp:extent cx="4050453" cy="6075680"/>
            <wp:effectExtent l="0" t="0" r="7620" b="127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24" cy="609543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7DC28E5" w14:textId="551BAC34" w:rsidR="00C6554A" w:rsidRDefault="00D81965" w:rsidP="00C6554A">
      <w:pPr>
        <w:pStyle w:val="Title"/>
      </w:pPr>
      <w:r>
        <w:t xml:space="preserve">AWS </w:t>
      </w:r>
      <w:r w:rsidR="00ED3306">
        <w:t>EC2 Lab</w:t>
      </w:r>
    </w:p>
    <w:p w14:paraId="1419B595" w14:textId="33C6DA9A" w:rsidR="00C6554A" w:rsidRPr="00D5413C" w:rsidRDefault="00D81965" w:rsidP="00C6554A">
      <w:pPr>
        <w:pStyle w:val="Subtitle"/>
      </w:pPr>
      <w:r>
        <w:t>Creating a</w:t>
      </w:r>
      <w:r w:rsidR="00013294">
        <w:t xml:space="preserve"> </w:t>
      </w:r>
      <w:r w:rsidR="00ED3306">
        <w:t>webserver</w:t>
      </w:r>
    </w:p>
    <w:p w14:paraId="7848B280" w14:textId="7372C86E" w:rsidR="00495352" w:rsidRDefault="0050247B" w:rsidP="00495352">
      <w:pPr>
        <w:pStyle w:val="ContactInfo"/>
      </w:pPr>
      <w:r>
        <w:t>Marcello Novak</w:t>
      </w:r>
      <w:r w:rsidR="00C6554A">
        <w:t xml:space="preserve"> | </w:t>
      </w:r>
      <w:r>
        <w:t>CCNP</w:t>
      </w:r>
    </w:p>
    <w:p w14:paraId="262D4E85" w14:textId="77777777" w:rsidR="00495352" w:rsidRDefault="00495352" w:rsidP="00495352">
      <w:pPr>
        <w:pStyle w:val="ContactInfo"/>
      </w:pPr>
    </w:p>
    <w:p w14:paraId="0527A566" w14:textId="2234FF63" w:rsidR="00495352" w:rsidRDefault="00495352" w:rsidP="00472700">
      <w:pPr>
        <w:pStyle w:val="ContactInfo"/>
        <w:jc w:val="left"/>
      </w:pPr>
    </w:p>
    <w:p w14:paraId="26F287A4" w14:textId="064C061E" w:rsidR="008101EC" w:rsidRPr="009D5111" w:rsidRDefault="008101EC" w:rsidP="008101EC">
      <w:pPr>
        <w:spacing w:line="240" w:lineRule="auto"/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  <w:lastRenderedPageBreak/>
        <w:t>Purpose</w:t>
      </w:r>
    </w:p>
    <w:p w14:paraId="54E7F6F6" w14:textId="63574D47" w:rsidR="00ED3306" w:rsidRDefault="00D81965" w:rsidP="00ED3306">
      <w:pPr>
        <w:spacing w:line="36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lab </w:t>
      </w:r>
      <w:r w:rsidR="000934A3">
        <w:rPr>
          <w:rFonts w:cs="Times New Roman"/>
          <w:sz w:val="24"/>
          <w:szCs w:val="24"/>
        </w:rPr>
        <w:t xml:space="preserve">dealt with the </w:t>
      </w:r>
      <w:r w:rsidR="00ED3306">
        <w:rPr>
          <w:rFonts w:cs="Times New Roman"/>
          <w:sz w:val="24"/>
          <w:szCs w:val="24"/>
        </w:rPr>
        <w:t>creating and configuring an Amazon EC2 webserver. The purpose of a server like this is to test versions of products from companies to see if everything works. What will be accomplished in the end is the creation of a webserver, with a linux machine, that is publicly accessible.</w:t>
      </w:r>
    </w:p>
    <w:p w14:paraId="3246185C" w14:textId="2FE1FD5D" w:rsidR="00D81965" w:rsidRDefault="00D81965" w:rsidP="00D81965">
      <w:pPr>
        <w:spacing w:line="24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Screenshots</w:t>
      </w:r>
    </w:p>
    <w:p w14:paraId="0BC1B015" w14:textId="6F7064A2" w:rsidR="00ED3306" w:rsidRDefault="00ED3306" w:rsidP="00ED3306">
      <w:pPr>
        <w:spacing w:line="240" w:lineRule="auto"/>
        <w:jc w:val="center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noProof/>
        </w:rPr>
        <w:drawing>
          <wp:inline distT="0" distB="0" distL="0" distR="0" wp14:anchorId="45D19C41" wp14:editId="156437C4">
            <wp:extent cx="41529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9BA" w14:textId="318D3536" w:rsidR="000934A3" w:rsidRDefault="000934A3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</w:t>
      </w:r>
      <w:r w:rsidR="00ED3306">
        <w:rPr>
          <w:rFonts w:cs="Times New Roman"/>
          <w:sz w:val="24"/>
          <w:szCs w:val="24"/>
        </w:rPr>
        <w:t xml:space="preserve"> webserver while active.</w:t>
      </w:r>
    </w:p>
    <w:p w14:paraId="113F347C" w14:textId="2B308D93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6AF62" wp14:editId="093E041D">
            <wp:extent cx="5486400" cy="70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D5C" w14:textId="776AE9A1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Security Groups for the webserver.</w:t>
      </w:r>
    </w:p>
    <w:p w14:paraId="5B91CBE9" w14:textId="3259CC25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C4750" wp14:editId="3833B2A9">
            <wp:extent cx="5486400" cy="1518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D9C" w14:textId="3EDCFA04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Inbound rules…</w:t>
      </w:r>
    </w:p>
    <w:p w14:paraId="3E7048BD" w14:textId="567ABC8D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4189E" wp14:editId="2C0BA9B8">
            <wp:extent cx="54864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CB7" w14:textId="6ED09850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Outbound rules…</w:t>
      </w:r>
    </w:p>
    <w:p w14:paraId="537022FB" w14:textId="05F7B04F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9157A" wp14:editId="587119CD">
            <wp:extent cx="54864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6A38" w14:textId="28AC2012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completed webpage</w:t>
      </w:r>
    </w:p>
    <w:p w14:paraId="26E385D1" w14:textId="77777777" w:rsidR="00ED3306" w:rsidRDefault="00ED3306" w:rsidP="000934A3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24729526" w14:textId="358E32EF" w:rsidR="008101EC" w:rsidRPr="009D5111" w:rsidRDefault="008101EC" w:rsidP="000934A3">
      <w:pPr>
        <w:spacing w:line="24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Problems</w:t>
      </w:r>
    </w:p>
    <w:p w14:paraId="2FD9A3A3" w14:textId="1C82E887" w:rsidR="00603AC3" w:rsidRPr="00AD2648" w:rsidRDefault="003237BA" w:rsidP="000110C8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934A3">
        <w:rPr>
          <w:rFonts w:cs="Times New Roman"/>
          <w:sz w:val="24"/>
          <w:szCs w:val="24"/>
        </w:rPr>
        <w:t xml:space="preserve">Like my </w:t>
      </w:r>
      <w:r w:rsidR="00ED3306">
        <w:rPr>
          <w:rFonts w:cs="Times New Roman"/>
          <w:sz w:val="24"/>
          <w:szCs w:val="24"/>
        </w:rPr>
        <w:t>second</w:t>
      </w:r>
      <w:r w:rsidR="000934A3">
        <w:rPr>
          <w:rFonts w:cs="Times New Roman"/>
          <w:sz w:val="24"/>
          <w:szCs w:val="24"/>
        </w:rPr>
        <w:t xml:space="preserve"> AWS lab, this went smoothly as well. I really didn’t find any </w:t>
      </w:r>
      <w:r w:rsidR="00ED3306">
        <w:rPr>
          <w:rFonts w:cs="Times New Roman"/>
          <w:sz w:val="24"/>
          <w:szCs w:val="24"/>
        </w:rPr>
        <w:t>major difficulties, besides some minor typos in the end</w:t>
      </w:r>
      <w:r w:rsidR="001C1F2A">
        <w:rPr>
          <w:rFonts w:cs="Times New Roman"/>
          <w:sz w:val="24"/>
          <w:szCs w:val="24"/>
        </w:rPr>
        <w:t xml:space="preserve">. The only real bump was </w:t>
      </w:r>
      <w:r w:rsidR="00ED3306">
        <w:rPr>
          <w:rFonts w:cs="Times New Roman"/>
          <w:sz w:val="24"/>
          <w:szCs w:val="24"/>
        </w:rPr>
        <w:t>redoing the machine because I forgot to reload the webpage the first time around</w:t>
      </w:r>
      <w:r w:rsidR="001C1F2A">
        <w:rPr>
          <w:rFonts w:cs="Times New Roman"/>
          <w:sz w:val="24"/>
          <w:szCs w:val="24"/>
        </w:rPr>
        <w:t>, but that really wasn’t any different than the first time around, so it’s no issue.</w:t>
      </w:r>
    </w:p>
    <w:sectPr w:rsidR="00603AC3" w:rsidRPr="00AD2648" w:rsidSect="008101EC">
      <w:footerReference w:type="default" r:id="rId17"/>
      <w:pgSz w:w="12240" w:h="15840"/>
      <w:pgMar w:top="1728" w:right="1800" w:bottom="1440" w:left="1800" w:header="720" w:footer="720" w:gutter="0"/>
      <w:pgBorders w:offsetFrom="page">
        <w:top w:val="triple" w:sz="12" w:space="24" w:color="0081A4" w:themeColor="accent4" w:themeShade="BF"/>
        <w:left w:val="triple" w:sz="12" w:space="24" w:color="0081A4" w:themeColor="accent4" w:themeShade="BF"/>
        <w:bottom w:val="triple" w:sz="12" w:space="24" w:color="0081A4" w:themeColor="accent4" w:themeShade="BF"/>
        <w:right w:val="triple" w:sz="12" w:space="24" w:color="0081A4" w:themeColor="accent4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12957" w14:textId="77777777" w:rsidR="00926607" w:rsidRDefault="00926607" w:rsidP="00C6554A">
      <w:pPr>
        <w:spacing w:before="0" w:after="0" w:line="240" w:lineRule="auto"/>
      </w:pPr>
      <w:r>
        <w:separator/>
      </w:r>
    </w:p>
  </w:endnote>
  <w:endnote w:type="continuationSeparator" w:id="0">
    <w:p w14:paraId="56C12FAD" w14:textId="77777777" w:rsidR="00926607" w:rsidRDefault="0092660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A103" w14:textId="77777777" w:rsidR="00AD16F2" w:rsidRDefault="00AD16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DCE43" w14:textId="77777777" w:rsidR="00926607" w:rsidRDefault="0092660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AE10E73" w14:textId="77777777" w:rsidR="00926607" w:rsidRDefault="0092660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294AC7"/>
    <w:multiLevelType w:val="hybridMultilevel"/>
    <w:tmpl w:val="76B67FF6"/>
    <w:lvl w:ilvl="0" w:tplc="AB52D5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AF144D"/>
    <w:multiLevelType w:val="hybridMultilevel"/>
    <w:tmpl w:val="694632FC"/>
    <w:lvl w:ilvl="0" w:tplc="FBAE0912">
      <w:start w:val="15"/>
      <w:numFmt w:val="bullet"/>
      <w:lvlText w:val="-"/>
      <w:lvlJc w:val="left"/>
      <w:pPr>
        <w:ind w:left="1800" w:hanging="360"/>
      </w:pPr>
      <w:rPr>
        <w:rFonts w:ascii="Constantia" w:eastAsiaTheme="minorHAnsi" w:hAnsi="Constantia" w:cs="Times New Roman" w:hint="default"/>
        <w:color w:val="595959" w:themeColor="text1" w:themeTint="A6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4D5529"/>
    <w:multiLevelType w:val="hybridMultilevel"/>
    <w:tmpl w:val="DA9E7F44"/>
    <w:lvl w:ilvl="0" w:tplc="E4AC2BDC">
      <w:start w:val="15"/>
      <w:numFmt w:val="bullet"/>
      <w:lvlText w:val="-"/>
      <w:lvlJc w:val="left"/>
      <w:pPr>
        <w:ind w:left="36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630D12"/>
    <w:multiLevelType w:val="hybridMultilevel"/>
    <w:tmpl w:val="5C80FD8E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61B"/>
    <w:multiLevelType w:val="hybridMultilevel"/>
    <w:tmpl w:val="843466FC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DC2"/>
    <w:multiLevelType w:val="hybridMultilevel"/>
    <w:tmpl w:val="B7FCE55E"/>
    <w:lvl w:ilvl="0" w:tplc="30AA4E28">
      <w:numFmt w:val="bullet"/>
      <w:lvlText w:val="-"/>
      <w:lvlJc w:val="left"/>
      <w:pPr>
        <w:ind w:left="108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0E7DC5"/>
    <w:multiLevelType w:val="hybridMultilevel"/>
    <w:tmpl w:val="8EEA51EA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3"/>
  </w:num>
  <w:num w:numId="19">
    <w:abstractNumId w:val="14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MDE3sjAxMTUxsDBT0lEKTi0uzszPAykwNK4FAKfJfLstAAAA"/>
  </w:docVars>
  <w:rsids>
    <w:rsidRoot w:val="00495352"/>
    <w:rsid w:val="000110C8"/>
    <w:rsid w:val="00013294"/>
    <w:rsid w:val="00057192"/>
    <w:rsid w:val="000759AB"/>
    <w:rsid w:val="00080DB6"/>
    <w:rsid w:val="000934A3"/>
    <w:rsid w:val="00096129"/>
    <w:rsid w:val="000A24AD"/>
    <w:rsid w:val="000B2F24"/>
    <w:rsid w:val="00117CCC"/>
    <w:rsid w:val="00153953"/>
    <w:rsid w:val="001A7208"/>
    <w:rsid w:val="001B3A84"/>
    <w:rsid w:val="001C1F2A"/>
    <w:rsid w:val="0022103B"/>
    <w:rsid w:val="002554CD"/>
    <w:rsid w:val="00282250"/>
    <w:rsid w:val="00287FA9"/>
    <w:rsid w:val="00293B83"/>
    <w:rsid w:val="002B2C80"/>
    <w:rsid w:val="002B4294"/>
    <w:rsid w:val="002E4B08"/>
    <w:rsid w:val="002F74FA"/>
    <w:rsid w:val="003237BA"/>
    <w:rsid w:val="00333D0D"/>
    <w:rsid w:val="00373C86"/>
    <w:rsid w:val="003B484C"/>
    <w:rsid w:val="004551B5"/>
    <w:rsid w:val="004655B2"/>
    <w:rsid w:val="00472700"/>
    <w:rsid w:val="00484F52"/>
    <w:rsid w:val="00495352"/>
    <w:rsid w:val="004C049F"/>
    <w:rsid w:val="004C7937"/>
    <w:rsid w:val="005000E2"/>
    <w:rsid w:val="0050247B"/>
    <w:rsid w:val="005410CA"/>
    <w:rsid w:val="00555E56"/>
    <w:rsid w:val="00585FD7"/>
    <w:rsid w:val="00603AC3"/>
    <w:rsid w:val="00670E8F"/>
    <w:rsid w:val="006A2F81"/>
    <w:rsid w:val="006A3CE7"/>
    <w:rsid w:val="006C4014"/>
    <w:rsid w:val="006C4DB6"/>
    <w:rsid w:val="006D20CA"/>
    <w:rsid w:val="00750311"/>
    <w:rsid w:val="007D64E9"/>
    <w:rsid w:val="007E0327"/>
    <w:rsid w:val="007E5BBE"/>
    <w:rsid w:val="008101EC"/>
    <w:rsid w:val="008368B0"/>
    <w:rsid w:val="00850F23"/>
    <w:rsid w:val="0087007A"/>
    <w:rsid w:val="00876976"/>
    <w:rsid w:val="008C7D6E"/>
    <w:rsid w:val="008D3A63"/>
    <w:rsid w:val="009149C8"/>
    <w:rsid w:val="00926607"/>
    <w:rsid w:val="0098218A"/>
    <w:rsid w:val="009D5111"/>
    <w:rsid w:val="00A21732"/>
    <w:rsid w:val="00A55C65"/>
    <w:rsid w:val="00A94D1C"/>
    <w:rsid w:val="00AA637E"/>
    <w:rsid w:val="00AB687E"/>
    <w:rsid w:val="00AD16F2"/>
    <w:rsid w:val="00AD2648"/>
    <w:rsid w:val="00AD763E"/>
    <w:rsid w:val="00AE4D7F"/>
    <w:rsid w:val="00AE6621"/>
    <w:rsid w:val="00B07CCA"/>
    <w:rsid w:val="00B2101C"/>
    <w:rsid w:val="00B27224"/>
    <w:rsid w:val="00B45A6D"/>
    <w:rsid w:val="00B4623F"/>
    <w:rsid w:val="00C26067"/>
    <w:rsid w:val="00C4448B"/>
    <w:rsid w:val="00C6554A"/>
    <w:rsid w:val="00CB562F"/>
    <w:rsid w:val="00CD63F4"/>
    <w:rsid w:val="00CE5D0C"/>
    <w:rsid w:val="00D04A73"/>
    <w:rsid w:val="00D22720"/>
    <w:rsid w:val="00D33EC0"/>
    <w:rsid w:val="00D37D77"/>
    <w:rsid w:val="00D57D15"/>
    <w:rsid w:val="00D57EA5"/>
    <w:rsid w:val="00D81965"/>
    <w:rsid w:val="00DB0C63"/>
    <w:rsid w:val="00DC2913"/>
    <w:rsid w:val="00DC6EE2"/>
    <w:rsid w:val="00DF4319"/>
    <w:rsid w:val="00E13FD7"/>
    <w:rsid w:val="00E16423"/>
    <w:rsid w:val="00E24142"/>
    <w:rsid w:val="00E519E0"/>
    <w:rsid w:val="00E64C15"/>
    <w:rsid w:val="00E80243"/>
    <w:rsid w:val="00ED3306"/>
    <w:rsid w:val="00ED7C44"/>
    <w:rsid w:val="00EF6DC0"/>
    <w:rsid w:val="00F025BB"/>
    <w:rsid w:val="00F41B9F"/>
    <w:rsid w:val="00F67918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F300"/>
  <w15:chartTrackingRefBased/>
  <w15:docId w15:val="{B9246933-9549-4482-9E41-F1DDA44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495352"/>
    <w:pPr>
      <w:spacing w:before="0" w:after="160" w:line="259" w:lineRule="auto"/>
      <w:ind w:left="720"/>
      <w:contextualSpacing/>
    </w:pPr>
    <w:rPr>
      <w:color w:val="auto"/>
    </w:rPr>
  </w:style>
  <w:style w:type="table" w:styleId="TableGrid">
    <w:name w:val="Table Grid"/>
    <w:basedOn w:val="TableNormal"/>
    <w:uiPriority w:val="39"/>
    <w:rsid w:val="007503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novak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037b1c-c791-4ac4-ace8-4610a99471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A79C243803E4E8500C7EFA53A7E42" ma:contentTypeVersion="12" ma:contentTypeDescription="Create a new document." ma:contentTypeScope="" ma:versionID="55d8e35e3b6a3d47b482a5eb1298ea25">
  <xsd:schema xmlns:xsd="http://www.w3.org/2001/XMLSchema" xmlns:xs="http://www.w3.org/2001/XMLSchema" xmlns:p="http://schemas.microsoft.com/office/2006/metadata/properties" xmlns:ns2="0c037b1c-c791-4ac4-ace8-4610a994718e" xmlns:ns3="381a9679-4b4e-49be-9c72-c6c1217dd4be" targetNamespace="http://schemas.microsoft.com/office/2006/metadata/properties" ma:root="true" ma:fieldsID="b66ec90003d86f0db980510789655da7" ns2:_="" ns3:_="">
    <xsd:import namespace="0c037b1c-c791-4ac4-ace8-4610a994718e"/>
    <xsd:import namespace="381a9679-4b4e-49be-9c72-c6c1217dd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7b1c-c791-4ac4-ace8-4610a9947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a9679-4b4e-49be-9c72-c6c1217dd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E8F5-DD3F-4D22-9009-E492872CD9E0}">
  <ds:schemaRefs>
    <ds:schemaRef ds:uri="http://schemas.microsoft.com/office/2006/metadata/properties"/>
    <ds:schemaRef ds:uri="http://schemas.microsoft.com/office/infopath/2007/PartnerControls"/>
    <ds:schemaRef ds:uri="0c037b1c-c791-4ac4-ace8-4610a994718e"/>
  </ds:schemaRefs>
</ds:datastoreItem>
</file>

<file path=customXml/itemProps2.xml><?xml version="1.0" encoding="utf-8"?>
<ds:datastoreItem xmlns:ds="http://schemas.openxmlformats.org/officeDocument/2006/customXml" ds:itemID="{5F674A53-FB2B-4134-A2CC-9E001A30945B}"/>
</file>

<file path=customXml/itemProps3.xml><?xml version="1.0" encoding="utf-8"?>
<ds:datastoreItem xmlns:ds="http://schemas.openxmlformats.org/officeDocument/2006/customXml" ds:itemID="{3302C5CD-5E93-4949-8E5F-3F24116CF4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B00DF-1972-4D90-8155-E678564E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131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Marcello  (Student)</dc:creator>
  <cp:keywords/>
  <dc:description/>
  <cp:lastModifiedBy>Novak, Marcello  (Student)</cp:lastModifiedBy>
  <cp:revision>4</cp:revision>
  <dcterms:created xsi:type="dcterms:W3CDTF">2021-03-19T22:56:00Z</dcterms:created>
  <dcterms:modified xsi:type="dcterms:W3CDTF">2021-03-20T05:46:00Z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0x0101006F4A79C243803E4E8500C7EFA53A7E42</vt:lpwstr>
  </property>
</Properties>
</file>