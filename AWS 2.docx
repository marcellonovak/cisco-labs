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53E4" w14:textId="4751A74A" w:rsidR="00C6554A" w:rsidRPr="008B5277" w:rsidRDefault="00E1642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8BA4CA" wp14:editId="5A341766">
            <wp:extent cx="4050453" cy="6075680"/>
            <wp:effectExtent l="0" t="0" r="7620" b="127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609543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7DC28E5" w14:textId="7806FB20" w:rsidR="00C6554A" w:rsidRDefault="00D81965" w:rsidP="00C6554A">
      <w:pPr>
        <w:pStyle w:val="Title"/>
      </w:pPr>
      <w:r>
        <w:t xml:space="preserve">AWS </w:t>
      </w:r>
      <w:r w:rsidR="00013294">
        <w:t>Static Site</w:t>
      </w:r>
      <w:r>
        <w:t xml:space="preserve"> Lab</w:t>
      </w:r>
    </w:p>
    <w:p w14:paraId="1419B595" w14:textId="7D51F61B" w:rsidR="00C6554A" w:rsidRPr="00D5413C" w:rsidRDefault="00D81965" w:rsidP="00C6554A">
      <w:pPr>
        <w:pStyle w:val="Subtitle"/>
      </w:pPr>
      <w:r>
        <w:t>Creating a</w:t>
      </w:r>
      <w:r w:rsidR="00013294">
        <w:t xml:space="preserve"> STATIC PUBLIC WEBSITE</w:t>
      </w:r>
    </w:p>
    <w:p w14:paraId="7848B280" w14:textId="7372C86E" w:rsidR="00495352" w:rsidRDefault="0050247B" w:rsidP="00495352">
      <w:pPr>
        <w:pStyle w:val="ContactInfo"/>
      </w:pPr>
      <w:r>
        <w:t>Marcello Novak</w:t>
      </w:r>
      <w:r w:rsidR="00C6554A">
        <w:t xml:space="preserve"> | </w:t>
      </w:r>
      <w:r>
        <w:t>CCNP</w:t>
      </w:r>
    </w:p>
    <w:p w14:paraId="262D4E85" w14:textId="77777777" w:rsidR="00495352" w:rsidRDefault="00495352" w:rsidP="00495352">
      <w:pPr>
        <w:pStyle w:val="ContactInfo"/>
      </w:pPr>
    </w:p>
    <w:p w14:paraId="0527A566" w14:textId="2234FF63" w:rsidR="00495352" w:rsidRDefault="00495352" w:rsidP="00472700">
      <w:pPr>
        <w:pStyle w:val="ContactInfo"/>
        <w:jc w:val="left"/>
      </w:pPr>
    </w:p>
    <w:p w14:paraId="26F287A4" w14:textId="064C061E" w:rsidR="008101EC" w:rsidRPr="009D5111" w:rsidRDefault="008101EC" w:rsidP="008101EC">
      <w:pPr>
        <w:spacing w:line="240" w:lineRule="auto"/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  <w:lastRenderedPageBreak/>
        <w:t>Purpose</w:t>
      </w:r>
    </w:p>
    <w:p w14:paraId="2F26A31C" w14:textId="3B506AD3" w:rsidR="0050247B" w:rsidRDefault="00D81965" w:rsidP="00472700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lab </w:t>
      </w:r>
      <w:r w:rsidR="000934A3">
        <w:rPr>
          <w:rFonts w:cs="Times New Roman"/>
          <w:sz w:val="24"/>
          <w:szCs w:val="24"/>
        </w:rPr>
        <w:t>dealt with the creation of an Amazon S3 bucket to host a static website. This requires enabling said bucket for webhosting, setting permissions, adding policy, and verification.</w:t>
      </w:r>
    </w:p>
    <w:p w14:paraId="3246185C" w14:textId="3CF26600" w:rsidR="00D81965" w:rsidRDefault="00D81965" w:rsidP="00D81965">
      <w:pPr>
        <w:spacing w:line="24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Screenshots</w:t>
      </w:r>
    </w:p>
    <w:p w14:paraId="3A3FEA2A" w14:textId="6159C6EF" w:rsidR="00013294" w:rsidRDefault="000934A3" w:rsidP="00D81965">
      <w:pPr>
        <w:spacing w:line="24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drawing>
          <wp:inline distT="0" distB="0" distL="0" distR="0" wp14:anchorId="2F86DD78" wp14:editId="41D8CF68">
            <wp:extent cx="5486400" cy="24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A10E" w14:textId="727DA5C8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bucket itself, showing public access.</w:t>
      </w:r>
    </w:p>
    <w:p w14:paraId="594DDEFE" w14:textId="6A768846" w:rsidR="000934A3" w:rsidRDefault="000934A3" w:rsidP="000934A3">
      <w:pPr>
        <w:spacing w:line="24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drawing>
          <wp:inline distT="0" distB="0" distL="0" distR="0" wp14:anchorId="4F374E02" wp14:editId="095DB1B1">
            <wp:extent cx="5486400" cy="2108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F60" w14:textId="4442B1C6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website files hosted within the bucket itself.</w:t>
      </w:r>
    </w:p>
    <w:p w14:paraId="44263BBF" w14:textId="7F833E41" w:rsidR="000934A3" w:rsidRDefault="000934A3" w:rsidP="000934A3">
      <w:pPr>
        <w:spacing w:line="24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drawing>
          <wp:inline distT="0" distB="0" distL="0" distR="0" wp14:anchorId="60CED1DD" wp14:editId="679CA56D">
            <wp:extent cx="4076700" cy="252914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854" cy="25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46E3" w14:textId="4D006C0E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properties, showing enabled website hosting.</w:t>
      </w:r>
    </w:p>
    <w:p w14:paraId="243E4149" w14:textId="4263340C" w:rsidR="000934A3" w:rsidRDefault="000934A3" w:rsidP="000934A3">
      <w:pPr>
        <w:spacing w:line="24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2E7AA7" wp14:editId="1A9F23E0">
            <wp:extent cx="4477150" cy="469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841" cy="4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596" w14:textId="08EC2E29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 of the policies allowing for public access.</w:t>
      </w:r>
    </w:p>
    <w:p w14:paraId="67B386A7" w14:textId="09CAC919" w:rsidR="000934A3" w:rsidRDefault="000934A3" w:rsidP="000934A3">
      <w:pPr>
        <w:spacing w:line="24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drawing>
          <wp:inline distT="0" distB="0" distL="0" distR="0" wp14:anchorId="698A86CE" wp14:editId="30CB7EC3">
            <wp:extent cx="4086225" cy="22909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371" cy="22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9BA" w14:textId="16775504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header for the actual website, once hosted.</w:t>
      </w:r>
      <w:r>
        <w:rPr>
          <w:rFonts w:cs="Times New Roman"/>
          <w:sz w:val="24"/>
          <w:szCs w:val="24"/>
        </w:rPr>
        <w:t xml:space="preserve"> </w:t>
      </w:r>
    </w:p>
    <w:p w14:paraId="24729526" w14:textId="358E32EF" w:rsidR="008101EC" w:rsidRPr="009D5111" w:rsidRDefault="008101EC" w:rsidP="000934A3">
      <w:pPr>
        <w:spacing w:line="24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lastRenderedPageBreak/>
        <w:t>Problems</w:t>
      </w:r>
    </w:p>
    <w:p w14:paraId="2FD9A3A3" w14:textId="7FCD4663" w:rsidR="00603AC3" w:rsidRPr="00AD2648" w:rsidRDefault="003237BA" w:rsidP="000110C8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934A3">
        <w:rPr>
          <w:rFonts w:cs="Times New Roman"/>
          <w:sz w:val="24"/>
          <w:szCs w:val="24"/>
        </w:rPr>
        <w:t>Like my first AWS lab, this went smoothly as well. I really didn’t find any difficulty with this lab, but I could see how this could be difficult without a guide. Overall, I found this lab fun and educational, as cheesy as that sounds.</w:t>
      </w:r>
    </w:p>
    <w:sectPr w:rsidR="00603AC3" w:rsidRPr="00AD2648" w:rsidSect="008101EC">
      <w:footerReference w:type="default" r:id="rId17"/>
      <w:pgSz w:w="12240" w:h="15840"/>
      <w:pgMar w:top="1728" w:right="1800" w:bottom="1440" w:left="1800" w:header="720" w:footer="720" w:gutter="0"/>
      <w:pgBorders w:offsetFrom="page">
        <w:top w:val="triple" w:sz="12" w:space="24" w:color="0081A4" w:themeColor="accent4" w:themeShade="BF"/>
        <w:left w:val="triple" w:sz="12" w:space="24" w:color="0081A4" w:themeColor="accent4" w:themeShade="BF"/>
        <w:bottom w:val="triple" w:sz="12" w:space="24" w:color="0081A4" w:themeColor="accent4" w:themeShade="BF"/>
        <w:right w:val="triple" w:sz="12" w:space="24" w:color="0081A4" w:themeColor="accent4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392AC" w14:textId="77777777" w:rsidR="004551B5" w:rsidRDefault="004551B5" w:rsidP="00C6554A">
      <w:pPr>
        <w:spacing w:before="0" w:after="0" w:line="240" w:lineRule="auto"/>
      </w:pPr>
      <w:r>
        <w:separator/>
      </w:r>
    </w:p>
  </w:endnote>
  <w:endnote w:type="continuationSeparator" w:id="0">
    <w:p w14:paraId="1404834F" w14:textId="77777777" w:rsidR="004551B5" w:rsidRDefault="004551B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A103" w14:textId="77777777" w:rsidR="00AD16F2" w:rsidRDefault="00AD16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F7AB" w14:textId="77777777" w:rsidR="004551B5" w:rsidRDefault="004551B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9EA9DB" w14:textId="77777777" w:rsidR="004551B5" w:rsidRDefault="004551B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294AC7"/>
    <w:multiLevelType w:val="hybridMultilevel"/>
    <w:tmpl w:val="76B67FF6"/>
    <w:lvl w:ilvl="0" w:tplc="AB52D5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AF144D"/>
    <w:multiLevelType w:val="hybridMultilevel"/>
    <w:tmpl w:val="694632FC"/>
    <w:lvl w:ilvl="0" w:tplc="FBAE0912">
      <w:start w:val="15"/>
      <w:numFmt w:val="bullet"/>
      <w:lvlText w:val="-"/>
      <w:lvlJc w:val="left"/>
      <w:pPr>
        <w:ind w:left="1800" w:hanging="360"/>
      </w:pPr>
      <w:rPr>
        <w:rFonts w:ascii="Constantia" w:eastAsiaTheme="minorHAnsi" w:hAnsi="Constantia" w:cs="Times New Roman" w:hint="default"/>
        <w:color w:val="595959" w:themeColor="text1" w:themeTint="A6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4D5529"/>
    <w:multiLevelType w:val="hybridMultilevel"/>
    <w:tmpl w:val="DA9E7F44"/>
    <w:lvl w:ilvl="0" w:tplc="E4AC2BDC">
      <w:start w:val="15"/>
      <w:numFmt w:val="bullet"/>
      <w:lvlText w:val="-"/>
      <w:lvlJc w:val="left"/>
      <w:pPr>
        <w:ind w:left="36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30D12"/>
    <w:multiLevelType w:val="hybridMultilevel"/>
    <w:tmpl w:val="5C80FD8E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61B"/>
    <w:multiLevelType w:val="hybridMultilevel"/>
    <w:tmpl w:val="843466FC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DC2"/>
    <w:multiLevelType w:val="hybridMultilevel"/>
    <w:tmpl w:val="B7FCE55E"/>
    <w:lvl w:ilvl="0" w:tplc="30AA4E28">
      <w:numFmt w:val="bullet"/>
      <w:lvlText w:val="-"/>
      <w:lvlJc w:val="left"/>
      <w:pPr>
        <w:ind w:left="108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E7DC5"/>
    <w:multiLevelType w:val="hybridMultilevel"/>
    <w:tmpl w:val="8EEA51EA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E3sjAxMTUxsDBT0lEKTi0uzszPAykwNKoFAOb4Z6ItAAAA"/>
  </w:docVars>
  <w:rsids>
    <w:rsidRoot w:val="00495352"/>
    <w:rsid w:val="000110C8"/>
    <w:rsid w:val="00013294"/>
    <w:rsid w:val="00057192"/>
    <w:rsid w:val="000759AB"/>
    <w:rsid w:val="00080DB6"/>
    <w:rsid w:val="000934A3"/>
    <w:rsid w:val="00096129"/>
    <w:rsid w:val="000A24AD"/>
    <w:rsid w:val="000B2F24"/>
    <w:rsid w:val="00117CCC"/>
    <w:rsid w:val="00153953"/>
    <w:rsid w:val="001A7208"/>
    <w:rsid w:val="001B3A84"/>
    <w:rsid w:val="0022103B"/>
    <w:rsid w:val="002554CD"/>
    <w:rsid w:val="00282250"/>
    <w:rsid w:val="00287FA9"/>
    <w:rsid w:val="00293B83"/>
    <w:rsid w:val="002B2C80"/>
    <w:rsid w:val="002B4294"/>
    <w:rsid w:val="002E4B08"/>
    <w:rsid w:val="002F74FA"/>
    <w:rsid w:val="003237BA"/>
    <w:rsid w:val="00333D0D"/>
    <w:rsid w:val="00373C86"/>
    <w:rsid w:val="003B484C"/>
    <w:rsid w:val="004551B5"/>
    <w:rsid w:val="004655B2"/>
    <w:rsid w:val="00472700"/>
    <w:rsid w:val="00484F52"/>
    <w:rsid w:val="00495352"/>
    <w:rsid w:val="004C049F"/>
    <w:rsid w:val="004C7937"/>
    <w:rsid w:val="005000E2"/>
    <w:rsid w:val="0050247B"/>
    <w:rsid w:val="005410CA"/>
    <w:rsid w:val="00555E56"/>
    <w:rsid w:val="00585FD7"/>
    <w:rsid w:val="00603AC3"/>
    <w:rsid w:val="00670E8F"/>
    <w:rsid w:val="006A2F81"/>
    <w:rsid w:val="006A3CE7"/>
    <w:rsid w:val="006C4014"/>
    <w:rsid w:val="006C4DB6"/>
    <w:rsid w:val="006D20CA"/>
    <w:rsid w:val="00750311"/>
    <w:rsid w:val="007D64E9"/>
    <w:rsid w:val="007E0327"/>
    <w:rsid w:val="007E5BBE"/>
    <w:rsid w:val="008101EC"/>
    <w:rsid w:val="008368B0"/>
    <w:rsid w:val="00850F23"/>
    <w:rsid w:val="0087007A"/>
    <w:rsid w:val="00876976"/>
    <w:rsid w:val="008C7D6E"/>
    <w:rsid w:val="008D3A63"/>
    <w:rsid w:val="009149C8"/>
    <w:rsid w:val="0098218A"/>
    <w:rsid w:val="009D5111"/>
    <w:rsid w:val="00A21732"/>
    <w:rsid w:val="00A55C65"/>
    <w:rsid w:val="00A94D1C"/>
    <w:rsid w:val="00AA637E"/>
    <w:rsid w:val="00AB687E"/>
    <w:rsid w:val="00AD16F2"/>
    <w:rsid w:val="00AD2648"/>
    <w:rsid w:val="00AD763E"/>
    <w:rsid w:val="00AE4D7F"/>
    <w:rsid w:val="00AE6621"/>
    <w:rsid w:val="00B07CCA"/>
    <w:rsid w:val="00B2101C"/>
    <w:rsid w:val="00B27224"/>
    <w:rsid w:val="00B45A6D"/>
    <w:rsid w:val="00B4623F"/>
    <w:rsid w:val="00C26067"/>
    <w:rsid w:val="00C4448B"/>
    <w:rsid w:val="00C6554A"/>
    <w:rsid w:val="00CB562F"/>
    <w:rsid w:val="00CD63F4"/>
    <w:rsid w:val="00CE5D0C"/>
    <w:rsid w:val="00D04A73"/>
    <w:rsid w:val="00D22720"/>
    <w:rsid w:val="00D33EC0"/>
    <w:rsid w:val="00D37D77"/>
    <w:rsid w:val="00D57D15"/>
    <w:rsid w:val="00D57EA5"/>
    <w:rsid w:val="00D81965"/>
    <w:rsid w:val="00DB0C63"/>
    <w:rsid w:val="00DC2913"/>
    <w:rsid w:val="00DC6EE2"/>
    <w:rsid w:val="00DF4319"/>
    <w:rsid w:val="00E13FD7"/>
    <w:rsid w:val="00E16423"/>
    <w:rsid w:val="00E24142"/>
    <w:rsid w:val="00E519E0"/>
    <w:rsid w:val="00E64C15"/>
    <w:rsid w:val="00E80243"/>
    <w:rsid w:val="00ED7C44"/>
    <w:rsid w:val="00EF6DC0"/>
    <w:rsid w:val="00F025BB"/>
    <w:rsid w:val="00F41B9F"/>
    <w:rsid w:val="00F67918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F300"/>
  <w15:chartTrackingRefBased/>
  <w15:docId w15:val="{B9246933-9549-4482-9E41-F1DDA4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95352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7503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ovak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A79C243803E4E8500C7EFA53A7E42" ma:contentTypeVersion="12" ma:contentTypeDescription="Create a new document." ma:contentTypeScope="" ma:versionID="55d8e35e3b6a3d47b482a5eb1298ea25">
  <xsd:schema xmlns:xsd="http://www.w3.org/2001/XMLSchema" xmlns:xs="http://www.w3.org/2001/XMLSchema" xmlns:p="http://schemas.microsoft.com/office/2006/metadata/properties" xmlns:ns2="0c037b1c-c791-4ac4-ace8-4610a994718e" xmlns:ns3="381a9679-4b4e-49be-9c72-c6c1217dd4be" targetNamespace="http://schemas.microsoft.com/office/2006/metadata/properties" ma:root="true" ma:fieldsID="b66ec90003d86f0db980510789655da7" ns2:_="" ns3:_="">
    <xsd:import namespace="0c037b1c-c791-4ac4-ace8-4610a994718e"/>
    <xsd:import namespace="381a9679-4b4e-49be-9c72-c6c1217dd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7b1c-c791-4ac4-ace8-4610a9947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a9679-4b4e-49be-9c72-c6c1217dd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037b1c-c791-4ac4-ace8-4610a994718e" xsi:nil="true"/>
  </documentManagement>
</p:properties>
</file>

<file path=customXml/itemProps1.xml><?xml version="1.0" encoding="utf-8"?>
<ds:datastoreItem xmlns:ds="http://schemas.openxmlformats.org/officeDocument/2006/customXml" ds:itemID="{1C2B00DF-1972-4D90-8155-E678564E5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02C5CD-5E93-4949-8E5F-3F24116CF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DFB7C-2135-48C5-B2A9-D1199DCAA84C}"/>
</file>

<file path=customXml/itemProps4.xml><?xml version="1.0" encoding="utf-8"?>
<ds:datastoreItem xmlns:ds="http://schemas.openxmlformats.org/officeDocument/2006/customXml" ds:itemID="{0CB8E8F5-DD3F-4D22-9009-E492872CD9E0}">
  <ds:schemaRefs>
    <ds:schemaRef ds:uri="http://schemas.microsoft.com/office/2006/metadata/properties"/>
    <ds:schemaRef ds:uri="http://schemas.microsoft.com/office/infopath/2007/PartnerControls"/>
    <ds:schemaRef ds:uri="0c037b1c-c791-4ac4-ace8-4610a99471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117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Marcello  (Student)</dc:creator>
  <cp:keywords/>
  <dc:description/>
  <cp:lastModifiedBy>Novak, Marcello  (Student)</cp:lastModifiedBy>
  <cp:revision>3</cp:revision>
  <dcterms:created xsi:type="dcterms:W3CDTF">2021-03-19T22:56:00Z</dcterms:created>
  <dcterms:modified xsi:type="dcterms:W3CDTF">2021-03-20T00:48:00Z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0x0101006F4A79C243803E4E8500C7EFA53A7E42</vt:lpwstr>
  </property>
</Properties>
</file>