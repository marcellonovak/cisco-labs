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53E4" w14:textId="4751A74A"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795825AA" w:rsidR="00C6554A" w:rsidRDefault="0050247B" w:rsidP="00C6554A">
      <w:pPr>
        <w:pStyle w:val="Title"/>
      </w:pPr>
      <w:r>
        <w:t xml:space="preserve">OSPF </w:t>
      </w:r>
      <w:r w:rsidR="00AE6621">
        <w:t>Area</w:t>
      </w:r>
      <w:r w:rsidR="0087007A">
        <w:t>s Lab</w:t>
      </w:r>
    </w:p>
    <w:p w14:paraId="1419B595" w14:textId="616A49C4" w:rsidR="00C6554A" w:rsidRPr="00D5413C" w:rsidRDefault="0087007A" w:rsidP="00C6554A">
      <w:pPr>
        <w:pStyle w:val="Subtitle"/>
      </w:pPr>
      <w:r>
        <w:t xml:space="preserve">AREA </w:t>
      </w:r>
      <w:r w:rsidR="00AE6621">
        <w:t>configuration</w:t>
      </w:r>
      <w:r>
        <w:t>s</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6F8BA078" w:rsidR="0050247B" w:rsidRPr="0087007A" w:rsidRDefault="00AE6621" w:rsidP="00472700">
      <w:pPr>
        <w:spacing w:line="360" w:lineRule="auto"/>
        <w:ind w:firstLine="720"/>
        <w:rPr>
          <w:rFonts w:cs="Times New Roman"/>
          <w:sz w:val="24"/>
          <w:szCs w:val="24"/>
        </w:rPr>
      </w:pPr>
      <w:r>
        <w:rPr>
          <w:rFonts w:cs="Times New Roman"/>
          <w:sz w:val="24"/>
          <w:szCs w:val="24"/>
        </w:rPr>
        <w:t xml:space="preserve">For this lab, we were asked to apply the theory of OSPF areas we’ve done in our last lab </w:t>
      </w:r>
      <w:r w:rsidR="000B2F24">
        <w:rPr>
          <w:rFonts w:cs="Times New Roman"/>
          <w:sz w:val="24"/>
          <w:szCs w:val="24"/>
        </w:rPr>
        <w:t>to</w:t>
      </w:r>
      <w:r>
        <w:rPr>
          <w:rFonts w:cs="Times New Roman"/>
          <w:sz w:val="24"/>
          <w:szCs w:val="24"/>
        </w:rPr>
        <w:t xml:space="preserve"> our own networks from scratch. It took a lot of troubleshooting, reading, and </w:t>
      </w:r>
      <w:r w:rsidR="006C4014">
        <w:rPr>
          <w:rFonts w:cs="Times New Roman"/>
          <w:sz w:val="24"/>
          <w:szCs w:val="24"/>
        </w:rPr>
        <w:t>at one point I reset my entire network to scratch to redo all the configurations and connections.</w:t>
      </w:r>
      <w:r w:rsidR="0087007A">
        <w:rPr>
          <w:rFonts w:cs="Times New Roman"/>
          <w:sz w:val="24"/>
          <w:szCs w:val="24"/>
        </w:rPr>
        <w:t xml:space="preserve"> As mentioned, our last lab had us work on the theory of different OSPF area types, all that needed to be done was research into the commands used to configure the areas.</w:t>
      </w:r>
    </w:p>
    <w:p w14:paraId="64AA19D9" w14:textId="68976A05"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Background</w:t>
      </w:r>
    </w:p>
    <w:p w14:paraId="484583E9" w14:textId="4DB4354B" w:rsidR="00472700" w:rsidRPr="00DC6EE2" w:rsidRDefault="00850F23" w:rsidP="008101EC">
      <w:pPr>
        <w:spacing w:line="360" w:lineRule="auto"/>
        <w:ind w:firstLine="720"/>
        <w:rPr>
          <w:rFonts w:cs="Times New Roman"/>
          <w:sz w:val="24"/>
          <w:szCs w:val="24"/>
        </w:rPr>
      </w:pPr>
      <w:r w:rsidRPr="00472700">
        <w:rPr>
          <w:rFonts w:cs="Times New Roman"/>
          <w:sz w:val="24"/>
          <w:szCs w:val="24"/>
        </w:rPr>
        <w:t xml:space="preserve">OSPF, or Open Shortest </w:t>
      </w:r>
      <w:r w:rsidR="000B2F24">
        <w:rPr>
          <w:rFonts w:cs="Times New Roman"/>
          <w:sz w:val="24"/>
          <w:szCs w:val="24"/>
        </w:rPr>
        <w:t>Path</w:t>
      </w:r>
      <w:r w:rsidRPr="00472700">
        <w:rPr>
          <w:rFonts w:cs="Times New Roman"/>
          <w:sz w:val="24"/>
          <w:szCs w:val="24"/>
        </w:rPr>
        <w:t xml:space="preserve"> First, is </w:t>
      </w:r>
      <w:r w:rsidR="000B2F24">
        <w:rPr>
          <w:rFonts w:cs="Times New Roman"/>
          <w:sz w:val="24"/>
          <w:szCs w:val="24"/>
        </w:rPr>
        <w:t xml:space="preserve">a </w:t>
      </w:r>
      <w:r w:rsidR="0087007A">
        <w:rPr>
          <w:rFonts w:cs="Times New Roman"/>
          <w:sz w:val="24"/>
          <w:szCs w:val="24"/>
        </w:rPr>
        <w:t xml:space="preserve">protocol used to route packets to their destinations. </w:t>
      </w:r>
      <w:r w:rsidR="000B2F24">
        <w:rPr>
          <w:rFonts w:cs="Times New Roman"/>
          <w:sz w:val="24"/>
          <w:szCs w:val="24"/>
        </w:rPr>
        <w:t>The</w:t>
      </w:r>
      <w:r w:rsidR="0087007A">
        <w:rPr>
          <w:rFonts w:cs="Times New Roman"/>
          <w:sz w:val="24"/>
          <w:szCs w:val="24"/>
        </w:rPr>
        <w:t xml:space="preserve"> way this is done is by using LSAs, or Link-State-Advertisements. There are, however, cases where certain LSA types need to be blocked from certain areas. </w:t>
      </w:r>
      <w:r w:rsidR="006D20CA">
        <w:rPr>
          <w:rFonts w:cs="Times New Roman"/>
          <w:sz w:val="24"/>
          <w:szCs w:val="24"/>
        </w:rPr>
        <w:t>These area types are the Backbone, Stubby, Totally Stubby, and Not-So-Stubby, or NSSA areas. Each of these area types filter</w:t>
      </w:r>
      <w:r w:rsidR="000B2F24">
        <w:rPr>
          <w:rFonts w:cs="Times New Roman"/>
          <w:sz w:val="24"/>
          <w:szCs w:val="24"/>
        </w:rPr>
        <w:t>s</w:t>
      </w:r>
      <w:r w:rsidR="006D20CA">
        <w:rPr>
          <w:rFonts w:cs="Times New Roman"/>
          <w:sz w:val="24"/>
          <w:szCs w:val="24"/>
        </w:rPr>
        <w:t xml:space="preserve"> a different combination of packet types.</w:t>
      </w:r>
      <w:r w:rsidR="000B2F24">
        <w:rPr>
          <w:rFonts w:cs="Times New Roman"/>
          <w:sz w:val="24"/>
          <w:szCs w:val="24"/>
        </w:rPr>
        <w:t xml:space="preserve"> This is where each of these types come in.</w:t>
      </w:r>
      <w:r w:rsidR="006D20CA">
        <w:rPr>
          <w:rFonts w:cs="Times New Roman"/>
          <w:sz w:val="24"/>
          <w:szCs w:val="24"/>
        </w:rPr>
        <w:t xml:space="preserve"> Backbones </w:t>
      </w:r>
      <w:r w:rsidR="000B2F24">
        <w:rPr>
          <w:rFonts w:cs="Times New Roman"/>
          <w:sz w:val="24"/>
          <w:szCs w:val="24"/>
        </w:rPr>
        <w:t>do not</w:t>
      </w:r>
      <w:r w:rsidR="006D20CA">
        <w:rPr>
          <w:rFonts w:cs="Times New Roman"/>
          <w:sz w:val="24"/>
          <w:szCs w:val="24"/>
        </w:rPr>
        <w:t xml:space="preserve"> filter anything, as they’re the hub for the network. Stubby areas filter out type 5 LSAs, or external routes. Totally stubby areas filter out all routes outside its area, or LSA types 3, 4, and 5. Finally, NSSA areas change type 5 LSAs into type 7 LSAs, which </w:t>
      </w:r>
      <w:r w:rsidR="000B2F24">
        <w:rPr>
          <w:rFonts w:cs="Times New Roman"/>
          <w:sz w:val="24"/>
          <w:szCs w:val="24"/>
        </w:rPr>
        <w:t>I have</w:t>
      </w:r>
      <w:r w:rsidR="006D20CA">
        <w:rPr>
          <w:rFonts w:cs="Times New Roman"/>
          <w:sz w:val="24"/>
          <w:szCs w:val="24"/>
        </w:rPr>
        <w:t xml:space="preserve"> gone over more in my previous OSPF theory lab. </w:t>
      </w:r>
      <w:r w:rsidR="00DC6EE2">
        <w:rPr>
          <w:rFonts w:cs="Times New Roman"/>
          <w:sz w:val="24"/>
          <w:szCs w:val="24"/>
        </w:rPr>
        <w:t>In the end, this lab is very similar to our OSPF configuration lab, with the only real difference being the area configuration itself.</w:t>
      </w:r>
      <w:r w:rsidR="006D20CA">
        <w:rPr>
          <w:rFonts w:cs="Times New Roman"/>
          <w:sz w:val="24"/>
          <w:szCs w:val="24"/>
        </w:rPr>
        <w:t xml:space="preserve"> </w:t>
      </w:r>
    </w:p>
    <w:p w14:paraId="79537EF6" w14:textId="21EE5BBC"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Lab Summary</w:t>
      </w:r>
    </w:p>
    <w:p w14:paraId="379EBF82" w14:textId="33A574B4" w:rsidR="00AB687E" w:rsidRDefault="00F025BB" w:rsidP="00EF6DC0">
      <w:pPr>
        <w:spacing w:line="360" w:lineRule="auto"/>
        <w:ind w:firstLine="720"/>
        <w:rPr>
          <w:rFonts w:cs="Times New Roman"/>
          <w:sz w:val="24"/>
          <w:szCs w:val="24"/>
        </w:rPr>
      </w:pPr>
      <w:r>
        <w:rPr>
          <w:rFonts w:cs="Times New Roman"/>
          <w:sz w:val="24"/>
          <w:szCs w:val="24"/>
        </w:rPr>
        <w:t>To begin, in our CCNP meetings, Mr. Mason drew a sample topology for this lab, so I began by saving the diagram to my computer and creating the skeleton of routers and serial connections based off said diagram. After sketching out an IP scheme on paper, I added IP addresses to each interface and verified that everything could ping without any OSPF configuration applied.</w:t>
      </w:r>
      <w:r w:rsidR="00DC6EE2">
        <w:rPr>
          <w:rFonts w:cs="Times New Roman"/>
          <w:sz w:val="24"/>
          <w:szCs w:val="24"/>
        </w:rPr>
        <w:t xml:space="preserve"> After the basic OSPF area configuration</w:t>
      </w:r>
      <w:r w:rsidR="00282250">
        <w:rPr>
          <w:rFonts w:cs="Times New Roman"/>
          <w:sz w:val="24"/>
          <w:szCs w:val="24"/>
        </w:rPr>
        <w:t xml:space="preserve"> all that </w:t>
      </w:r>
      <w:r w:rsidR="00DC6EE2">
        <w:rPr>
          <w:rFonts w:cs="Times New Roman"/>
          <w:sz w:val="24"/>
          <w:szCs w:val="24"/>
        </w:rPr>
        <w:t>was</w:t>
      </w:r>
      <w:r w:rsidR="00282250">
        <w:rPr>
          <w:rFonts w:cs="Times New Roman"/>
          <w:sz w:val="24"/>
          <w:szCs w:val="24"/>
        </w:rPr>
        <w:t xml:space="preserve"> left to do was</w:t>
      </w:r>
      <w:r w:rsidR="00DC6EE2">
        <w:rPr>
          <w:rFonts w:cs="Times New Roman"/>
          <w:sz w:val="24"/>
          <w:szCs w:val="24"/>
        </w:rPr>
        <w:t xml:space="preserve"> editing each area with the </w:t>
      </w:r>
      <w:r w:rsidR="00DC6EE2">
        <w:rPr>
          <w:rFonts w:cs="Times New Roman"/>
          <w:sz w:val="24"/>
          <w:szCs w:val="24"/>
        </w:rPr>
        <w:lastRenderedPageBreak/>
        <w:t xml:space="preserve">different </w:t>
      </w:r>
      <w:r w:rsidR="00282250">
        <w:rPr>
          <w:rFonts w:cs="Times New Roman"/>
          <w:sz w:val="24"/>
          <w:szCs w:val="24"/>
        </w:rPr>
        <w:t>types of OSPF area. After some research and a lot of help from my classmate, Yuna, who I thank for having the patience to help me start again from scratch when I couldn’t figure out the issues I had, I finished configuring everything. All the areas were able to filter out the unneeded packets in their databases, and all the routers were able to ping.</w:t>
      </w:r>
      <w:r w:rsidR="00E24142">
        <w:rPr>
          <w:rFonts w:cs="Times New Roman"/>
          <w:sz w:val="24"/>
          <w:szCs w:val="24"/>
        </w:rPr>
        <w:t xml:space="preserve"> The only complex configuration I had to do was redistribution from the EIGRP area into the NSSA</w:t>
      </w:r>
      <w:r w:rsidR="00096129">
        <w:rPr>
          <w:rFonts w:cs="Times New Roman"/>
          <w:sz w:val="24"/>
          <w:szCs w:val="24"/>
        </w:rPr>
        <w:t>, and vice versa with OSPF</w:t>
      </w:r>
      <w:r w:rsidR="00E24142">
        <w:rPr>
          <w:rFonts w:cs="Times New Roman"/>
          <w:sz w:val="24"/>
          <w:szCs w:val="24"/>
        </w:rPr>
        <w:t xml:space="preserve">. </w:t>
      </w:r>
      <w:r w:rsidR="000B2F24">
        <w:rPr>
          <w:rFonts w:cs="Times New Roman"/>
          <w:sz w:val="24"/>
          <w:szCs w:val="24"/>
        </w:rPr>
        <w:t xml:space="preserve">This basically means that all the OSPF routes from within the network become distributed within the EIGRP area, and the EIGRP area shares its routes with the rest of the network. </w:t>
      </w:r>
      <w:r w:rsidR="00E24142">
        <w:rPr>
          <w:rFonts w:cs="Times New Roman"/>
          <w:sz w:val="24"/>
          <w:szCs w:val="24"/>
        </w:rPr>
        <w:t>With a few internet guides and meetings, that was all fixed and finished as well.</w:t>
      </w:r>
      <w:r w:rsidR="00876976">
        <w:rPr>
          <w:rFonts w:cs="Times New Roman"/>
          <w:sz w:val="24"/>
          <w:szCs w:val="24"/>
        </w:rPr>
        <w:t xml:space="preserve"> After a bit of tidying and labeling, the lab was complete.</w:t>
      </w:r>
    </w:p>
    <w:p w14:paraId="5BD275CD" w14:textId="4620A26E" w:rsidR="00D57D15" w:rsidRDefault="00D57D15" w:rsidP="004655B2">
      <w:pPr>
        <w:spacing w:before="240" w:after="0" w:line="48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t>Lab Commands</w:t>
      </w:r>
    </w:p>
    <w:p w14:paraId="194F5A5C" w14:textId="1D18B5E6" w:rsidR="00E80243" w:rsidRDefault="008C7D6E" w:rsidP="00E80243">
      <w:pPr>
        <w:spacing w:after="0" w:line="360" w:lineRule="auto"/>
        <w:ind w:firstLine="720"/>
        <w:rPr>
          <w:rFonts w:cs="Times New Roman"/>
          <w:sz w:val="24"/>
          <w:szCs w:val="24"/>
        </w:rPr>
      </w:pPr>
      <w:r>
        <w:rPr>
          <w:rFonts w:cs="Times New Roman"/>
          <w:sz w:val="24"/>
          <w:szCs w:val="24"/>
        </w:rPr>
        <w:t>Besides the basic OSPF commands, a few new area configuration commands were needed to complete this lab.</w:t>
      </w:r>
      <w:r w:rsidR="00876976">
        <w:rPr>
          <w:rFonts w:cs="Times New Roman"/>
          <w:sz w:val="24"/>
          <w:szCs w:val="24"/>
        </w:rPr>
        <w:t xml:space="preserve"> First was </w:t>
      </w:r>
      <w:r w:rsidR="008D3A63">
        <w:rPr>
          <w:rFonts w:cs="Times New Roman"/>
          <w:b/>
          <w:bCs/>
          <w:sz w:val="24"/>
          <w:szCs w:val="24"/>
        </w:rPr>
        <w:t>area [</w:t>
      </w:r>
      <w:r w:rsidR="008D3A63">
        <w:rPr>
          <w:rFonts w:cs="Times New Roman"/>
          <w:b/>
          <w:bCs/>
          <w:i/>
          <w:iCs/>
          <w:sz w:val="24"/>
          <w:szCs w:val="24"/>
        </w:rPr>
        <w:t>area-id</w:t>
      </w:r>
      <w:r w:rsidR="008D3A63">
        <w:rPr>
          <w:rFonts w:cs="Times New Roman"/>
          <w:b/>
          <w:bCs/>
          <w:sz w:val="24"/>
          <w:szCs w:val="24"/>
        </w:rPr>
        <w:t xml:space="preserve">] </w:t>
      </w:r>
      <w:r w:rsidR="007E0327">
        <w:rPr>
          <w:rFonts w:cs="Times New Roman"/>
          <w:b/>
          <w:bCs/>
          <w:sz w:val="24"/>
          <w:szCs w:val="24"/>
        </w:rPr>
        <w:t>nssa</w:t>
      </w:r>
      <w:r w:rsidR="007E0327">
        <w:rPr>
          <w:rFonts w:cs="Times New Roman"/>
          <w:sz w:val="24"/>
          <w:szCs w:val="24"/>
        </w:rPr>
        <w:t>, which configures an NSSA area on a router. Along the same vein, the stub</w:t>
      </w:r>
      <w:r w:rsidR="000B2F24">
        <w:rPr>
          <w:rFonts w:cs="Times New Roman"/>
          <w:sz w:val="24"/>
          <w:szCs w:val="24"/>
        </w:rPr>
        <w:t>by</w:t>
      </w:r>
      <w:r w:rsidR="007E0327">
        <w:rPr>
          <w:rFonts w:cs="Times New Roman"/>
          <w:sz w:val="24"/>
          <w:szCs w:val="24"/>
        </w:rPr>
        <w:t xml:space="preserve"> area and totally stubby area commands follow this pattern. For a router in a stubby area, the command is </w:t>
      </w:r>
      <w:r w:rsidR="007E0327">
        <w:rPr>
          <w:rFonts w:cs="Times New Roman"/>
          <w:b/>
          <w:bCs/>
          <w:sz w:val="24"/>
          <w:szCs w:val="24"/>
        </w:rPr>
        <w:t>area [</w:t>
      </w:r>
      <w:r w:rsidR="007E0327">
        <w:rPr>
          <w:rFonts w:cs="Times New Roman"/>
          <w:b/>
          <w:bCs/>
          <w:i/>
          <w:iCs/>
          <w:sz w:val="24"/>
          <w:szCs w:val="24"/>
        </w:rPr>
        <w:t>area-id</w:t>
      </w:r>
      <w:r w:rsidR="007E0327">
        <w:rPr>
          <w:rFonts w:cs="Times New Roman"/>
          <w:b/>
          <w:bCs/>
          <w:sz w:val="24"/>
          <w:szCs w:val="24"/>
        </w:rPr>
        <w:t>] stub</w:t>
      </w:r>
      <w:r w:rsidR="007E0327">
        <w:rPr>
          <w:rFonts w:cs="Times New Roman"/>
          <w:sz w:val="24"/>
          <w:szCs w:val="24"/>
        </w:rPr>
        <w:t xml:space="preserve">, and for a router in a totally stubby area, the command is </w:t>
      </w:r>
      <w:r w:rsidR="007E0327">
        <w:rPr>
          <w:rFonts w:cs="Times New Roman"/>
          <w:b/>
          <w:bCs/>
          <w:sz w:val="24"/>
          <w:szCs w:val="24"/>
        </w:rPr>
        <w:t>area [</w:t>
      </w:r>
      <w:r w:rsidR="007E0327">
        <w:rPr>
          <w:rFonts w:cs="Times New Roman"/>
          <w:b/>
          <w:bCs/>
          <w:i/>
          <w:iCs/>
          <w:sz w:val="24"/>
          <w:szCs w:val="24"/>
        </w:rPr>
        <w:t>area-id</w:t>
      </w:r>
      <w:r w:rsidR="007E0327">
        <w:rPr>
          <w:rFonts w:cs="Times New Roman"/>
          <w:b/>
          <w:bCs/>
          <w:sz w:val="26"/>
          <w:szCs w:val="26"/>
        </w:rPr>
        <w:t xml:space="preserve">] </w:t>
      </w:r>
      <w:r w:rsidR="007E0327">
        <w:rPr>
          <w:rFonts w:cs="Times New Roman"/>
          <w:b/>
          <w:bCs/>
          <w:sz w:val="24"/>
          <w:szCs w:val="24"/>
        </w:rPr>
        <w:t xml:space="preserve">stub no-summary. </w:t>
      </w:r>
      <w:r w:rsidR="007E0327">
        <w:rPr>
          <w:rFonts w:cs="Times New Roman"/>
          <w:sz w:val="24"/>
          <w:szCs w:val="24"/>
        </w:rPr>
        <w:t xml:space="preserve">These three commands would all be performed in </w:t>
      </w:r>
      <w:r w:rsidR="007E0327">
        <w:rPr>
          <w:rFonts w:cs="Times New Roman"/>
          <w:b/>
          <w:bCs/>
          <w:sz w:val="24"/>
          <w:szCs w:val="24"/>
        </w:rPr>
        <w:t>router ospf [</w:t>
      </w:r>
      <w:r w:rsidR="007E0327">
        <w:rPr>
          <w:rFonts w:cs="Times New Roman"/>
          <w:b/>
          <w:bCs/>
          <w:i/>
          <w:iCs/>
          <w:sz w:val="24"/>
          <w:szCs w:val="24"/>
        </w:rPr>
        <w:t>process-id</w:t>
      </w:r>
      <w:r w:rsidR="007E0327">
        <w:rPr>
          <w:rFonts w:cs="Times New Roman"/>
          <w:b/>
          <w:bCs/>
          <w:sz w:val="24"/>
          <w:szCs w:val="24"/>
        </w:rPr>
        <w:t>]</w:t>
      </w:r>
      <w:r w:rsidR="007E0327">
        <w:rPr>
          <w:rFonts w:cs="Times New Roman"/>
          <w:sz w:val="24"/>
          <w:szCs w:val="24"/>
        </w:rPr>
        <w:t xml:space="preserve">, as they are OSPF commands. </w:t>
      </w:r>
    </w:p>
    <w:p w14:paraId="4C4C13DB" w14:textId="262D6C35" w:rsidR="00E80243" w:rsidRDefault="007E0327" w:rsidP="00E80243">
      <w:pPr>
        <w:spacing w:after="0" w:line="360" w:lineRule="auto"/>
        <w:ind w:firstLine="720"/>
        <w:rPr>
          <w:rFonts w:cs="Times New Roman"/>
          <w:sz w:val="24"/>
          <w:szCs w:val="24"/>
        </w:rPr>
      </w:pPr>
      <w:r>
        <w:rPr>
          <w:rFonts w:cs="Times New Roman"/>
          <w:sz w:val="24"/>
          <w:szCs w:val="24"/>
        </w:rPr>
        <w:t xml:space="preserve">For EIGRP areas, things get </w:t>
      </w:r>
      <w:r w:rsidR="00080DB6">
        <w:rPr>
          <w:rFonts w:cs="Times New Roman"/>
          <w:sz w:val="24"/>
          <w:szCs w:val="24"/>
        </w:rPr>
        <w:t>trickier</w:t>
      </w:r>
      <w:r>
        <w:rPr>
          <w:rFonts w:cs="Times New Roman"/>
          <w:sz w:val="24"/>
          <w:szCs w:val="24"/>
        </w:rPr>
        <w:t xml:space="preserve">, as </w:t>
      </w:r>
      <w:r w:rsidR="00080DB6">
        <w:rPr>
          <w:rFonts w:cs="Times New Roman"/>
          <w:sz w:val="24"/>
          <w:szCs w:val="24"/>
        </w:rPr>
        <w:t xml:space="preserve">this area </w:t>
      </w:r>
      <w:r w:rsidR="000B2F24">
        <w:rPr>
          <w:rFonts w:cs="Times New Roman"/>
          <w:sz w:val="24"/>
          <w:szCs w:val="24"/>
        </w:rPr>
        <w:t>houses</w:t>
      </w:r>
      <w:r w:rsidR="00080DB6">
        <w:rPr>
          <w:rFonts w:cs="Times New Roman"/>
          <w:sz w:val="24"/>
          <w:szCs w:val="24"/>
        </w:rPr>
        <w:t xml:space="preserve"> the external routes. To configure a router as part of an EIGRP area, the command is </w:t>
      </w:r>
      <w:r w:rsidR="00080DB6">
        <w:rPr>
          <w:rFonts w:cs="Times New Roman"/>
          <w:b/>
          <w:bCs/>
          <w:sz w:val="24"/>
          <w:szCs w:val="24"/>
        </w:rPr>
        <w:t>router eigrp [</w:t>
      </w:r>
      <w:r w:rsidR="00080DB6">
        <w:rPr>
          <w:rFonts w:cs="Times New Roman"/>
          <w:b/>
          <w:bCs/>
          <w:i/>
          <w:iCs/>
          <w:sz w:val="24"/>
          <w:szCs w:val="24"/>
        </w:rPr>
        <w:t>process-id</w:t>
      </w:r>
      <w:r w:rsidR="00080DB6">
        <w:rPr>
          <w:rFonts w:cs="Times New Roman"/>
          <w:b/>
          <w:bCs/>
          <w:sz w:val="24"/>
          <w:szCs w:val="24"/>
        </w:rPr>
        <w:t>]</w:t>
      </w:r>
      <w:r w:rsidR="00080DB6">
        <w:rPr>
          <w:rFonts w:cs="Times New Roman"/>
          <w:sz w:val="24"/>
          <w:szCs w:val="24"/>
        </w:rPr>
        <w:t>,</w:t>
      </w:r>
      <w:r w:rsidR="00E80243">
        <w:rPr>
          <w:rFonts w:cs="Times New Roman"/>
          <w:sz w:val="24"/>
          <w:szCs w:val="24"/>
        </w:rPr>
        <w:t xml:space="preserve"> and to assign a router id to an eigrp router, it’s as simple as </w:t>
      </w:r>
      <w:r w:rsidR="00E80243">
        <w:rPr>
          <w:rFonts w:cs="Times New Roman"/>
          <w:b/>
          <w:bCs/>
          <w:sz w:val="24"/>
          <w:szCs w:val="24"/>
        </w:rPr>
        <w:t>eigrp router-id [</w:t>
      </w:r>
      <w:r w:rsidR="00E80243">
        <w:rPr>
          <w:rFonts w:cs="Times New Roman"/>
          <w:b/>
          <w:bCs/>
          <w:i/>
          <w:iCs/>
          <w:sz w:val="24"/>
          <w:szCs w:val="24"/>
        </w:rPr>
        <w:t>router-id</w:t>
      </w:r>
      <w:r w:rsidR="00E80243">
        <w:rPr>
          <w:rFonts w:cs="Times New Roman"/>
          <w:b/>
          <w:bCs/>
          <w:sz w:val="24"/>
          <w:szCs w:val="24"/>
        </w:rPr>
        <w:t xml:space="preserve">]. </w:t>
      </w:r>
      <w:r w:rsidR="00E80243">
        <w:rPr>
          <w:rFonts w:cs="Times New Roman"/>
          <w:sz w:val="24"/>
          <w:szCs w:val="24"/>
        </w:rPr>
        <w:t>Further configuration is required, as explained here.</w:t>
      </w:r>
      <w:r w:rsidR="00080DB6">
        <w:rPr>
          <w:rFonts w:cs="Times New Roman"/>
          <w:sz w:val="24"/>
          <w:szCs w:val="24"/>
        </w:rPr>
        <w:t xml:space="preserve"> </w:t>
      </w:r>
    </w:p>
    <w:p w14:paraId="62F6CDFE" w14:textId="67BDD4BB" w:rsidR="00E80243" w:rsidRPr="00E80243" w:rsidRDefault="00E80243" w:rsidP="00E80243">
      <w:pPr>
        <w:spacing w:after="0" w:line="360" w:lineRule="auto"/>
        <w:ind w:firstLine="720"/>
        <w:rPr>
          <w:rFonts w:cs="Times New Roman"/>
          <w:sz w:val="24"/>
          <w:szCs w:val="24"/>
        </w:rPr>
      </w:pPr>
      <w:r>
        <w:rPr>
          <w:rFonts w:cs="Times New Roman"/>
          <w:sz w:val="24"/>
          <w:szCs w:val="24"/>
        </w:rPr>
        <w:t xml:space="preserve">Since OSPF and EIGRP can’t communicate that well by default, we need to redistribute the routes between the two areas. </w:t>
      </w:r>
      <w:r w:rsidR="00080DB6">
        <w:rPr>
          <w:rFonts w:cs="Times New Roman"/>
          <w:sz w:val="24"/>
          <w:szCs w:val="24"/>
        </w:rPr>
        <w:t>The commands to redistribute routes are a bit complex</w:t>
      </w:r>
      <w:r w:rsidR="000B2F24">
        <w:rPr>
          <w:rFonts w:cs="Times New Roman"/>
          <w:sz w:val="24"/>
          <w:szCs w:val="24"/>
        </w:rPr>
        <w:t xml:space="preserve"> in text form</w:t>
      </w:r>
      <w:r w:rsidR="00080DB6">
        <w:rPr>
          <w:rFonts w:cs="Times New Roman"/>
          <w:sz w:val="24"/>
          <w:szCs w:val="24"/>
        </w:rPr>
        <w:t>, but rather simple</w:t>
      </w:r>
      <w:r w:rsidR="000B2F24">
        <w:rPr>
          <w:rFonts w:cs="Times New Roman"/>
          <w:sz w:val="24"/>
          <w:szCs w:val="24"/>
        </w:rPr>
        <w:t xml:space="preserve"> in purpose</w:t>
      </w:r>
      <w:r w:rsidR="00080DB6">
        <w:rPr>
          <w:rFonts w:cs="Times New Roman"/>
          <w:sz w:val="24"/>
          <w:szCs w:val="24"/>
        </w:rPr>
        <w:t xml:space="preserve">. On the EIGRP side, in </w:t>
      </w:r>
      <w:r w:rsidR="00080DB6">
        <w:rPr>
          <w:rFonts w:cs="Times New Roman"/>
          <w:b/>
          <w:bCs/>
          <w:sz w:val="24"/>
          <w:szCs w:val="24"/>
        </w:rPr>
        <w:t>router eigrp [</w:t>
      </w:r>
      <w:r w:rsidR="00080DB6">
        <w:rPr>
          <w:rFonts w:cs="Times New Roman"/>
          <w:b/>
          <w:bCs/>
          <w:i/>
          <w:iCs/>
          <w:sz w:val="24"/>
          <w:szCs w:val="24"/>
        </w:rPr>
        <w:t>process-id</w:t>
      </w:r>
      <w:r w:rsidR="00080DB6">
        <w:rPr>
          <w:rFonts w:cs="Times New Roman"/>
          <w:b/>
          <w:bCs/>
          <w:sz w:val="24"/>
          <w:szCs w:val="24"/>
        </w:rPr>
        <w:t>]</w:t>
      </w:r>
      <w:r w:rsidR="00080DB6">
        <w:rPr>
          <w:rFonts w:cs="Times New Roman"/>
          <w:sz w:val="24"/>
          <w:szCs w:val="24"/>
        </w:rPr>
        <w:t xml:space="preserve">, </w:t>
      </w:r>
      <w:r>
        <w:rPr>
          <w:rFonts w:cs="Times New Roman"/>
          <w:sz w:val="24"/>
          <w:szCs w:val="24"/>
        </w:rPr>
        <w:t xml:space="preserve">the command to redistribute OSPF into EIGRP </w:t>
      </w:r>
      <w:r>
        <w:rPr>
          <w:rFonts w:cs="Times New Roman"/>
          <w:sz w:val="24"/>
          <w:szCs w:val="24"/>
        </w:rPr>
        <w:lastRenderedPageBreak/>
        <w:t xml:space="preserve">is a lengthy one, </w:t>
      </w:r>
      <w:r>
        <w:rPr>
          <w:rFonts w:cs="Times New Roman"/>
          <w:b/>
          <w:bCs/>
          <w:sz w:val="24"/>
          <w:szCs w:val="24"/>
        </w:rPr>
        <w:t>redistribute ospf [</w:t>
      </w:r>
      <w:r>
        <w:rPr>
          <w:rFonts w:cs="Times New Roman"/>
          <w:b/>
          <w:bCs/>
          <w:i/>
          <w:iCs/>
          <w:sz w:val="24"/>
          <w:szCs w:val="24"/>
        </w:rPr>
        <w:t>process-id</w:t>
      </w:r>
      <w:r>
        <w:rPr>
          <w:rFonts w:cs="Times New Roman"/>
          <w:b/>
          <w:bCs/>
          <w:sz w:val="24"/>
          <w:szCs w:val="24"/>
        </w:rPr>
        <w:t>] metric 1000 33 255 1 1500</w:t>
      </w:r>
      <w:r>
        <w:rPr>
          <w:rFonts w:cs="Times New Roman"/>
          <w:sz w:val="24"/>
          <w:szCs w:val="24"/>
        </w:rPr>
        <w:t>. In the immortal words of Mr. Mason, “The numbers don’t really matter,” but I digress…</w:t>
      </w:r>
    </w:p>
    <w:p w14:paraId="162DD4F2" w14:textId="7924E8BE" w:rsidR="00E80243" w:rsidRDefault="00E80243" w:rsidP="00E80243">
      <w:pPr>
        <w:spacing w:after="0" w:line="360" w:lineRule="auto"/>
        <w:rPr>
          <w:rFonts w:cs="Times New Roman"/>
          <w:sz w:val="24"/>
          <w:szCs w:val="24"/>
        </w:rPr>
      </w:pPr>
      <w:r>
        <w:rPr>
          <w:rFonts w:cs="Times New Roman"/>
          <w:sz w:val="24"/>
          <w:szCs w:val="24"/>
        </w:rPr>
        <w:tab/>
        <w:t xml:space="preserve">For the OSPF redistribution, it mirrors the EIGRP side, as the commands are similar in some regards. </w:t>
      </w:r>
      <w:r w:rsidR="000B2F24">
        <w:rPr>
          <w:rFonts w:cs="Times New Roman"/>
          <w:sz w:val="24"/>
          <w:szCs w:val="24"/>
        </w:rPr>
        <w:t>While in OSPF configuration,</w:t>
      </w:r>
      <w:r>
        <w:rPr>
          <w:rFonts w:cs="Times New Roman"/>
          <w:sz w:val="24"/>
          <w:szCs w:val="24"/>
        </w:rPr>
        <w:t xml:space="preserve"> and after making sure to add </w:t>
      </w:r>
      <w:r w:rsidR="000B2F24">
        <w:rPr>
          <w:rFonts w:cs="Times New Roman"/>
          <w:sz w:val="24"/>
          <w:szCs w:val="24"/>
        </w:rPr>
        <w:t>a router ID,</w:t>
      </w:r>
      <w:r>
        <w:rPr>
          <w:rFonts w:cs="Times New Roman"/>
          <w:sz w:val="24"/>
          <w:szCs w:val="24"/>
        </w:rPr>
        <w:t xml:space="preserve"> the command to redistribute EIGRP routes into OSPF is </w:t>
      </w:r>
      <w:r>
        <w:rPr>
          <w:rFonts w:cs="Times New Roman"/>
          <w:b/>
          <w:bCs/>
          <w:sz w:val="24"/>
          <w:szCs w:val="24"/>
        </w:rPr>
        <w:t>redistribute eigrp [</w:t>
      </w:r>
      <w:r>
        <w:rPr>
          <w:rFonts w:cs="Times New Roman"/>
          <w:b/>
          <w:bCs/>
          <w:i/>
          <w:iCs/>
          <w:sz w:val="24"/>
          <w:szCs w:val="24"/>
        </w:rPr>
        <w:t>process-id</w:t>
      </w:r>
      <w:r>
        <w:rPr>
          <w:rFonts w:cs="Times New Roman"/>
          <w:b/>
          <w:bCs/>
          <w:sz w:val="24"/>
          <w:szCs w:val="24"/>
        </w:rPr>
        <w:t>] subnets</w:t>
      </w:r>
      <w:r w:rsidR="006C4DB6">
        <w:rPr>
          <w:rFonts w:cs="Times New Roman"/>
          <w:sz w:val="24"/>
          <w:szCs w:val="24"/>
        </w:rPr>
        <w:t>, and all this can be tested with simple pings. Th</w:t>
      </w:r>
      <w:r w:rsidR="000B2F24">
        <w:rPr>
          <w:rFonts w:cs="Times New Roman"/>
          <w:sz w:val="24"/>
          <w:szCs w:val="24"/>
        </w:rPr>
        <w:t>e aim of this setup is so that</w:t>
      </w:r>
      <w:r w:rsidR="006C4DB6">
        <w:rPr>
          <w:rFonts w:cs="Times New Roman"/>
          <w:sz w:val="24"/>
          <w:szCs w:val="24"/>
        </w:rPr>
        <w:t xml:space="preserve"> EIGRP area’s packets can be properly detected and converted from type 5 into type 7. As previously explained in my last lab, the point of NSSA configuration is so the external type 5 packets can be “smuggled” through the filters of the area, and once the packets leave the area, they </w:t>
      </w:r>
      <w:r w:rsidR="00DB0C63">
        <w:rPr>
          <w:rFonts w:cs="Times New Roman"/>
          <w:sz w:val="24"/>
          <w:szCs w:val="24"/>
        </w:rPr>
        <w:t>revert</w:t>
      </w:r>
      <w:r w:rsidR="006C4DB6">
        <w:rPr>
          <w:rFonts w:cs="Times New Roman"/>
          <w:sz w:val="24"/>
          <w:szCs w:val="24"/>
        </w:rPr>
        <w:t xml:space="preserve"> to normal external route packets.</w:t>
      </w:r>
    </w:p>
    <w:p w14:paraId="466C23AB" w14:textId="6E588296" w:rsidR="004655B2" w:rsidRPr="004655B2" w:rsidRDefault="006C4DB6" w:rsidP="004655B2">
      <w:pPr>
        <w:spacing w:after="0" w:line="360" w:lineRule="auto"/>
        <w:rPr>
          <w:rFonts w:cs="Times New Roman"/>
          <w:sz w:val="24"/>
          <w:szCs w:val="24"/>
        </w:rPr>
      </w:pPr>
      <w:r>
        <w:rPr>
          <w:rFonts w:cs="Times New Roman"/>
          <w:sz w:val="24"/>
          <w:szCs w:val="24"/>
        </w:rPr>
        <w:tab/>
        <w:t xml:space="preserve">Besides hostnames for ease of configuration, no other new commands were used in this lab, and the topology for the completed lab is shown </w:t>
      </w:r>
      <w:r w:rsidR="004655B2">
        <w:rPr>
          <w:rFonts w:cs="Times New Roman"/>
          <w:sz w:val="24"/>
          <w:szCs w:val="24"/>
        </w:rPr>
        <w:t>here</w:t>
      </w:r>
      <w:r>
        <w:rPr>
          <w:rFonts w:cs="Times New Roman"/>
          <w:sz w:val="24"/>
          <w:szCs w:val="24"/>
        </w:rPr>
        <w:t>.</w:t>
      </w:r>
      <w:r w:rsidR="004655B2">
        <w:rPr>
          <w:rFonts w:cs="Times New Roman"/>
          <w:sz w:val="24"/>
          <w:szCs w:val="24"/>
        </w:rPr>
        <w:t xml:space="preserve"> </w:t>
      </w:r>
    </w:p>
    <w:p w14:paraId="66A887A3" w14:textId="358761EF" w:rsidR="004655B2" w:rsidRDefault="004655B2" w:rsidP="00603AC3">
      <w:pPr>
        <w:spacing w:after="0" w:line="480" w:lineRule="auto"/>
        <w:rPr>
          <w:rFonts w:cs="Times New Roman"/>
          <w:b/>
          <w:bCs/>
          <w:i/>
          <w:iCs/>
          <w:color w:val="00566E" w:themeColor="accent4" w:themeShade="80"/>
          <w:sz w:val="32"/>
          <w:szCs w:val="32"/>
        </w:rPr>
      </w:pPr>
      <w:r>
        <w:rPr>
          <w:rFonts w:cs="Times New Roman"/>
          <w:b/>
          <w:bCs/>
          <w:i/>
          <w:iCs/>
          <w:noProof/>
          <w:color w:val="00566E" w:themeColor="accent4" w:themeShade="80"/>
          <w:sz w:val="32"/>
          <w:szCs w:val="32"/>
        </w:rPr>
        <w:drawing>
          <wp:anchor distT="0" distB="0" distL="114300" distR="114300" simplePos="0" relativeHeight="251658240" behindDoc="0" locked="0" layoutInCell="1" allowOverlap="1" wp14:anchorId="5FCA0501" wp14:editId="54E69747">
            <wp:simplePos x="0" y="0"/>
            <wp:positionH relativeFrom="margin">
              <wp:align>center</wp:align>
            </wp:positionH>
            <wp:positionV relativeFrom="paragraph">
              <wp:posOffset>500380</wp:posOffset>
            </wp:positionV>
            <wp:extent cx="6177915" cy="3653122"/>
            <wp:effectExtent l="0" t="0" r="0" b="508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PF topology.PNG"/>
                    <pic:cNvPicPr/>
                  </pic:nvPicPr>
                  <pic:blipFill>
                    <a:blip r:embed="rId9">
                      <a:extLst>
                        <a:ext uri="{28A0092B-C50C-407E-A947-70E740481C1C}">
                          <a14:useLocalDpi xmlns:a14="http://schemas.microsoft.com/office/drawing/2010/main" val="0"/>
                        </a:ext>
                      </a:extLst>
                    </a:blip>
                    <a:stretch>
                      <a:fillRect/>
                    </a:stretch>
                  </pic:blipFill>
                  <pic:spPr>
                    <a:xfrm>
                      <a:off x="0" y="0"/>
                      <a:ext cx="6177915" cy="3653122"/>
                    </a:xfrm>
                    <a:prstGeom prst="rect">
                      <a:avLst/>
                    </a:prstGeom>
                  </pic:spPr>
                </pic:pic>
              </a:graphicData>
            </a:graphic>
            <wp14:sizeRelH relativeFrom="margin">
              <wp14:pctWidth>0</wp14:pctWidth>
            </wp14:sizeRelH>
            <wp14:sizeRelV relativeFrom="margin">
              <wp14:pctHeight>0</wp14:pctHeight>
            </wp14:sizeRelV>
          </wp:anchor>
        </w:drawing>
      </w:r>
      <w:r w:rsidR="00EF6DC0">
        <w:rPr>
          <w:rFonts w:cs="Times New Roman"/>
          <w:b/>
          <w:bCs/>
          <w:i/>
          <w:iCs/>
          <w:color w:val="00566E" w:themeColor="accent4" w:themeShade="80"/>
          <w:sz w:val="32"/>
          <w:szCs w:val="32"/>
        </w:rPr>
        <w:t>Network Topology</w:t>
      </w:r>
    </w:p>
    <w:p w14:paraId="42AEDE2A" w14:textId="77777777" w:rsidR="004655B2" w:rsidRDefault="004655B2" w:rsidP="00603AC3">
      <w:pPr>
        <w:spacing w:after="0" w:line="480" w:lineRule="auto"/>
        <w:rPr>
          <w:rFonts w:cs="Times New Roman"/>
          <w:b/>
          <w:bCs/>
          <w:i/>
          <w:iCs/>
          <w:color w:val="00566E" w:themeColor="accent4" w:themeShade="80"/>
          <w:sz w:val="32"/>
          <w:szCs w:val="32"/>
        </w:rPr>
      </w:pPr>
    </w:p>
    <w:p w14:paraId="2E997965" w14:textId="61B28775" w:rsidR="007D64E9" w:rsidRDefault="008101EC" w:rsidP="007D64E9">
      <w:pPr>
        <w:spacing w:after="0" w:line="48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Configuration</w:t>
      </w:r>
      <w:r w:rsidR="007D64E9">
        <w:rPr>
          <w:rFonts w:cs="Times New Roman"/>
          <w:b/>
          <w:bCs/>
          <w:i/>
          <w:iCs/>
          <w:color w:val="00566E" w:themeColor="accent4" w:themeShade="80"/>
          <w:sz w:val="32"/>
          <w:szCs w:val="32"/>
        </w:rPr>
        <w:t>s</w:t>
      </w:r>
    </w:p>
    <w:p w14:paraId="598F921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R0#show run</w:t>
      </w:r>
    </w:p>
    <w:p w14:paraId="73E375A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7824B16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2B779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1048 bytes</w:t>
      </w:r>
    </w:p>
    <w:p w14:paraId="43CBEA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0FCC06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7B6DEC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4321ABC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7DC868C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0C6898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3BF6E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R0</w:t>
      </w:r>
    </w:p>
    <w:p w14:paraId="0205AD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EE2B79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4AAA7F0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09D889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317898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490358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05AC4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5536789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5BCBE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54D2DA7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38143C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7B55A3F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F7F89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7AB9A7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F5F2C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414CC2C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38D9AF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121C6BC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75E4DC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27DBEC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192.168.1.1 255.255.255.0</w:t>
      </w:r>
    </w:p>
    <w:p w14:paraId="3B15259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3550B8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4C4BB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3A63E6B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192.168.2.1 255.255.255.0</w:t>
      </w:r>
    </w:p>
    <w:p w14:paraId="259670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17674BB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0D0D4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1684231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192.168.3.1 255.255.255.0</w:t>
      </w:r>
    </w:p>
    <w:p w14:paraId="66440C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5B929D8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2B296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3845288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031D1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2236C77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A8F1A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EF05E9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766A0BF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D5AE5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31576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964D1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5BB9AA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10.10.10.10</w:t>
      </w:r>
    </w:p>
    <w:p w14:paraId="7CC36B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6FF55DD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192.168.1.0 0.0.0.255 area 0</w:t>
      </w:r>
    </w:p>
    <w:p w14:paraId="331E16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192.168.2.0 0.0.0.255 area 0</w:t>
      </w:r>
    </w:p>
    <w:p w14:paraId="2449E13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192.168.3.0 0.0.0.255 area 0</w:t>
      </w:r>
    </w:p>
    <w:p w14:paraId="415298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8A41CD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6AF208B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6245345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3F4C7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308A6C6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496CAD5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6941BB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19BDCEC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1B37D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7DE3122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B3B92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R0#show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07796E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5892BD6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107A3D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3C99A3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6D2C95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6264E7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5412CE6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7086282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5BE4F7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not set</w:t>
      </w:r>
    </w:p>
    <w:p w14:paraId="50FC054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F62C48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 xml:space="preserve">5.0.0.0/24 is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xml:space="preserve">, 1 </w:t>
      </w:r>
      <w:proofErr w:type="gramStart"/>
      <w:r w:rsidRPr="007D64E9">
        <w:rPr>
          <w:rFonts w:ascii="Courier New" w:eastAsia="Times New Roman" w:hAnsi="Courier New" w:cs="Courier New"/>
          <w:sz w:val="16"/>
          <w:szCs w:val="16"/>
        </w:rPr>
        <w:t>subnets</w:t>
      </w:r>
      <w:proofErr w:type="gramEnd"/>
    </w:p>
    <w:p w14:paraId="3B1ABCD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E2 5.5.5.0/24 [110/20] via 192.168.3.2, 00:00:25, Serial0/2/0</w:t>
      </w:r>
    </w:p>
    <w:p w14:paraId="0BCC8FA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41AFCE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192.168.1.0/24 is directly connected, Serial0/1/0</w:t>
      </w:r>
    </w:p>
    <w:p w14:paraId="10A29BC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192.168.1.1/32 is directly connected, Serial0/1/0</w:t>
      </w:r>
    </w:p>
    <w:p w14:paraId="493F5C9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192.168.2.0/24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1ED0D0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192.168.2.0/24 is directly connected, Serial0/1/1</w:t>
      </w:r>
    </w:p>
    <w:p w14:paraId="4BE5F8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192.168.2.1/32 is directly connected, Serial0/1/1</w:t>
      </w:r>
    </w:p>
    <w:p w14:paraId="50744B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192.168.3.0/24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187086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192.168.3.0/24 is directly connected, Serial0/2/0</w:t>
      </w:r>
    </w:p>
    <w:p w14:paraId="2FE570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192.168.3.1/32 is directly connected, Serial0/2/0</w:t>
      </w:r>
    </w:p>
    <w:p w14:paraId="1023B7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192.168.11.0/24 [110/128] via 192.168.1.2, 00:00:25, Serial0/1/0</w:t>
      </w:r>
    </w:p>
    <w:p w14:paraId="4544122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192.168.12.0/24 [110/128] via 192.168.2.2, 00:00:25, Serial0/1/1</w:t>
      </w:r>
    </w:p>
    <w:p w14:paraId="5F793B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192.168.13.0/24 [110/128] via 192.168.3.2, 00:00:05, Serial0/2/0</w:t>
      </w:r>
    </w:p>
    <w:p w14:paraId="48F74AC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192.168.23.0/24 [110/192] via 192.168.3.2, 00:00:05, Serial0/2/0</w:t>
      </w:r>
    </w:p>
    <w:p w14:paraId="51FCE6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E2E07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R0#show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76D0943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10.10.10.10</w:t>
      </w:r>
    </w:p>
    <w:p w14:paraId="3AD3322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533744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0A3A90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03CCEA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6740BC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1. Checksum Sum 0x007e1f</w:t>
      </w:r>
    </w:p>
    <w:p w14:paraId="39899A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6EE614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0BB0EB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1D3BF7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1. 1 normal 0 stub 0 </w:t>
      </w:r>
      <w:proofErr w:type="spellStart"/>
      <w:r w:rsidRPr="007D64E9">
        <w:rPr>
          <w:rFonts w:ascii="Courier New" w:eastAsia="Times New Roman" w:hAnsi="Courier New" w:cs="Courier New"/>
          <w:sz w:val="16"/>
          <w:szCs w:val="16"/>
        </w:rPr>
        <w:t>nssa</w:t>
      </w:r>
      <w:proofErr w:type="spellEnd"/>
    </w:p>
    <w:p w14:paraId="2096438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External flood list length 0</w:t>
      </w:r>
    </w:p>
    <w:p w14:paraId="3FAA876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w:t>
      </w:r>
      <w:proofErr w:type="gramStart"/>
      <w:r w:rsidRPr="007D64E9">
        <w:rPr>
          <w:rFonts w:ascii="Courier New" w:eastAsia="Times New Roman" w:hAnsi="Courier New" w:cs="Courier New"/>
          <w:sz w:val="16"/>
          <w:szCs w:val="16"/>
        </w:rPr>
        <w:t>BACKBONE(</w:t>
      </w:r>
      <w:proofErr w:type="gramEnd"/>
      <w:r w:rsidRPr="007D64E9">
        <w:rPr>
          <w:rFonts w:ascii="Courier New" w:eastAsia="Times New Roman" w:hAnsi="Courier New" w:cs="Courier New"/>
          <w:sz w:val="16"/>
          <w:szCs w:val="16"/>
        </w:rPr>
        <w:t>0)</w:t>
      </w:r>
    </w:p>
    <w:p w14:paraId="0C19A5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3</w:t>
      </w:r>
    </w:p>
    <w:p w14:paraId="4EEB4D9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340C66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7 times</w:t>
      </w:r>
    </w:p>
    <w:p w14:paraId="5ABCBC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1597C3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0x03bd01</w:t>
      </w:r>
    </w:p>
    <w:p w14:paraId="7A2879C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7DD4C9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6755008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430299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55B68F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57B1737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DA6D9B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R0#show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14FA501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(10.10.10.10) (Process ID 10)</w:t>
      </w:r>
    </w:p>
    <w:p w14:paraId="61E049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464C2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0)</w:t>
      </w:r>
    </w:p>
    <w:p w14:paraId="58912E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4AA09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1A4BADA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81 0x80000002 0x004d4c 2</w:t>
      </w:r>
    </w:p>
    <w:p w14:paraId="6451B0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81 0x80000002 0x003a83 2</w:t>
      </w:r>
    </w:p>
    <w:p w14:paraId="2CE7D1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81 0x80000002 0x00c3e7 2</w:t>
      </w:r>
    </w:p>
    <w:p w14:paraId="5463B74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10.10.10.10 10.10.10.10 81 0x80000007 0x000c7b 6</w:t>
      </w:r>
    </w:p>
    <w:p w14:paraId="107B32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1496CD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0)</w:t>
      </w:r>
    </w:p>
    <w:p w14:paraId="58E047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2F2E331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1.1.1.1 86 0x80000001 0x00c2e3</w:t>
      </w:r>
    </w:p>
    <w:p w14:paraId="1A6B1A7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3.3.3.3 86 0x80000001 0x007b22</w:t>
      </w:r>
    </w:p>
    <w:p w14:paraId="19E29BD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5.5.5.5 61 0x80000002 0x003261</w:t>
      </w:r>
    </w:p>
    <w:p w14:paraId="2581A72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192.168.23.0 5.5.5.5 61 0x80000003 0x004404</w:t>
      </w:r>
    </w:p>
    <w:p w14:paraId="79F65C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B43E86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ASB Link States (Area 0)</w:t>
      </w:r>
    </w:p>
    <w:p w14:paraId="7738BE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56EFDA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1 0x80000010 0x00a86a</w:t>
      </w:r>
    </w:p>
    <w:p w14:paraId="4AAB04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DC95A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Type-5 AS External Link States</w:t>
      </w:r>
    </w:p>
    <w:p w14:paraId="50AC25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7715B2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5.5.5.5 81 0x80000001 0x007e1f 0</w:t>
      </w:r>
    </w:p>
    <w:p w14:paraId="16705EE3" w14:textId="77777777" w:rsidR="007D64E9" w:rsidRPr="007D64E9" w:rsidRDefault="007D64E9" w:rsidP="007D64E9">
      <w:pPr>
        <w:spacing w:after="0" w:line="240" w:lineRule="auto"/>
        <w:rPr>
          <w:rFonts w:ascii="Courier New" w:eastAsia="Times New Roman" w:hAnsi="Courier New" w:cs="Courier New"/>
          <w:sz w:val="16"/>
          <w:szCs w:val="16"/>
        </w:rPr>
      </w:pPr>
    </w:p>
    <w:p w14:paraId="6FF4E7D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R1#show run</w:t>
      </w:r>
    </w:p>
    <w:p w14:paraId="216EA72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2D0F55D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05BF3D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989 bytes</w:t>
      </w:r>
    </w:p>
    <w:p w14:paraId="22A557F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C2B89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6D3A47E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6FE570D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5026AE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770B53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89979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R1</w:t>
      </w:r>
    </w:p>
    <w:p w14:paraId="02E04B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1BBB4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4911FD2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52296BA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A13BF2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029850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856D27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25D5F82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C9CD7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4816E21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30ED979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5DDCEB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94FAE7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10E545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4696EF8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27708FF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244F18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973401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56E09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097B8CD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192.168.1.2 255.255.255.0</w:t>
      </w:r>
    </w:p>
    <w:p w14:paraId="63D7D0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961E7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6C050B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192.168.11.1 255.255.255.0</w:t>
      </w:r>
    </w:p>
    <w:p w14:paraId="1895B61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42774C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5BF850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4F600B6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2A34E5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3E01D9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7F8E8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52F21A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CE2AB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0ED388D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43552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CBD4D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355FDEB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9F0C3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49AA3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B7614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1C0090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1.1.1.1</w:t>
      </w:r>
    </w:p>
    <w:p w14:paraId="5CBE73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116621A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1 stub</w:t>
      </w:r>
    </w:p>
    <w:p w14:paraId="1625F8C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192.168.11.0 0.0.0.255 area 1</w:t>
      </w:r>
    </w:p>
    <w:p w14:paraId="49C5E6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192.168.1.0 0.0.0.255 area 0</w:t>
      </w:r>
    </w:p>
    <w:p w14:paraId="4835022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4A028F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7F4FAE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2ED8A04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78A825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27B616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line aux 0</w:t>
      </w:r>
    </w:p>
    <w:p w14:paraId="0F9655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20E1C822" w14:textId="6CA96EA4"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10C7827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50E3E47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1C0AB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R1#show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676D364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63C837B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130ED7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3B5BF6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51FBD1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44AC87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29D083E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3F60D4F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0D7BDD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not set</w:t>
      </w:r>
    </w:p>
    <w:p w14:paraId="6F9B737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9AA890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5.0.0.0/24 is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xml:space="preserve">, 1 </w:t>
      </w:r>
      <w:proofErr w:type="gramStart"/>
      <w:r w:rsidRPr="007D64E9">
        <w:rPr>
          <w:rFonts w:ascii="Courier New" w:eastAsia="Times New Roman" w:hAnsi="Courier New" w:cs="Courier New"/>
          <w:sz w:val="16"/>
          <w:szCs w:val="16"/>
        </w:rPr>
        <w:t>subnets</w:t>
      </w:r>
      <w:proofErr w:type="gramEnd"/>
    </w:p>
    <w:p w14:paraId="5E58D3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E2 5.5.5.0/24 [110/20] via 192.168.1.1, 00:01:51, Serial0/1/0</w:t>
      </w:r>
    </w:p>
    <w:p w14:paraId="10AB21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10387F2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192.168.1.0/24 is directly connected, Serial0/1/0</w:t>
      </w:r>
    </w:p>
    <w:p w14:paraId="627305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192.168.1.2/32 is directly connected, Serial0/1/0</w:t>
      </w:r>
    </w:p>
    <w:p w14:paraId="71950C7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192.168.2.0/24 [110/128] via 192.168.1.1, 00:01:51, Serial0/1/0</w:t>
      </w:r>
    </w:p>
    <w:p w14:paraId="7E0D695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192.168.3.0/24 [110/128] via 192.168.1.1, 00:01:51, Serial0/1/0</w:t>
      </w:r>
    </w:p>
    <w:p w14:paraId="638FC6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192.168.11.0/24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1DC906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192.168.11.0/24 is directly connected, Serial0/1/1</w:t>
      </w:r>
    </w:p>
    <w:p w14:paraId="4411DA8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192.168.11.1/32 is directly connected, Serial0/1/1</w:t>
      </w:r>
    </w:p>
    <w:p w14:paraId="7BF9A2B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192.168.12.0/24 [110/192] via 192.168.1.1, 00:01:51, Serial0/1/0</w:t>
      </w:r>
    </w:p>
    <w:p w14:paraId="32E53F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192.168.13.0/24 [110/192] via 192.168.1.1, 00:01:36, Serial0/1/0</w:t>
      </w:r>
    </w:p>
    <w:p w14:paraId="1FB72C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192.168.23.0/24 [110/256] via 192.168.1.1, 00:01:36, Serial0/1/0</w:t>
      </w:r>
    </w:p>
    <w:p w14:paraId="512A469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DE385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R1#show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7C88F7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1.1.1.1</w:t>
      </w:r>
    </w:p>
    <w:p w14:paraId="2D8CD1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0E54DF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69186C9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an area border router</w:t>
      </w:r>
    </w:p>
    <w:p w14:paraId="6909C9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378E75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6F357E5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1. Checksum Sum 0x007e1f</w:t>
      </w:r>
    </w:p>
    <w:p w14:paraId="723D3B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3230EF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1A5D29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030BCA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2. 1 normal 1 stub 0 </w:t>
      </w:r>
      <w:proofErr w:type="spellStart"/>
      <w:r w:rsidRPr="007D64E9">
        <w:rPr>
          <w:rFonts w:ascii="Courier New" w:eastAsia="Times New Roman" w:hAnsi="Courier New" w:cs="Courier New"/>
          <w:sz w:val="16"/>
          <w:szCs w:val="16"/>
        </w:rPr>
        <w:t>nssa</w:t>
      </w:r>
      <w:proofErr w:type="spellEnd"/>
    </w:p>
    <w:p w14:paraId="7673437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External flood list length 0</w:t>
      </w:r>
    </w:p>
    <w:p w14:paraId="3EEF7C9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1</w:t>
      </w:r>
    </w:p>
    <w:p w14:paraId="281CB7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66EEEDCE" w14:textId="1B585E0C"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stub area</w:t>
      </w:r>
    </w:p>
    <w:p w14:paraId="7725EC3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generates stub default route with cost 1</w:t>
      </w:r>
    </w:p>
    <w:p w14:paraId="04E33DB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1CC454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4 times</w:t>
      </w:r>
    </w:p>
    <w:p w14:paraId="32D763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0C1AE89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0x046e13</w:t>
      </w:r>
    </w:p>
    <w:p w14:paraId="7F58A30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0673C8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22EBE27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4E5B3E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1D7A98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0332E6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w:t>
      </w:r>
      <w:proofErr w:type="gramStart"/>
      <w:r w:rsidRPr="007D64E9">
        <w:rPr>
          <w:rFonts w:ascii="Courier New" w:eastAsia="Times New Roman" w:hAnsi="Courier New" w:cs="Courier New"/>
          <w:sz w:val="16"/>
          <w:szCs w:val="16"/>
        </w:rPr>
        <w:t>BACKBONE(</w:t>
      </w:r>
      <w:proofErr w:type="gramEnd"/>
      <w:r w:rsidRPr="007D64E9">
        <w:rPr>
          <w:rFonts w:ascii="Courier New" w:eastAsia="Times New Roman" w:hAnsi="Courier New" w:cs="Courier New"/>
          <w:sz w:val="16"/>
          <w:szCs w:val="16"/>
        </w:rPr>
        <w:t>0)</w:t>
      </w:r>
    </w:p>
    <w:p w14:paraId="52B4F2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02B62B2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21A12BA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13 times</w:t>
      </w:r>
    </w:p>
    <w:p w14:paraId="3F14E5B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1FBD568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0x03a10f</w:t>
      </w:r>
    </w:p>
    <w:p w14:paraId="3DAC4F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16639A2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061D676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31143B0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70292AE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765F8B9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A7B68E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R1#show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7B73B37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(1.1.1.1) (Process ID 10)</w:t>
      </w:r>
    </w:p>
    <w:p w14:paraId="20B9B9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00483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0)</w:t>
      </w:r>
    </w:p>
    <w:p w14:paraId="18234E8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D895B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3978D3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1.1.1.1 215 0x80000002 0x003a83 2</w:t>
      </w:r>
    </w:p>
    <w:p w14:paraId="6B496F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3.3.3.3 215 0x80000002 0x00c3e7 2</w:t>
      </w:r>
    </w:p>
    <w:p w14:paraId="7B524C1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5.5.5.5 215 0x80000002 0x004d4c 2</w:t>
      </w:r>
    </w:p>
    <w:p w14:paraId="1F3DA8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10.10.10.10 10.10.10.10 215 0x80000007 0x000c7b 6</w:t>
      </w:r>
    </w:p>
    <w:p w14:paraId="1B70861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6D53B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0)</w:t>
      </w:r>
    </w:p>
    <w:p w14:paraId="7D4B51B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4D8A87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1.1.1.1 220 0x80000001 0x00c2e3</w:t>
      </w:r>
    </w:p>
    <w:p w14:paraId="5676CE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3.3.3.3 219 0x80000001 0x007b22</w:t>
      </w:r>
    </w:p>
    <w:p w14:paraId="26D8147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5.5.5.5 195 0x80000002 0x003261</w:t>
      </w:r>
    </w:p>
    <w:p w14:paraId="4A94E5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192.168.23.0 5.5.5.5 195 0x80000003 0x004404</w:t>
      </w:r>
    </w:p>
    <w:p w14:paraId="4D28DD0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3B4C5D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ASB Link States (Area 0)</w:t>
      </w:r>
    </w:p>
    <w:p w14:paraId="391690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31B5AF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5 0x8000002a 0x007583</w:t>
      </w:r>
    </w:p>
    <w:p w14:paraId="2211CFA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058B8A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1)</w:t>
      </w:r>
    </w:p>
    <w:p w14:paraId="06B096D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F987E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584BAC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1.1.1.1 215 0x80000004 0x006c5c 2</w:t>
      </w:r>
    </w:p>
    <w:p w14:paraId="6A13BB1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2.2.2.2 2.2.2.2 215 0x80000003 0x000bba 2</w:t>
      </w:r>
    </w:p>
    <w:p w14:paraId="11FD82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576E4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1)</w:t>
      </w:r>
    </w:p>
    <w:p w14:paraId="7D23A7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5BE123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0.0.0.0 1.1.1.1 220 0x80000001 0x0075e4</w:t>
      </w:r>
    </w:p>
    <w:p w14:paraId="671F730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192.168.1.0 1.1.1.1 205 0x80000002 0x002f80</w:t>
      </w:r>
    </w:p>
    <w:p w14:paraId="3C8CDA9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192.168.3.0 1.1.1.1 205 0x80000003 0x0099d2</w:t>
      </w:r>
    </w:p>
    <w:p w14:paraId="02A9AC4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192.168.2.0 1.1.1.1 205 0x80000004 0x00a2c9</w:t>
      </w:r>
    </w:p>
    <w:p w14:paraId="424374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1.1.1.1 205 0x80000005 0x00b46c</w:t>
      </w:r>
    </w:p>
    <w:p w14:paraId="30E818C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1.1.1.1 190 0x80000006 0x00a777</w:t>
      </w:r>
    </w:p>
    <w:p w14:paraId="530BAC3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192.168.23.0 1.1.1.1 190 0x80000007 0x00b81b</w:t>
      </w:r>
    </w:p>
    <w:p w14:paraId="01DA81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6AB306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Type-5 AS External Link States</w:t>
      </w:r>
    </w:p>
    <w:p w14:paraId="606C23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2F94246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5.5.5.5 214 0x80000001 0x007e1f 0</w:t>
      </w:r>
    </w:p>
    <w:p w14:paraId="614684C6" w14:textId="77777777" w:rsidR="007D64E9" w:rsidRPr="007D64E9" w:rsidRDefault="007D64E9" w:rsidP="007D64E9">
      <w:pPr>
        <w:spacing w:after="0" w:line="240" w:lineRule="auto"/>
        <w:rPr>
          <w:rFonts w:ascii="Courier New" w:eastAsia="Times New Roman" w:hAnsi="Courier New" w:cs="Courier New"/>
          <w:sz w:val="16"/>
          <w:szCs w:val="16"/>
        </w:rPr>
      </w:pPr>
    </w:p>
    <w:p w14:paraId="696080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R2#show run</w:t>
      </w:r>
    </w:p>
    <w:p w14:paraId="3631E07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327D3D9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9B106E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940 bytes</w:t>
      </w:r>
    </w:p>
    <w:p w14:paraId="67628A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A5924D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58E84A8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62806D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73F840E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15DF712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803DF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R2</w:t>
      </w:r>
    </w:p>
    <w:p w14:paraId="079943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DC1E1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320509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063DF98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299DB3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337C023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76E7A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245234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0AFC51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72285C5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116A774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C6EBAB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EFE6CE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01A4B30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6742C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51DCA72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1905A1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81B40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891001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0DBC43A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A7B147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2ECDBE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6068C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44D0D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7B0F60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192.168.11.2 255.255.255.0</w:t>
      </w:r>
    </w:p>
    <w:p w14:paraId="17FBB7B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EC4BC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4C74077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A4FBA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7FA6F90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43ADC00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BAD28C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3D016E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AEF43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4805EC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63E3C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3CAB171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AA1771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F628DD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2E92F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36C96D7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2.2.2.2</w:t>
      </w:r>
    </w:p>
    <w:p w14:paraId="6879B17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1F9B16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1 stub</w:t>
      </w:r>
    </w:p>
    <w:p w14:paraId="1BB1692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192.168.11.0 0.0.0.255 area 1</w:t>
      </w:r>
    </w:p>
    <w:p w14:paraId="001C81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09713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1ED69F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2A9FD9B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16FF2D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4EC4B0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6AAC2D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6A52A6B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7FD24F6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23C567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1FCD000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685B66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R2#show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22B33BF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510FAB6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612F44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6D72BAB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6570E64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373FF5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2BB0C4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376700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57DDD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192.168.11.1 to network 0.0.0.0</w:t>
      </w:r>
    </w:p>
    <w:p w14:paraId="48BA1C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6E398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192.168.1.0/24 [110/128] via 192.168.11.1, 00:07:41, Serial0/1/1</w:t>
      </w:r>
    </w:p>
    <w:p w14:paraId="04552C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192.168.2.0/24 [110/192] via 192.168.11.1, 00:07:41, Serial0/1/1</w:t>
      </w:r>
    </w:p>
    <w:p w14:paraId="529F45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192.168.3.0/24 [110/192] via 192.168.11.1, 00:07:41, Serial0/1/1</w:t>
      </w:r>
    </w:p>
    <w:p w14:paraId="434AA2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192.168.11.0/24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2159A51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192.168.11.0/24 is directly connected, Serial0/1/1</w:t>
      </w:r>
    </w:p>
    <w:p w14:paraId="071FE76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192.168.11.2/32 is directly connected, Serial0/1/1</w:t>
      </w:r>
    </w:p>
    <w:p w14:paraId="6DFE53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192.168.12.0/24 [110/256] via 192.168.11.1, 00:07:41, Serial0/1/1</w:t>
      </w:r>
    </w:p>
    <w:p w14:paraId="50C34A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192.168.13.0/24 [110/256] via 192.168.11.1, 00:07:26, Serial0/1/1</w:t>
      </w:r>
    </w:p>
    <w:p w14:paraId="6F164A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192.168.23.0/24 [110/320] via 192.168.11.1, 00:07:26, Serial0/1/1</w:t>
      </w:r>
    </w:p>
    <w:p w14:paraId="452EA8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O*IA 0.0.0.0/0 [110/65] via 192.168.11.1, 00:07:51, Serial0/1/1</w:t>
      </w:r>
    </w:p>
    <w:p w14:paraId="2A0C899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E0851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02229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R2#show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199228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2.2.2.2</w:t>
      </w:r>
    </w:p>
    <w:p w14:paraId="17265E6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35FF75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2440D83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66B354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08BF834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0. Checksum Sum 0x000000</w:t>
      </w:r>
    </w:p>
    <w:p w14:paraId="361B533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51554A5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5010C2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2DF997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1. 0 normal 1 stub 0 </w:t>
      </w:r>
      <w:proofErr w:type="spellStart"/>
      <w:r w:rsidRPr="007D64E9">
        <w:rPr>
          <w:rFonts w:ascii="Courier New" w:eastAsia="Times New Roman" w:hAnsi="Courier New" w:cs="Courier New"/>
          <w:sz w:val="16"/>
          <w:szCs w:val="16"/>
        </w:rPr>
        <w:t>nssa</w:t>
      </w:r>
      <w:proofErr w:type="spellEnd"/>
    </w:p>
    <w:p w14:paraId="5B32F99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External flood list length 0</w:t>
      </w:r>
    </w:p>
    <w:p w14:paraId="4D9D797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1</w:t>
      </w:r>
    </w:p>
    <w:p w14:paraId="2D495D6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729172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stub area</w:t>
      </w:r>
    </w:p>
    <w:p w14:paraId="50D59A1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2D8610E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4 times</w:t>
      </w:r>
    </w:p>
    <w:p w14:paraId="0B42EA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211E70A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0x046e13</w:t>
      </w:r>
    </w:p>
    <w:p w14:paraId="27D57C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441FE52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16A62E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00476D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4F3F29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451F41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B1B7A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R2#show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4830D7C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(2.2.2.2) (Process ID 10)</w:t>
      </w:r>
    </w:p>
    <w:p w14:paraId="14D309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F29A2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1)</w:t>
      </w:r>
    </w:p>
    <w:p w14:paraId="7B3AB9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6E633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1859365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2.2.2.2 2.2.2.2 501 0x80000003 0x000bba 2</w:t>
      </w:r>
    </w:p>
    <w:p w14:paraId="318552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1.1.1.1 501 0x80000004 0x006c5c 2</w:t>
      </w:r>
    </w:p>
    <w:p w14:paraId="62CC6E2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7AB80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1)</w:t>
      </w:r>
    </w:p>
    <w:p w14:paraId="697810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3E14962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0.0.0.0 1.1.1.1 506 0x80000001 0x0075e4</w:t>
      </w:r>
    </w:p>
    <w:p w14:paraId="36D06E3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192.168.1.0 1.1.1.1 491 0x80000002 0x002f80</w:t>
      </w:r>
    </w:p>
    <w:p w14:paraId="75221C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192.168.3.0 1.1.1.1 491 0x80000003 0x0099d2</w:t>
      </w:r>
    </w:p>
    <w:p w14:paraId="38B90F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192.168.2.0 1.1.1.1 491 0x80000004 0x00a2c9</w:t>
      </w:r>
    </w:p>
    <w:p w14:paraId="2E888F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1.1.1.1 491 0x80000005 0x00b46c</w:t>
      </w:r>
    </w:p>
    <w:p w14:paraId="47F09DF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1.1.1.1 476 0x80000006 0x00a777</w:t>
      </w:r>
    </w:p>
    <w:p w14:paraId="74E96CB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192.168.23.0 1.1.1.1 476 0x80000007 0x00b81b</w:t>
      </w:r>
    </w:p>
    <w:p w14:paraId="0ED9C0FC" w14:textId="77777777" w:rsidR="007D64E9" w:rsidRPr="007D64E9" w:rsidRDefault="007D64E9" w:rsidP="007D64E9">
      <w:pPr>
        <w:spacing w:after="0" w:line="240" w:lineRule="auto"/>
        <w:rPr>
          <w:rFonts w:ascii="Courier New" w:eastAsia="Times New Roman" w:hAnsi="Courier New" w:cs="Courier New"/>
          <w:sz w:val="16"/>
          <w:szCs w:val="16"/>
        </w:rPr>
      </w:pPr>
    </w:p>
    <w:p w14:paraId="52CD41B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R3#show run</w:t>
      </w:r>
    </w:p>
    <w:p w14:paraId="275FC0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1F6354F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0BECBB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1000 bytes</w:t>
      </w:r>
    </w:p>
    <w:p w14:paraId="7299F2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6F3AD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1D479DF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5F8502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0CC836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77D34AC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FE91D8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R3</w:t>
      </w:r>
    </w:p>
    <w:p w14:paraId="2D1F48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42FD2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59A1801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23BCF8C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3A1E4F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14DA4B7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58E361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0BBD5DE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AC943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164004D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3105631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6B69C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6A3A65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1F30B6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ACA28D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288D1B3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485AE54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21AA0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296867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53B0BE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192.168.2.2 255.255.255.0</w:t>
      </w:r>
    </w:p>
    <w:p w14:paraId="3E813F4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F646BB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4A843F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192.168.12.1 255.255.255.0</w:t>
      </w:r>
    </w:p>
    <w:p w14:paraId="4E7CD9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26B367C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BA1A19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12C1560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E0E36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224E35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D7991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BCA52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0BCF08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072DB1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714BDB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624DED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F85914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5223535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040344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A233A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48FBED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399A1C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router-id 3.3.3.3</w:t>
      </w:r>
    </w:p>
    <w:p w14:paraId="683D4F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131365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2 stub no-summary</w:t>
      </w:r>
    </w:p>
    <w:p w14:paraId="6A3A73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192.168.12.0 0.0.0.255 area 2</w:t>
      </w:r>
    </w:p>
    <w:p w14:paraId="5F7EB0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192.168.2.0 0.0.0.255 area 0</w:t>
      </w:r>
    </w:p>
    <w:p w14:paraId="1A470B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2A157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72AB1E0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29AC571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3954E0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21DFC3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204F84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259F712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70C396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A698188" w14:textId="70BC15C3"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7A9BC7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C9B00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R3#show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4171A3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3F9763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2DDFEC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028A9A8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1A5714E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19C965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5E4B3EE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07B7FC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85429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not set</w:t>
      </w:r>
    </w:p>
    <w:p w14:paraId="0FCE59F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A5EF77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5.0.0.0/24 is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xml:space="preserve">, 1 </w:t>
      </w:r>
      <w:proofErr w:type="gramStart"/>
      <w:r w:rsidRPr="007D64E9">
        <w:rPr>
          <w:rFonts w:ascii="Courier New" w:eastAsia="Times New Roman" w:hAnsi="Courier New" w:cs="Courier New"/>
          <w:sz w:val="16"/>
          <w:szCs w:val="16"/>
        </w:rPr>
        <w:t>subnets</w:t>
      </w:r>
      <w:proofErr w:type="gramEnd"/>
    </w:p>
    <w:p w14:paraId="284908D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E2 5.5.5.0/24 [110/20] via 192.168.2.1, 00:08:34, Serial0/1/0</w:t>
      </w:r>
    </w:p>
    <w:p w14:paraId="14E514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192.168.1.0/24 [110/128] via 192.168.2.1, 00:08:34, Serial0/1/0</w:t>
      </w:r>
    </w:p>
    <w:p w14:paraId="33495D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192.168.2.0/24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20840F6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192.168.2.0/24 is directly connected, Serial0/1/0</w:t>
      </w:r>
    </w:p>
    <w:p w14:paraId="054F74B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192.168.2.2/32 is directly connected, Serial0/1/0</w:t>
      </w:r>
    </w:p>
    <w:p w14:paraId="543CDD2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192.168.3.0/24 [110/128] via 192.168.2.1, 00:08:34, Serial0/1/0</w:t>
      </w:r>
    </w:p>
    <w:p w14:paraId="3DFD111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192.168.11.0/24 [110/192] via 192.168.2.1, 00:08:34, Serial0/1/0</w:t>
      </w:r>
    </w:p>
    <w:p w14:paraId="308647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192.168.12.0/24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2A68213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192.168.12.0/24 is directly connected, Serial0/1/1</w:t>
      </w:r>
    </w:p>
    <w:p w14:paraId="77CE1E7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192.168.12.1/32 is directly connected, Serial0/1/1</w:t>
      </w:r>
    </w:p>
    <w:p w14:paraId="397337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192.168.13.0/24 [110/192] via 192.168.2.1, 00:08:24, Serial0/1/0</w:t>
      </w:r>
    </w:p>
    <w:p w14:paraId="1418E769" w14:textId="4553E8FC"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192.168.23.0/24 [110/256] via 192.168.2.1, 00:08:24, Serial0/1/0</w:t>
      </w:r>
    </w:p>
    <w:p w14:paraId="3F1DEEA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4A0090B" w14:textId="3A87E7C1"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R3#show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2FC37A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3.3.3.3</w:t>
      </w:r>
    </w:p>
    <w:p w14:paraId="7945BF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03CE63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1FD13B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an area border router</w:t>
      </w:r>
    </w:p>
    <w:p w14:paraId="38DEF56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5C79B7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448D1A9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1. Checksum Sum 0x007e1f</w:t>
      </w:r>
    </w:p>
    <w:p w14:paraId="744150D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08C747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600872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3F1205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2. 1 normal 1 stub 0 </w:t>
      </w:r>
      <w:proofErr w:type="spellStart"/>
      <w:r w:rsidRPr="007D64E9">
        <w:rPr>
          <w:rFonts w:ascii="Courier New" w:eastAsia="Times New Roman" w:hAnsi="Courier New" w:cs="Courier New"/>
          <w:sz w:val="16"/>
          <w:szCs w:val="16"/>
        </w:rPr>
        <w:t>nssa</w:t>
      </w:r>
      <w:proofErr w:type="spellEnd"/>
    </w:p>
    <w:p w14:paraId="31591E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External flood list length 0</w:t>
      </w:r>
    </w:p>
    <w:p w14:paraId="42EBD0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2</w:t>
      </w:r>
    </w:p>
    <w:p w14:paraId="6BB6331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47D30B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stub area</w:t>
      </w:r>
    </w:p>
    <w:p w14:paraId="0677355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generates stub default route with cost 1</w:t>
      </w:r>
    </w:p>
    <w:p w14:paraId="2646545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731DC8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5 times</w:t>
      </w:r>
    </w:p>
    <w:p w14:paraId="589FA4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7F77336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3. Checksum Sum 0x014c5f</w:t>
      </w:r>
    </w:p>
    <w:p w14:paraId="1AFB828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3DCC6BE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665499D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569DCE6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7F0419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5B4CE2D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w:t>
      </w:r>
      <w:proofErr w:type="gramStart"/>
      <w:r w:rsidRPr="007D64E9">
        <w:rPr>
          <w:rFonts w:ascii="Courier New" w:eastAsia="Times New Roman" w:hAnsi="Courier New" w:cs="Courier New"/>
          <w:sz w:val="16"/>
          <w:szCs w:val="16"/>
        </w:rPr>
        <w:t>BACKBONE(</w:t>
      </w:r>
      <w:proofErr w:type="gramEnd"/>
      <w:r w:rsidRPr="007D64E9">
        <w:rPr>
          <w:rFonts w:ascii="Courier New" w:eastAsia="Times New Roman" w:hAnsi="Courier New" w:cs="Courier New"/>
          <w:sz w:val="16"/>
          <w:szCs w:val="16"/>
        </w:rPr>
        <w:t>0)</w:t>
      </w:r>
    </w:p>
    <w:p w14:paraId="2FA824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608987B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1729555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56 times</w:t>
      </w:r>
    </w:p>
    <w:p w14:paraId="27BB07B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4D2340D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0x03f465</w:t>
      </w:r>
    </w:p>
    <w:p w14:paraId="5C7C01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1C5DF3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5B425B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1BB431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6AD112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71B7EF7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86A53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R3#show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6210CEB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(3.3.3.3) (Process ID 10)</w:t>
      </w:r>
    </w:p>
    <w:p w14:paraId="39D78EE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D9161B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0)</w:t>
      </w:r>
    </w:p>
    <w:p w14:paraId="6D5EC61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7E1DF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Link ID ADV Router Age Seq# Checksum Link count</w:t>
      </w:r>
    </w:p>
    <w:p w14:paraId="5F3DBEE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3.3.3.3 575 0x80000002 0x00c3e7 2</w:t>
      </w:r>
    </w:p>
    <w:p w14:paraId="5ED1E0B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5.5.5.5 575 0x80000002 0x004d4c 2</w:t>
      </w:r>
    </w:p>
    <w:p w14:paraId="34A7824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1.1.1.1 575 0x80000002 0x003a83 2</w:t>
      </w:r>
    </w:p>
    <w:p w14:paraId="193EED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10.10.10.10 10.10.10.10 575 0x80000007 0x000c7b 6</w:t>
      </w:r>
    </w:p>
    <w:p w14:paraId="1E341C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02C5E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0)</w:t>
      </w:r>
    </w:p>
    <w:p w14:paraId="5133190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30537C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3.3.3.3 580 0x80000001 0x007b22</w:t>
      </w:r>
    </w:p>
    <w:p w14:paraId="0DD1ABB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1.1.1.1 580 0x80000001 0x00c2e3</w:t>
      </w:r>
    </w:p>
    <w:p w14:paraId="3FB656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5.5.5.5 555 0x80000002 0x003261</w:t>
      </w:r>
    </w:p>
    <w:p w14:paraId="511C0C6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192.168.23.0 5.5.5.5 555 0x80000003 0x004404</w:t>
      </w:r>
    </w:p>
    <w:p w14:paraId="3C154E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ASB Link States (Area 0)</w:t>
      </w:r>
    </w:p>
    <w:p w14:paraId="1872228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6DA26E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6 0x80000072 0x00e3cc</w:t>
      </w:r>
    </w:p>
    <w:p w14:paraId="0B7DBFF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2393E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2)</w:t>
      </w:r>
    </w:p>
    <w:p w14:paraId="1914B0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9C8D2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384613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3.3.3.3 575 0x80000004 0x003a74 2</w:t>
      </w:r>
    </w:p>
    <w:p w14:paraId="7355D7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4.4.4.4 4.4.4.4 575 0x80000003 0x00d8d2 2</w:t>
      </w:r>
    </w:p>
    <w:p w14:paraId="3F346F2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99990A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2)</w:t>
      </w:r>
    </w:p>
    <w:p w14:paraId="734FFE5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5EDCF9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0.0.0.0 3.3.3.3 580 0x80000001 0x003919</w:t>
      </w:r>
    </w:p>
    <w:p w14:paraId="5E61DE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BA83B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Type-5 AS External Link States</w:t>
      </w:r>
    </w:p>
    <w:p w14:paraId="2FECA35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244395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5.5.5.5 575 0x80000001 0x007e1f 0</w:t>
      </w:r>
    </w:p>
    <w:p w14:paraId="4FD00479" w14:textId="77777777" w:rsidR="007D64E9" w:rsidRPr="007D64E9" w:rsidRDefault="007D64E9" w:rsidP="007D64E9">
      <w:pPr>
        <w:spacing w:after="0" w:line="240" w:lineRule="auto"/>
        <w:rPr>
          <w:rFonts w:ascii="Courier New" w:eastAsia="Times New Roman" w:hAnsi="Courier New" w:cs="Courier New"/>
          <w:sz w:val="16"/>
          <w:szCs w:val="16"/>
        </w:rPr>
      </w:pPr>
    </w:p>
    <w:p w14:paraId="7A487E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R4#show run</w:t>
      </w:r>
    </w:p>
    <w:p w14:paraId="4A2EDD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02E7D66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318D2B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951 bytes</w:t>
      </w:r>
    </w:p>
    <w:p w14:paraId="3A593B4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C451B5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5236CA0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1AF2085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52371DF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278477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FF0DD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R4</w:t>
      </w:r>
    </w:p>
    <w:p w14:paraId="765B34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3E986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lastRenderedPageBreak/>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1AF1F070" w14:textId="425CB274"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2E533688" w14:textId="3B066C42"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495FC2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79BFBE5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4BF68B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4C44B51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02E3814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CE45A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F68914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3999BA1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984DC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5916584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494610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1FE8AEB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3C83D78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8EF6A1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03C518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B3DFFF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491A3B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724256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192.168.12.2 255.255.255.0</w:t>
      </w:r>
    </w:p>
    <w:p w14:paraId="75EC483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49BBDB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65C953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79F7A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3C3C493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FD2935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C6B0C7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31CA940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439E16E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22E0880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1ACE9F8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03C9C52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6E9C05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72791A4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AF12B9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01233DE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4.4.4.4</w:t>
      </w:r>
    </w:p>
    <w:p w14:paraId="400B1A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051651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2 stub no-summary</w:t>
      </w:r>
    </w:p>
    <w:p w14:paraId="4436AE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192.168.12.0 0.0.0.255 area 2</w:t>
      </w:r>
    </w:p>
    <w:p w14:paraId="00CAB6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BC107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373D74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lastRenderedPageBreak/>
        <w:t>ip</w:t>
      </w:r>
      <w:proofErr w:type="spellEnd"/>
      <w:r w:rsidRPr="007D64E9">
        <w:rPr>
          <w:rFonts w:ascii="Courier New" w:eastAsia="Times New Roman" w:hAnsi="Courier New" w:cs="Courier New"/>
          <w:sz w:val="16"/>
          <w:szCs w:val="16"/>
        </w:rPr>
        <w:t xml:space="preserve"> flow-export version 9</w:t>
      </w:r>
    </w:p>
    <w:p w14:paraId="4B995A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52299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2B6E29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3C3A57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253257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174C9E3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15D502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23D8FB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63A14F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R4#show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0D4270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48DD81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74C0731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160C03E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65FED14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7BB0074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2B152C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6649C9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192.168.12.1 to network 0.0.0.0</w:t>
      </w:r>
    </w:p>
    <w:p w14:paraId="37C4D89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5B7156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192.168.12.0/24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2BBD728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192.168.12.0/24 is directly connected, Serial0/1/1</w:t>
      </w:r>
    </w:p>
    <w:p w14:paraId="1DE06C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192.168.12.2/32 is directly connected, Serial0/1/1</w:t>
      </w:r>
    </w:p>
    <w:p w14:paraId="45AB9BC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O*IA 0.0.0.0/0 [110/65] via 192.168.12.1, 00:09:50, Serial0/1/1</w:t>
      </w:r>
    </w:p>
    <w:p w14:paraId="63853F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9EA68C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R4#show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00C2B2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4.4.4.4</w:t>
      </w:r>
    </w:p>
    <w:p w14:paraId="4856E1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481B75F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6088A5A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754797E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569ABD5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0. Checksum Sum 0x000000</w:t>
      </w:r>
    </w:p>
    <w:p w14:paraId="095EF01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1A2DD71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6BA11E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1F2DB78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1. 0 normal 1 stub 0 </w:t>
      </w:r>
      <w:proofErr w:type="spellStart"/>
      <w:r w:rsidRPr="007D64E9">
        <w:rPr>
          <w:rFonts w:ascii="Courier New" w:eastAsia="Times New Roman" w:hAnsi="Courier New" w:cs="Courier New"/>
          <w:sz w:val="16"/>
          <w:szCs w:val="16"/>
        </w:rPr>
        <w:t>nssa</w:t>
      </w:r>
      <w:proofErr w:type="spellEnd"/>
    </w:p>
    <w:p w14:paraId="37E5BE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External flood list length 0</w:t>
      </w:r>
    </w:p>
    <w:p w14:paraId="03D10BD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2</w:t>
      </w:r>
    </w:p>
    <w:p w14:paraId="05C0809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4511E4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stub area</w:t>
      </w:r>
    </w:p>
    <w:p w14:paraId="5A86D5F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01CB6E7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2 times</w:t>
      </w:r>
    </w:p>
    <w:p w14:paraId="745906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164AC7A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Number of LSA 3. Checksum Sum 0x014c5f</w:t>
      </w:r>
    </w:p>
    <w:p w14:paraId="4DD9CD1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379E0ED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45AC81B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05F8E5A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388F1CE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6554663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1E325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R4#show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321BC1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(4.4.4.4) (Process ID 10)</w:t>
      </w:r>
    </w:p>
    <w:p w14:paraId="6DECC7E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FBE5C2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2)</w:t>
      </w:r>
    </w:p>
    <w:p w14:paraId="34E175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868271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5EB1BC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4.4.4.4 4.4.4.4 664 0x80000003 0x00d8d2 2</w:t>
      </w:r>
    </w:p>
    <w:p w14:paraId="638F19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3.3.3.3 664 0x80000004 0x003a74 2</w:t>
      </w:r>
    </w:p>
    <w:p w14:paraId="03DE66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61BAF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2)</w:t>
      </w:r>
    </w:p>
    <w:p w14:paraId="6F1C3B3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2918C66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0.0.0.0 3.3.3.3 669 0x80000001 0x003919</w:t>
      </w:r>
    </w:p>
    <w:p w14:paraId="36816A2A" w14:textId="77777777" w:rsidR="007D64E9" w:rsidRPr="007D64E9" w:rsidRDefault="007D64E9" w:rsidP="007D64E9">
      <w:pPr>
        <w:spacing w:after="0" w:line="240" w:lineRule="auto"/>
        <w:rPr>
          <w:rFonts w:ascii="Courier New" w:eastAsia="Times New Roman" w:hAnsi="Courier New" w:cs="Courier New"/>
          <w:sz w:val="16"/>
          <w:szCs w:val="16"/>
        </w:rPr>
      </w:pPr>
    </w:p>
    <w:p w14:paraId="1DD29EE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R5#show run</w:t>
      </w:r>
    </w:p>
    <w:p w14:paraId="3427E9D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7A431E6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989 bytes</w:t>
      </w:r>
    </w:p>
    <w:p w14:paraId="7BF2E0F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FAE15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448D664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7F9A22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572EB2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359342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D77AE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R5</w:t>
      </w:r>
    </w:p>
    <w:p w14:paraId="236316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B5E22B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5567798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7DAE648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65418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0334A9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64512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72DE42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3B167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57CA529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07CEEC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8486B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D4065C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interface GigabitEthernet0/0/1</w:t>
      </w:r>
    </w:p>
    <w:p w14:paraId="2A8CA3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06D734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31ED7D2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7EE751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B250F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7DAB47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0C48E53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192.168.3.2 255.255.255.0</w:t>
      </w:r>
    </w:p>
    <w:p w14:paraId="638D144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64F46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1A516A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192.168.13.1 255.255.255.0</w:t>
      </w:r>
    </w:p>
    <w:p w14:paraId="405C94B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3AC1D69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95356B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4D31C8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9ED53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70A13D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74AF657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7D4BF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07CA3F4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4E9F1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4DDD58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F9BC68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61B51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71137BE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384971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0A64A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667A048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5.5.5.5</w:t>
      </w:r>
    </w:p>
    <w:p w14:paraId="720CCC7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700CE31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3 </w:t>
      </w:r>
      <w:proofErr w:type="spellStart"/>
      <w:r w:rsidRPr="007D64E9">
        <w:rPr>
          <w:rFonts w:ascii="Courier New" w:eastAsia="Times New Roman" w:hAnsi="Courier New" w:cs="Courier New"/>
          <w:sz w:val="16"/>
          <w:szCs w:val="16"/>
        </w:rPr>
        <w:t>nssa</w:t>
      </w:r>
      <w:proofErr w:type="spellEnd"/>
    </w:p>
    <w:p w14:paraId="3971F9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192.168.13.0 0.0.0.255 area 3</w:t>
      </w:r>
    </w:p>
    <w:p w14:paraId="64850EF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192.168.3.0 0.0.0.255 area 0</w:t>
      </w:r>
    </w:p>
    <w:p w14:paraId="5F9CB3E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9AECDB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621761D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361145F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FB57B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0040900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47E13DF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27142B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4BE874A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FD032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612EB17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75C09C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R5#show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00F13EA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41FCD76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1BE011E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7E1C033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13B535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29C1BB6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083EF2F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71FB25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AD1D5D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not set</w:t>
      </w:r>
    </w:p>
    <w:p w14:paraId="6F0519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1A99A4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5.0.0.0/24 is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xml:space="preserve">, 1 </w:t>
      </w:r>
      <w:proofErr w:type="gramStart"/>
      <w:r w:rsidRPr="007D64E9">
        <w:rPr>
          <w:rFonts w:ascii="Courier New" w:eastAsia="Times New Roman" w:hAnsi="Courier New" w:cs="Courier New"/>
          <w:sz w:val="16"/>
          <w:szCs w:val="16"/>
        </w:rPr>
        <w:t>subnets</w:t>
      </w:r>
      <w:proofErr w:type="gramEnd"/>
    </w:p>
    <w:p w14:paraId="528FC1C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N2 5.5.5.0/24 [110/20] via 192.168.13.2, 00:11:18, Serial0/1/1</w:t>
      </w:r>
    </w:p>
    <w:p w14:paraId="700A978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192.168.1.0/24 [110/128] via 192.168.3.1, 00:11:23, Serial0/1/0</w:t>
      </w:r>
    </w:p>
    <w:p w14:paraId="61652AB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192.168.2.0/24 [110/128] via 192.168.3.1, 00:11:23, Serial0/1/0</w:t>
      </w:r>
    </w:p>
    <w:p w14:paraId="012523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192.168.3.0/24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08CCB7C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192.168.3.0/24 is directly connected, Serial0/1/0</w:t>
      </w:r>
    </w:p>
    <w:p w14:paraId="30B258E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192.168.3.2/32 is directly connected, Serial0/1/0</w:t>
      </w:r>
    </w:p>
    <w:p w14:paraId="450A846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192.168.11.0/24 [110/192] via 192.168.3.1, 00:11:23, Serial0/1/0</w:t>
      </w:r>
    </w:p>
    <w:p w14:paraId="3F87499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192.168.12.0/24 [110/192] via 192.168.3.1, 00:11:23, Serial0/1/0</w:t>
      </w:r>
    </w:p>
    <w:p w14:paraId="441FDF8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192.168.13.0/24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15CE3F0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192.168.13.0/24 is directly connected, Serial0/1/1</w:t>
      </w:r>
    </w:p>
    <w:p w14:paraId="2455410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192.168.13.1/32 is directly connected, Serial0/1/1</w:t>
      </w:r>
    </w:p>
    <w:p w14:paraId="75AD17B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192.168.23.0/24 [110/128] via 192.168.13.2, 00:11:18, Serial0/1/1</w:t>
      </w:r>
    </w:p>
    <w:p w14:paraId="0C74983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0000E7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R5#show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4D386DB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5.5.5.5</w:t>
      </w:r>
    </w:p>
    <w:p w14:paraId="08D692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2AB569A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0CA231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an area border router</w:t>
      </w:r>
    </w:p>
    <w:p w14:paraId="4544CC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7B629B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1100088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2. Checksum Sum 0x00fc3e</w:t>
      </w:r>
    </w:p>
    <w:p w14:paraId="4952E8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0CA499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2197CF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58130F6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2. 1 normal 0 stub 1 </w:t>
      </w:r>
      <w:proofErr w:type="spellStart"/>
      <w:r w:rsidRPr="007D64E9">
        <w:rPr>
          <w:rFonts w:ascii="Courier New" w:eastAsia="Times New Roman" w:hAnsi="Courier New" w:cs="Courier New"/>
          <w:sz w:val="16"/>
          <w:szCs w:val="16"/>
        </w:rPr>
        <w:t>nssa</w:t>
      </w:r>
      <w:proofErr w:type="spellEnd"/>
    </w:p>
    <w:p w14:paraId="6E42AAD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External flood list length 0</w:t>
      </w:r>
    </w:p>
    <w:p w14:paraId="0EA21FA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3</w:t>
      </w:r>
    </w:p>
    <w:p w14:paraId="7CA520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65D189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NSSA area</w:t>
      </w:r>
    </w:p>
    <w:p w14:paraId="329834E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Perform type-7/type-5 LSA translation</w:t>
      </w:r>
    </w:p>
    <w:p w14:paraId="143273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6E97696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2 times</w:t>
      </w:r>
    </w:p>
    <w:p w14:paraId="41B26CE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7507C7E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0x03be1c</w:t>
      </w:r>
    </w:p>
    <w:p w14:paraId="468C02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043FCA8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1E49CF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10B694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4762BA8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319AFEB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w:t>
      </w:r>
      <w:proofErr w:type="gramStart"/>
      <w:r w:rsidRPr="007D64E9">
        <w:rPr>
          <w:rFonts w:ascii="Courier New" w:eastAsia="Times New Roman" w:hAnsi="Courier New" w:cs="Courier New"/>
          <w:sz w:val="16"/>
          <w:szCs w:val="16"/>
        </w:rPr>
        <w:t>BACKBONE(</w:t>
      </w:r>
      <w:proofErr w:type="gramEnd"/>
      <w:r w:rsidRPr="007D64E9">
        <w:rPr>
          <w:rFonts w:ascii="Courier New" w:eastAsia="Times New Roman" w:hAnsi="Courier New" w:cs="Courier New"/>
          <w:sz w:val="16"/>
          <w:szCs w:val="16"/>
        </w:rPr>
        <w:t>0)</w:t>
      </w:r>
    </w:p>
    <w:p w14:paraId="2229E6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1</w:t>
      </w:r>
    </w:p>
    <w:p w14:paraId="3C7136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5E383BA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71 times</w:t>
      </w:r>
    </w:p>
    <w:p w14:paraId="2E5577A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1FDCBA9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0x03b883</w:t>
      </w:r>
    </w:p>
    <w:p w14:paraId="71EEA9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6BE345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08FA73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0B321E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1CC09E9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249149B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4C6E90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R5#show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0DE64D5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(5.5.5.5) (Process ID 10)</w:t>
      </w:r>
    </w:p>
    <w:p w14:paraId="5731EB6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121B9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0)</w:t>
      </w:r>
    </w:p>
    <w:p w14:paraId="75CB868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BF4426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04A367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5.5.5.5 720 0x80000002 0x004d4c 2</w:t>
      </w:r>
    </w:p>
    <w:p w14:paraId="0BC907D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3.3.3.3 3.3.3.3 720 0x80000002 0x00c3e7 2</w:t>
      </w:r>
    </w:p>
    <w:p w14:paraId="3A3E4E4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1.1.1.1 1.1.1.1 720 0x80000002 0x003a83 2</w:t>
      </w:r>
    </w:p>
    <w:p w14:paraId="034D896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10.10.10.10 10.10.10.10 720 0x80000007 0x000c7b 6</w:t>
      </w:r>
    </w:p>
    <w:p w14:paraId="509C1F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07867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0)</w:t>
      </w:r>
    </w:p>
    <w:p w14:paraId="76248B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7315059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1.1.1.1 725 0x80000001 0x00c2e3</w:t>
      </w:r>
    </w:p>
    <w:p w14:paraId="0883D63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3.3.3.3 725 0x80000001 0x007b22</w:t>
      </w:r>
    </w:p>
    <w:p w14:paraId="44BD883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192.168.13.0 5.5.5.5 700 0x80000002 0x003261</w:t>
      </w:r>
    </w:p>
    <w:p w14:paraId="361EB0F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192.168.23.0 5.5.5.5 700 0x80000003 0x004404</w:t>
      </w:r>
    </w:p>
    <w:p w14:paraId="5276F2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82FE6A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ASB Link States (Area 0)</w:t>
      </w:r>
    </w:p>
    <w:p w14:paraId="20AFCAD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13065D5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5.5.5.5 5.5.5.5 2 0x80000090 0x00a7ea</w:t>
      </w:r>
    </w:p>
    <w:p w14:paraId="7637E9B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1E776F3" w14:textId="0074025D"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3)</w:t>
      </w:r>
    </w:p>
    <w:p w14:paraId="27CAEF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2F5A21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5.5.5.5 721 0x80000004 0x000e84 2</w:t>
      </w:r>
    </w:p>
    <w:p w14:paraId="2FC8330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6.6.6.6 6.6.6.6 721 0x80000005 0x00b919 4</w:t>
      </w:r>
    </w:p>
    <w:p w14:paraId="2E59F60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7.7.7.7 7.7.7.7 721 0x80000003 0x00d797 2</w:t>
      </w:r>
    </w:p>
    <w:p w14:paraId="4C4008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F8ADC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3)</w:t>
      </w:r>
    </w:p>
    <w:p w14:paraId="1D4CDB8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288DDEE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192.168.3.0 5.5.5.5 711 0x80000001 0x00a2fb</w:t>
      </w:r>
    </w:p>
    <w:p w14:paraId="65ACDA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192.168.1.0 5.5.5.5 711 0x80000002 0x003926</w:t>
      </w:r>
    </w:p>
    <w:p w14:paraId="3351A0C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192.168.2.0 5.5.5.5 711 0x80000003 0x002c31</w:t>
      </w:r>
    </w:p>
    <w:p w14:paraId="5D9159F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5.5.5.5 711 0x80000004 0x0049c9</w:t>
      </w:r>
    </w:p>
    <w:p w14:paraId="2C344B1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5.5.5.5 711 0x80000005 0x003cd4</w:t>
      </w:r>
    </w:p>
    <w:p w14:paraId="6D328C3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73953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Type-7 AS External Link States (Area 3)</w:t>
      </w:r>
    </w:p>
    <w:p w14:paraId="7D3B861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6F949B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7.7.7.7 730 0x80000001 0x008ff9 0</w:t>
      </w:r>
    </w:p>
    <w:p w14:paraId="330DAC5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E98BB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Type-5 AS External Link States</w:t>
      </w:r>
    </w:p>
    <w:p w14:paraId="3452859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5CDAF70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5.5.5.5 721 0x80000001 0x007e1f 0</w:t>
      </w:r>
    </w:p>
    <w:p w14:paraId="57446C5D" w14:textId="77777777" w:rsidR="007D64E9" w:rsidRPr="007D64E9" w:rsidRDefault="007D64E9" w:rsidP="007D64E9">
      <w:pPr>
        <w:spacing w:after="0" w:line="240" w:lineRule="auto"/>
        <w:rPr>
          <w:rFonts w:ascii="Courier New" w:eastAsia="Times New Roman" w:hAnsi="Courier New" w:cs="Courier New"/>
          <w:sz w:val="16"/>
          <w:szCs w:val="16"/>
        </w:rPr>
      </w:pPr>
    </w:p>
    <w:p w14:paraId="76FDFFE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R6#show run</w:t>
      </w:r>
    </w:p>
    <w:p w14:paraId="095026A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62E6A7F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5C6480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991 bytes</w:t>
      </w:r>
    </w:p>
    <w:p w14:paraId="62C72A0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DA56D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1E6C37D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38A8333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27C095B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223CB98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EA5D89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R6</w:t>
      </w:r>
    </w:p>
    <w:p w14:paraId="0B72F85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4ACFEA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0BB18A6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351888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93128B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3DF2F5C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CCBA7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1BDAAD3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F34E9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1BE36D4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7EE2DF4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09D8FD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7A5447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3A3F62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CA4D6A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4ACC44E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197CF3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99CAA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A36B6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600383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192.168.23.1 255.255.255.0</w:t>
      </w:r>
    </w:p>
    <w:p w14:paraId="01D3A29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56000</w:t>
      </w:r>
    </w:p>
    <w:p w14:paraId="2F1039F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C8D8A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7CFEE82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192.168.13.2 255.255.255.0</w:t>
      </w:r>
    </w:p>
    <w:p w14:paraId="5A1D5E5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3B8E36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56F7ED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06A00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7DB253D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D4683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528B58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15C90CF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D02D1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50345AF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3923E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C63326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2492077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1353CD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426BF1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219BC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7073057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6.6.6.6</w:t>
      </w:r>
    </w:p>
    <w:p w14:paraId="07A516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634B9B3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3 </w:t>
      </w:r>
      <w:proofErr w:type="spellStart"/>
      <w:r w:rsidRPr="007D64E9">
        <w:rPr>
          <w:rFonts w:ascii="Courier New" w:eastAsia="Times New Roman" w:hAnsi="Courier New" w:cs="Courier New"/>
          <w:sz w:val="16"/>
          <w:szCs w:val="16"/>
        </w:rPr>
        <w:t>nssa</w:t>
      </w:r>
      <w:proofErr w:type="spellEnd"/>
    </w:p>
    <w:p w14:paraId="668E19B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192.168.13.0 0.0.0.255 area 3</w:t>
      </w:r>
    </w:p>
    <w:p w14:paraId="747D7D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192.168.23.0 0.0.0.255 area 3</w:t>
      </w:r>
    </w:p>
    <w:p w14:paraId="0D32B04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CA0ED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74B30F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14646ED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6BFD13A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line aux 0</w:t>
      </w:r>
    </w:p>
    <w:p w14:paraId="66E70C6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075012B4" w14:textId="7D8B49DA"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25EA3A9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25D76DD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49E35B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R6#show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route</w:t>
      </w:r>
    </w:p>
    <w:p w14:paraId="547F681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Codes: L - local, C - connected, S - static, R - RIP, M - mobile, B - BGP</w:t>
      </w:r>
    </w:p>
    <w:p w14:paraId="36C87C6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 EIGRP, EX - EIGRP external, O - OSPF, IA - OSPF inter area</w:t>
      </w:r>
    </w:p>
    <w:p w14:paraId="4458D9D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N1 - OSPF NSSA external type 1, N2 - OSPF NSSA external type 2</w:t>
      </w:r>
    </w:p>
    <w:p w14:paraId="1FAA4BA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E1 - OSPF external type 1, E2 - OSPF external type 2, E - EGP</w:t>
      </w:r>
    </w:p>
    <w:p w14:paraId="6324F5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w:t>
      </w:r>
      <w:proofErr w:type="spellEnd"/>
      <w:r w:rsidRPr="007D64E9">
        <w:rPr>
          <w:rFonts w:ascii="Courier New" w:eastAsia="Times New Roman" w:hAnsi="Courier New" w:cs="Courier New"/>
          <w:sz w:val="16"/>
          <w:szCs w:val="16"/>
        </w:rPr>
        <w:t xml:space="preserve"> - IS-IS, L1 - IS-IS level-1, L2 - IS-IS level-2, </w:t>
      </w:r>
      <w:proofErr w:type="spellStart"/>
      <w:r w:rsidRPr="007D64E9">
        <w:rPr>
          <w:rFonts w:ascii="Courier New" w:eastAsia="Times New Roman" w:hAnsi="Courier New" w:cs="Courier New"/>
          <w:sz w:val="16"/>
          <w:szCs w:val="16"/>
        </w:rPr>
        <w:t>ia</w:t>
      </w:r>
      <w:proofErr w:type="spellEnd"/>
      <w:r w:rsidRPr="007D64E9">
        <w:rPr>
          <w:rFonts w:ascii="Courier New" w:eastAsia="Times New Roman" w:hAnsi="Courier New" w:cs="Courier New"/>
          <w:sz w:val="16"/>
          <w:szCs w:val="16"/>
        </w:rPr>
        <w:t xml:space="preserve"> - IS-IS inter area</w:t>
      </w:r>
    </w:p>
    <w:p w14:paraId="1BF577E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 candidate default, U - per-user static route, o - ODR</w:t>
      </w:r>
    </w:p>
    <w:p w14:paraId="3306DED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 - periodic downloaded static route</w:t>
      </w:r>
    </w:p>
    <w:p w14:paraId="299FE8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69BBD4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Gateway of last resort is not set</w:t>
      </w:r>
    </w:p>
    <w:p w14:paraId="4FBA057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E70A5F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5.0.0.0/24 is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xml:space="preserve">, 1 </w:t>
      </w:r>
      <w:proofErr w:type="gramStart"/>
      <w:r w:rsidRPr="007D64E9">
        <w:rPr>
          <w:rFonts w:ascii="Courier New" w:eastAsia="Times New Roman" w:hAnsi="Courier New" w:cs="Courier New"/>
          <w:sz w:val="16"/>
          <w:szCs w:val="16"/>
        </w:rPr>
        <w:t>subnets</w:t>
      </w:r>
      <w:proofErr w:type="gramEnd"/>
    </w:p>
    <w:p w14:paraId="329C82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N2 5.5.5.0/24 [110/20] via 192.168.23.2, 00:12:39, Serial0/1/0</w:t>
      </w:r>
    </w:p>
    <w:p w14:paraId="3951B1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192.168.1.0/24 [110/192] via 192.168.13.1, 00:12:29, Serial0/1/1</w:t>
      </w:r>
    </w:p>
    <w:p w14:paraId="0E1A528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192.168.2.0/24 [110/192] via 192.168.13.1, 00:12:29, Serial0/1/1</w:t>
      </w:r>
    </w:p>
    <w:p w14:paraId="22DDCC1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192.168.3.0/24 [110/128] via 192.168.13.1, 00:12:29, Serial0/1/1</w:t>
      </w:r>
    </w:p>
    <w:p w14:paraId="31EBFC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192.168.11.0/24 [110/256] via 192.168.13.1, 00:12:29, Serial0/1/1</w:t>
      </w:r>
    </w:p>
    <w:p w14:paraId="453BF82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 IA 192.168.12.0/24 [110/256] via 192.168.13.1, 00:12:29, Serial0/1/1</w:t>
      </w:r>
    </w:p>
    <w:p w14:paraId="28AC07F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192.168.13.0/24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6ABAB57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192.168.13.0/24 is directly connected, Serial0/1/1</w:t>
      </w:r>
    </w:p>
    <w:p w14:paraId="17CFB60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192.168.13.2/32 is directly connected, Serial0/1/1</w:t>
      </w:r>
    </w:p>
    <w:p w14:paraId="1686D5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192.168.23.0/24 is variably </w:t>
      </w:r>
      <w:proofErr w:type="spellStart"/>
      <w:r w:rsidRPr="007D64E9">
        <w:rPr>
          <w:rFonts w:ascii="Courier New" w:eastAsia="Times New Roman" w:hAnsi="Courier New" w:cs="Courier New"/>
          <w:sz w:val="16"/>
          <w:szCs w:val="16"/>
        </w:rPr>
        <w:t>subnetted</w:t>
      </w:r>
      <w:proofErr w:type="spellEnd"/>
      <w:r w:rsidRPr="007D64E9">
        <w:rPr>
          <w:rFonts w:ascii="Courier New" w:eastAsia="Times New Roman" w:hAnsi="Courier New" w:cs="Courier New"/>
          <w:sz w:val="16"/>
          <w:szCs w:val="16"/>
        </w:rPr>
        <w:t>, 2 subnets, 2 masks</w:t>
      </w:r>
    </w:p>
    <w:p w14:paraId="4DB2C67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 192.168.23.0/24 is directly connected, Serial0/1/0</w:t>
      </w:r>
    </w:p>
    <w:p w14:paraId="5E75947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192.168.23.1/32 is directly connected, Serial0/1/0</w:t>
      </w:r>
    </w:p>
    <w:p w14:paraId="5FCE22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201FC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R6#show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2152DA7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Routing Process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with ID 6.6.6.6</w:t>
      </w:r>
    </w:p>
    <w:p w14:paraId="0294B4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only single TOS(TOS0) routes</w:t>
      </w:r>
    </w:p>
    <w:p w14:paraId="1DE9AAB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Supports opaque LSA</w:t>
      </w:r>
    </w:p>
    <w:p w14:paraId="2847F55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schedule delay 5 secs, Hold time between two SPFs 10 secs</w:t>
      </w:r>
    </w:p>
    <w:p w14:paraId="6B9B216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Minimum LSA interval 5 secs. Minimum LSA arrival 1 secs</w:t>
      </w:r>
    </w:p>
    <w:p w14:paraId="395D6BB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external LSA 0. Checksum Sum 0x000000</w:t>
      </w:r>
    </w:p>
    <w:p w14:paraId="4FFA630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opaque AS LSA 0. Checksum Sum 0x000000</w:t>
      </w:r>
    </w:p>
    <w:p w14:paraId="53B721E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external and opaque AS LSA 0</w:t>
      </w:r>
    </w:p>
    <w:p w14:paraId="339C3A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external and opaque AS LSA 0</w:t>
      </w:r>
    </w:p>
    <w:p w14:paraId="0B702D4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areas in this router is 1. 0 normal 0 stub 1 </w:t>
      </w:r>
      <w:proofErr w:type="spellStart"/>
      <w:r w:rsidRPr="007D64E9">
        <w:rPr>
          <w:rFonts w:ascii="Courier New" w:eastAsia="Times New Roman" w:hAnsi="Courier New" w:cs="Courier New"/>
          <w:sz w:val="16"/>
          <w:szCs w:val="16"/>
        </w:rPr>
        <w:t>nssa</w:t>
      </w:r>
      <w:proofErr w:type="spellEnd"/>
    </w:p>
    <w:p w14:paraId="6985FC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External flood list length 0</w:t>
      </w:r>
    </w:p>
    <w:p w14:paraId="543C14D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Area 3</w:t>
      </w:r>
    </w:p>
    <w:p w14:paraId="1FF7CC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interfaces in this area is 2</w:t>
      </w:r>
    </w:p>
    <w:p w14:paraId="006E23C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It is a NSSA area</w:t>
      </w:r>
    </w:p>
    <w:p w14:paraId="1C5F16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Perform type-7/type-5 LSA translation</w:t>
      </w:r>
    </w:p>
    <w:p w14:paraId="06EB657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has no authentication</w:t>
      </w:r>
    </w:p>
    <w:p w14:paraId="0F9FF80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SPF algorithm executed 3 times</w:t>
      </w:r>
    </w:p>
    <w:p w14:paraId="06FB27C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Area ranges are</w:t>
      </w:r>
    </w:p>
    <w:p w14:paraId="6C31EF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Number of LSA 9. Checksum Sum 0x03be1c</w:t>
      </w:r>
    </w:p>
    <w:p w14:paraId="52CA2A6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opaque </w:t>
      </w:r>
      <w:proofErr w:type="gramStart"/>
      <w:r w:rsidRPr="007D64E9">
        <w:rPr>
          <w:rFonts w:ascii="Courier New" w:eastAsia="Times New Roman" w:hAnsi="Courier New" w:cs="Courier New"/>
          <w:sz w:val="16"/>
          <w:szCs w:val="16"/>
        </w:rPr>
        <w:t>link</w:t>
      </w:r>
      <w:proofErr w:type="gramEnd"/>
      <w:r w:rsidRPr="007D64E9">
        <w:rPr>
          <w:rFonts w:ascii="Courier New" w:eastAsia="Times New Roman" w:hAnsi="Courier New" w:cs="Courier New"/>
          <w:sz w:val="16"/>
          <w:szCs w:val="16"/>
        </w:rPr>
        <w:t xml:space="preserve"> LSA 0. Checksum Sum 0x000000</w:t>
      </w:r>
    </w:p>
    <w:p w14:paraId="30C9DB9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DCbitless</w:t>
      </w:r>
      <w:proofErr w:type="spellEnd"/>
      <w:r w:rsidRPr="007D64E9">
        <w:rPr>
          <w:rFonts w:ascii="Courier New" w:eastAsia="Times New Roman" w:hAnsi="Courier New" w:cs="Courier New"/>
          <w:sz w:val="16"/>
          <w:szCs w:val="16"/>
        </w:rPr>
        <w:t xml:space="preserve"> LSA 0</w:t>
      </w:r>
    </w:p>
    <w:p w14:paraId="4AF9AA0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gramStart"/>
      <w:r w:rsidRPr="007D64E9">
        <w:rPr>
          <w:rFonts w:ascii="Courier New" w:eastAsia="Times New Roman" w:hAnsi="Courier New" w:cs="Courier New"/>
          <w:sz w:val="16"/>
          <w:szCs w:val="16"/>
        </w:rPr>
        <w:t>indication</w:t>
      </w:r>
      <w:proofErr w:type="gramEnd"/>
      <w:r w:rsidRPr="007D64E9">
        <w:rPr>
          <w:rFonts w:ascii="Courier New" w:eastAsia="Times New Roman" w:hAnsi="Courier New" w:cs="Courier New"/>
          <w:sz w:val="16"/>
          <w:szCs w:val="16"/>
        </w:rPr>
        <w:t xml:space="preserve"> LSA 0</w:t>
      </w:r>
    </w:p>
    <w:p w14:paraId="66FC08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Number of </w:t>
      </w:r>
      <w:proofErr w:type="spellStart"/>
      <w:r w:rsidRPr="007D64E9">
        <w:rPr>
          <w:rFonts w:ascii="Courier New" w:eastAsia="Times New Roman" w:hAnsi="Courier New" w:cs="Courier New"/>
          <w:sz w:val="16"/>
          <w:szCs w:val="16"/>
        </w:rPr>
        <w:t>DoNotAge</w:t>
      </w:r>
      <w:proofErr w:type="spellEnd"/>
      <w:r w:rsidRPr="007D64E9">
        <w:rPr>
          <w:rFonts w:ascii="Courier New" w:eastAsia="Times New Roman" w:hAnsi="Courier New" w:cs="Courier New"/>
          <w:sz w:val="16"/>
          <w:szCs w:val="16"/>
        </w:rPr>
        <w:t xml:space="preserve"> LSA 0</w:t>
      </w:r>
    </w:p>
    <w:p w14:paraId="6DDE5D4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06AC692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F4A84E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R6#show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08D8C72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OSPF Router with ID (6.6.6.6) (Process ID 10)</w:t>
      </w:r>
    </w:p>
    <w:p w14:paraId="7F5C7F4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A8BA06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 Link States (Area 3)</w:t>
      </w:r>
    </w:p>
    <w:p w14:paraId="799598E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B18086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Link count</w:t>
      </w:r>
    </w:p>
    <w:p w14:paraId="6406FE4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7.7.7.7 7.7.7.7 840 0x80000003 0x00d797 2</w:t>
      </w:r>
    </w:p>
    <w:p w14:paraId="7B56DAA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5.5.5.5 5.5.5.5 840 0x80000004 0x000e84 2</w:t>
      </w:r>
    </w:p>
    <w:p w14:paraId="4E0F8DE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6.6.6.6 6.6.6.6 840 0x80000005 0x00b919 4</w:t>
      </w:r>
    </w:p>
    <w:p w14:paraId="45C4220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05B10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Summary Net Link States (Area 3)</w:t>
      </w:r>
    </w:p>
    <w:p w14:paraId="1098F9E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w:t>
      </w:r>
    </w:p>
    <w:p w14:paraId="57B6F1F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192.168.3.0 5.5.5.5 830 0x80000001 0x00a2fb</w:t>
      </w:r>
    </w:p>
    <w:p w14:paraId="206DB1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192.168.1.0 5.5.5.5 830 0x80000002 0x003926</w:t>
      </w:r>
    </w:p>
    <w:p w14:paraId="2B2C3B2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192.168.2.0 5.5.5.5 830 0x80000003 0x002c31</w:t>
      </w:r>
    </w:p>
    <w:p w14:paraId="5AE5D4B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192.168.11.0 5.5.5.5 830 0x80000004 0x0049c9</w:t>
      </w:r>
    </w:p>
    <w:p w14:paraId="3E1EDF0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192.168.12.0 5.5.5.5 830 0x80000005 0x003cd4</w:t>
      </w:r>
    </w:p>
    <w:p w14:paraId="415FDCC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5A4823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Type-7 AS External Link States (Area 3)</w:t>
      </w:r>
    </w:p>
    <w:p w14:paraId="6324A1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Link ID ADV Router Age Seq# Checksum Tag</w:t>
      </w:r>
    </w:p>
    <w:p w14:paraId="0F5BED1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7.7.7.7 849 0x80000001 0x008ff9 0</w:t>
      </w:r>
    </w:p>
    <w:p w14:paraId="54A3C434" w14:textId="77777777" w:rsidR="007D64E9" w:rsidRPr="007D64E9" w:rsidRDefault="007D64E9" w:rsidP="007D64E9">
      <w:pPr>
        <w:spacing w:after="0" w:line="240" w:lineRule="auto"/>
        <w:rPr>
          <w:rFonts w:ascii="Courier New" w:eastAsia="Times New Roman" w:hAnsi="Courier New" w:cs="Courier New"/>
          <w:sz w:val="16"/>
          <w:szCs w:val="16"/>
        </w:rPr>
      </w:pPr>
    </w:p>
    <w:p w14:paraId="29AADCD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R7#show run</w:t>
      </w:r>
    </w:p>
    <w:p w14:paraId="1AE7687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3AA086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B5BCA6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1090 bytes</w:t>
      </w:r>
    </w:p>
    <w:p w14:paraId="4B70C1A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FC24D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1C366B0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 xml:space="preserve">no service timestamps log datetime </w:t>
      </w:r>
      <w:proofErr w:type="spellStart"/>
      <w:r w:rsidRPr="007D64E9">
        <w:rPr>
          <w:rFonts w:ascii="Courier New" w:eastAsia="Times New Roman" w:hAnsi="Courier New" w:cs="Courier New"/>
          <w:sz w:val="16"/>
          <w:szCs w:val="16"/>
        </w:rPr>
        <w:t>msec</w:t>
      </w:r>
      <w:proofErr w:type="spellEnd"/>
    </w:p>
    <w:p w14:paraId="6EB3D0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2ABB1E49" w14:textId="639D2682"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67858F9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R7</w:t>
      </w:r>
    </w:p>
    <w:p w14:paraId="09E37A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6E3A72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1691A13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6BE2D7F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8839A1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6BBB0DF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212A93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20F1CA7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76F209C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3E6D3AF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7F7C916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8E36E5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80DE47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48036F2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46CCA3D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33B6DD3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0951DDA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4B1128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81FB99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3420218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192.168.23.2 255.255.255.0</w:t>
      </w:r>
    </w:p>
    <w:p w14:paraId="4FB26CE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B0839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55949E1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5.5.5.1 255.255.255.0</w:t>
      </w:r>
    </w:p>
    <w:p w14:paraId="418146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177B53A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145FB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24C493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244FFA5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2B43F49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690BDB1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6DFDF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5582F1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1B8182D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5284F9A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526B22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31AAB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6142C8B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A19F2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306FC48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AD2BD1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eigrp</w:t>
      </w:r>
      <w:proofErr w:type="spellEnd"/>
      <w:r w:rsidRPr="007D64E9">
        <w:rPr>
          <w:rFonts w:ascii="Courier New" w:eastAsia="Times New Roman" w:hAnsi="Courier New" w:cs="Courier New"/>
          <w:sz w:val="16"/>
          <w:szCs w:val="16"/>
        </w:rPr>
        <w:t xml:space="preserve"> 1</w:t>
      </w:r>
    </w:p>
    <w:p w14:paraId="11AC091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eigrp</w:t>
      </w:r>
      <w:proofErr w:type="spellEnd"/>
      <w:r w:rsidRPr="007D64E9">
        <w:rPr>
          <w:rFonts w:ascii="Courier New" w:eastAsia="Times New Roman" w:hAnsi="Courier New" w:cs="Courier New"/>
          <w:sz w:val="16"/>
          <w:szCs w:val="16"/>
        </w:rPr>
        <w:t xml:space="preserve"> router-id 5.5.5.1</w:t>
      </w:r>
    </w:p>
    <w:p w14:paraId="0FE5C85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redistribute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 metric 1000 33 255 1 1500 </w:t>
      </w:r>
    </w:p>
    <w:p w14:paraId="7D439D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5.0.0.0</w:t>
      </w:r>
    </w:p>
    <w:p w14:paraId="2603E6A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EB4B6E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10</w:t>
      </w:r>
    </w:p>
    <w:p w14:paraId="75D905F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router-id 7.7.7.7</w:t>
      </w:r>
    </w:p>
    <w:p w14:paraId="21C6DD5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log-adjacency-changes</w:t>
      </w:r>
    </w:p>
    <w:p w14:paraId="6525981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area 3 </w:t>
      </w:r>
      <w:proofErr w:type="spellStart"/>
      <w:r w:rsidRPr="007D64E9">
        <w:rPr>
          <w:rFonts w:ascii="Courier New" w:eastAsia="Times New Roman" w:hAnsi="Courier New" w:cs="Courier New"/>
          <w:sz w:val="16"/>
          <w:szCs w:val="16"/>
        </w:rPr>
        <w:t>nssa</w:t>
      </w:r>
      <w:proofErr w:type="spellEnd"/>
    </w:p>
    <w:p w14:paraId="6E48632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redistribute </w:t>
      </w:r>
      <w:proofErr w:type="spellStart"/>
      <w:r w:rsidRPr="007D64E9">
        <w:rPr>
          <w:rFonts w:ascii="Courier New" w:eastAsia="Times New Roman" w:hAnsi="Courier New" w:cs="Courier New"/>
          <w:sz w:val="16"/>
          <w:szCs w:val="16"/>
        </w:rPr>
        <w:t>eigrp</w:t>
      </w:r>
      <w:proofErr w:type="spellEnd"/>
      <w:r w:rsidRPr="007D64E9">
        <w:rPr>
          <w:rFonts w:ascii="Courier New" w:eastAsia="Times New Roman" w:hAnsi="Courier New" w:cs="Courier New"/>
          <w:sz w:val="16"/>
          <w:szCs w:val="16"/>
        </w:rPr>
        <w:t xml:space="preserve"> 1 subnets </w:t>
      </w:r>
    </w:p>
    <w:p w14:paraId="6A109CD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192.168.23.0 0.0.0.255 area 3</w:t>
      </w:r>
    </w:p>
    <w:p w14:paraId="1A5ED8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3A197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292BC1A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0EB21DC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22C646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5C13D35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7F9EFB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1117005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3A758B9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A78BBE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14CC7E0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40BC3D7"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R7#show </w:t>
      </w:r>
      <w:proofErr w:type="spellStart"/>
      <w:r w:rsidRPr="00D31D3B">
        <w:rPr>
          <w:rFonts w:ascii="Courier New" w:eastAsia="Times New Roman" w:hAnsi="Courier New" w:cs="Courier New"/>
          <w:sz w:val="16"/>
          <w:szCs w:val="16"/>
        </w:rPr>
        <w:t>ip</w:t>
      </w:r>
      <w:proofErr w:type="spellEnd"/>
      <w:r w:rsidRPr="00D31D3B">
        <w:rPr>
          <w:rFonts w:ascii="Courier New" w:eastAsia="Times New Roman" w:hAnsi="Courier New" w:cs="Courier New"/>
          <w:sz w:val="16"/>
          <w:szCs w:val="16"/>
        </w:rPr>
        <w:t xml:space="preserve"> route</w:t>
      </w:r>
    </w:p>
    <w:p w14:paraId="5264B4C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Codes: L - local, C - connected, S - static, R - RIP, M - mobile, B - BGP</w:t>
      </w:r>
    </w:p>
    <w:p w14:paraId="7C78B79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 EIGRP, EX - EIGRP external, O - OSPF, IA - OSPF inter area</w:t>
      </w:r>
    </w:p>
    <w:p w14:paraId="3E2838F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N1 - OSPF NSSA external type 1, N2 - OSPF NSSA external type 2</w:t>
      </w:r>
    </w:p>
    <w:p w14:paraId="281ECB47"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E1 - OSPF external type 1, E2 - OSPF external type 2, E - EGP</w:t>
      </w:r>
    </w:p>
    <w:p w14:paraId="4069315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D31D3B">
        <w:rPr>
          <w:rFonts w:ascii="Courier New" w:eastAsia="Times New Roman" w:hAnsi="Courier New" w:cs="Courier New"/>
          <w:sz w:val="16"/>
          <w:szCs w:val="16"/>
        </w:rPr>
        <w:t>i</w:t>
      </w:r>
      <w:proofErr w:type="spellEnd"/>
      <w:r w:rsidRPr="00D31D3B">
        <w:rPr>
          <w:rFonts w:ascii="Courier New" w:eastAsia="Times New Roman" w:hAnsi="Courier New" w:cs="Courier New"/>
          <w:sz w:val="16"/>
          <w:szCs w:val="16"/>
        </w:rPr>
        <w:t xml:space="preserve"> - IS-IS, L1 - IS-IS level-1, L2 - IS-IS level-2, </w:t>
      </w:r>
      <w:proofErr w:type="spellStart"/>
      <w:r w:rsidRPr="00D31D3B">
        <w:rPr>
          <w:rFonts w:ascii="Courier New" w:eastAsia="Times New Roman" w:hAnsi="Courier New" w:cs="Courier New"/>
          <w:sz w:val="16"/>
          <w:szCs w:val="16"/>
        </w:rPr>
        <w:t>ia</w:t>
      </w:r>
      <w:proofErr w:type="spellEnd"/>
      <w:r w:rsidRPr="00D31D3B">
        <w:rPr>
          <w:rFonts w:ascii="Courier New" w:eastAsia="Times New Roman" w:hAnsi="Courier New" w:cs="Courier New"/>
          <w:sz w:val="16"/>
          <w:szCs w:val="16"/>
        </w:rPr>
        <w:t xml:space="preserve"> - IS-IS inter area</w:t>
      </w:r>
    </w:p>
    <w:p w14:paraId="1E95D80E"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 candidate default, U - per-user static route, o - ODR</w:t>
      </w:r>
    </w:p>
    <w:p w14:paraId="758E4C9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P - periodic downloaded static route</w:t>
      </w:r>
    </w:p>
    <w:p w14:paraId="6F1CAC25"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A04F45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Gateway of last resort is not set</w:t>
      </w:r>
    </w:p>
    <w:p w14:paraId="6B1D780D"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493868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5.0.0.0/8 is variably </w:t>
      </w:r>
      <w:proofErr w:type="spellStart"/>
      <w:r w:rsidRPr="00D31D3B">
        <w:rPr>
          <w:rFonts w:ascii="Courier New" w:eastAsia="Times New Roman" w:hAnsi="Courier New" w:cs="Courier New"/>
          <w:sz w:val="16"/>
          <w:szCs w:val="16"/>
        </w:rPr>
        <w:t>subnetted</w:t>
      </w:r>
      <w:proofErr w:type="spellEnd"/>
      <w:r w:rsidRPr="00D31D3B">
        <w:rPr>
          <w:rFonts w:ascii="Courier New" w:eastAsia="Times New Roman" w:hAnsi="Courier New" w:cs="Courier New"/>
          <w:sz w:val="16"/>
          <w:szCs w:val="16"/>
        </w:rPr>
        <w:t>, 2 subnets, 2 masks</w:t>
      </w:r>
    </w:p>
    <w:p w14:paraId="0A9BDF67"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C 5.5.5.0/24 is directly connected, Serial0/1/1</w:t>
      </w:r>
    </w:p>
    <w:p w14:paraId="18D63269"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L 5.5.5.1/32 is directly connected, Serial0/1/1</w:t>
      </w:r>
    </w:p>
    <w:p w14:paraId="6C589E4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 IA 192.168.1.0/24 [110/256] via 192.168.23.1, 00:18:51, Serial0/1/0</w:t>
      </w:r>
    </w:p>
    <w:p w14:paraId="1EBC726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 IA 192.168.2.0/24 [110/256] via 192.168.23.1, 00:18:51, Serial0/1/0</w:t>
      </w:r>
    </w:p>
    <w:p w14:paraId="3E7E32E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 IA 192.168.3.0/24 [110/192] via 192.168.23.1, 00:18:51, Serial0/1/0</w:t>
      </w:r>
    </w:p>
    <w:p w14:paraId="0A74E04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 IA 192.168.11.0/24 [110/320] via 192.168.23.1, 00:18:51, Serial0/1/0</w:t>
      </w:r>
    </w:p>
    <w:p w14:paraId="40CCDB6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 IA 192.168.12.0/24 [110/320] via 192.168.23.1, 00:18:51, Serial0/1/0</w:t>
      </w:r>
    </w:p>
    <w:p w14:paraId="0E09256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lastRenderedPageBreak/>
        <w:t>O 192.168.13.0/24 [110/128] via 192.168.23.1, 00:19:01, Serial0/1/0</w:t>
      </w:r>
    </w:p>
    <w:p w14:paraId="0FECC25A"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192.168.23.0/24 is variably </w:t>
      </w:r>
      <w:proofErr w:type="spellStart"/>
      <w:r w:rsidRPr="00D31D3B">
        <w:rPr>
          <w:rFonts w:ascii="Courier New" w:eastAsia="Times New Roman" w:hAnsi="Courier New" w:cs="Courier New"/>
          <w:sz w:val="16"/>
          <w:szCs w:val="16"/>
        </w:rPr>
        <w:t>subnetted</w:t>
      </w:r>
      <w:proofErr w:type="spellEnd"/>
      <w:r w:rsidRPr="00D31D3B">
        <w:rPr>
          <w:rFonts w:ascii="Courier New" w:eastAsia="Times New Roman" w:hAnsi="Courier New" w:cs="Courier New"/>
          <w:sz w:val="16"/>
          <w:szCs w:val="16"/>
        </w:rPr>
        <w:t>, 2 subnets, 2 masks</w:t>
      </w:r>
    </w:p>
    <w:p w14:paraId="08E8B9A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C 192.168.23.0/24 is directly connected, Serial0/1/0</w:t>
      </w:r>
    </w:p>
    <w:p w14:paraId="632830E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 192.168.23.2/32 is directly connected, Serial0/1/0</w:t>
      </w:r>
    </w:p>
    <w:p w14:paraId="17E844C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44A3C86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R7#show </w:t>
      </w:r>
      <w:proofErr w:type="spellStart"/>
      <w:r w:rsidRPr="00D31D3B">
        <w:rPr>
          <w:rFonts w:ascii="Courier New" w:eastAsia="Times New Roman" w:hAnsi="Courier New" w:cs="Courier New"/>
          <w:sz w:val="16"/>
          <w:szCs w:val="16"/>
        </w:rPr>
        <w:t>ip</w:t>
      </w:r>
      <w:proofErr w:type="spellEnd"/>
      <w:r w:rsidRPr="00D31D3B">
        <w:rPr>
          <w:rFonts w:ascii="Courier New" w:eastAsia="Times New Roman" w:hAnsi="Courier New" w:cs="Courier New"/>
          <w:sz w:val="16"/>
          <w:szCs w:val="16"/>
        </w:rPr>
        <w:t xml:space="preserve"> </w:t>
      </w:r>
      <w:proofErr w:type="spellStart"/>
      <w:r w:rsidRPr="00D31D3B">
        <w:rPr>
          <w:rFonts w:ascii="Courier New" w:eastAsia="Times New Roman" w:hAnsi="Courier New" w:cs="Courier New"/>
          <w:sz w:val="16"/>
          <w:szCs w:val="16"/>
        </w:rPr>
        <w:t>ospf</w:t>
      </w:r>
      <w:proofErr w:type="spellEnd"/>
    </w:p>
    <w:p w14:paraId="5A4D160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Routing Process "</w:t>
      </w:r>
      <w:proofErr w:type="spellStart"/>
      <w:r w:rsidRPr="00D31D3B">
        <w:rPr>
          <w:rFonts w:ascii="Courier New" w:eastAsia="Times New Roman" w:hAnsi="Courier New" w:cs="Courier New"/>
          <w:sz w:val="16"/>
          <w:szCs w:val="16"/>
        </w:rPr>
        <w:t>ospf</w:t>
      </w:r>
      <w:proofErr w:type="spellEnd"/>
      <w:r w:rsidRPr="00D31D3B">
        <w:rPr>
          <w:rFonts w:ascii="Courier New" w:eastAsia="Times New Roman" w:hAnsi="Courier New" w:cs="Courier New"/>
          <w:sz w:val="16"/>
          <w:szCs w:val="16"/>
        </w:rPr>
        <w:t xml:space="preserve"> 10" with ID 7.7.7.7</w:t>
      </w:r>
    </w:p>
    <w:p w14:paraId="5A51E95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Supports only single TOS(TOS0) routes</w:t>
      </w:r>
    </w:p>
    <w:p w14:paraId="1372C685"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Supports opaque LSA</w:t>
      </w:r>
    </w:p>
    <w:p w14:paraId="35368A19"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It is an autonomous system boundary router</w:t>
      </w:r>
    </w:p>
    <w:p w14:paraId="085CBA4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SPF schedule delay 5 secs, Hold time between two SPFs 10 secs</w:t>
      </w:r>
    </w:p>
    <w:p w14:paraId="6861E29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Minimum LSA interval 5 secs. Minimum LSA arrival 1 secs</w:t>
      </w:r>
    </w:p>
    <w:p w14:paraId="0E3DD32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Number of external LSA 0. Checksum Sum 0x000000</w:t>
      </w:r>
    </w:p>
    <w:p w14:paraId="74DA706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Number of opaque AS LSA 0. Checksum Sum 0x000000</w:t>
      </w:r>
    </w:p>
    <w:p w14:paraId="7B164B0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w:t>
      </w:r>
      <w:proofErr w:type="spellStart"/>
      <w:r w:rsidRPr="00D31D3B">
        <w:rPr>
          <w:rFonts w:ascii="Courier New" w:eastAsia="Times New Roman" w:hAnsi="Courier New" w:cs="Courier New"/>
          <w:sz w:val="16"/>
          <w:szCs w:val="16"/>
        </w:rPr>
        <w:t>DCbitless</w:t>
      </w:r>
      <w:proofErr w:type="spellEnd"/>
      <w:r w:rsidRPr="00D31D3B">
        <w:rPr>
          <w:rFonts w:ascii="Courier New" w:eastAsia="Times New Roman" w:hAnsi="Courier New" w:cs="Courier New"/>
          <w:sz w:val="16"/>
          <w:szCs w:val="16"/>
        </w:rPr>
        <w:t xml:space="preserve"> external and opaque AS LSA 0</w:t>
      </w:r>
    </w:p>
    <w:p w14:paraId="2149F77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w:t>
      </w:r>
      <w:proofErr w:type="spellStart"/>
      <w:r w:rsidRPr="00D31D3B">
        <w:rPr>
          <w:rFonts w:ascii="Courier New" w:eastAsia="Times New Roman" w:hAnsi="Courier New" w:cs="Courier New"/>
          <w:sz w:val="16"/>
          <w:szCs w:val="16"/>
        </w:rPr>
        <w:t>DoNotAge</w:t>
      </w:r>
      <w:proofErr w:type="spellEnd"/>
      <w:r w:rsidRPr="00D31D3B">
        <w:rPr>
          <w:rFonts w:ascii="Courier New" w:eastAsia="Times New Roman" w:hAnsi="Courier New" w:cs="Courier New"/>
          <w:sz w:val="16"/>
          <w:szCs w:val="16"/>
        </w:rPr>
        <w:t xml:space="preserve"> external and opaque AS LSA 0</w:t>
      </w:r>
    </w:p>
    <w:p w14:paraId="2DA807B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areas in this router is 1. 0 normal 0 stub 1 </w:t>
      </w:r>
      <w:proofErr w:type="spellStart"/>
      <w:r w:rsidRPr="00D31D3B">
        <w:rPr>
          <w:rFonts w:ascii="Courier New" w:eastAsia="Times New Roman" w:hAnsi="Courier New" w:cs="Courier New"/>
          <w:sz w:val="16"/>
          <w:szCs w:val="16"/>
        </w:rPr>
        <w:t>nssa</w:t>
      </w:r>
      <w:proofErr w:type="spellEnd"/>
    </w:p>
    <w:p w14:paraId="223CF61D"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External flood list length 0</w:t>
      </w:r>
    </w:p>
    <w:p w14:paraId="17BA68F7"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Area 3</w:t>
      </w:r>
    </w:p>
    <w:p w14:paraId="6559889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Number of interfaces in this area is 1</w:t>
      </w:r>
    </w:p>
    <w:p w14:paraId="36D935C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It is a NSSA area</w:t>
      </w:r>
    </w:p>
    <w:p w14:paraId="45F042D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Perform type-7/type-5 LSA translation</w:t>
      </w:r>
    </w:p>
    <w:p w14:paraId="2D4048F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Area has no authentication</w:t>
      </w:r>
    </w:p>
    <w:p w14:paraId="163CA51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SPF algorithm executed 4 times</w:t>
      </w:r>
    </w:p>
    <w:p w14:paraId="2F96506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Area ranges are</w:t>
      </w:r>
    </w:p>
    <w:p w14:paraId="349657B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Number of LSA 9. Checksum Sum 0x03be1c</w:t>
      </w:r>
    </w:p>
    <w:p w14:paraId="06B06725"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opaque </w:t>
      </w:r>
      <w:proofErr w:type="gramStart"/>
      <w:r w:rsidRPr="00D31D3B">
        <w:rPr>
          <w:rFonts w:ascii="Courier New" w:eastAsia="Times New Roman" w:hAnsi="Courier New" w:cs="Courier New"/>
          <w:sz w:val="16"/>
          <w:szCs w:val="16"/>
        </w:rPr>
        <w:t>link</w:t>
      </w:r>
      <w:proofErr w:type="gramEnd"/>
      <w:r w:rsidRPr="00D31D3B">
        <w:rPr>
          <w:rFonts w:ascii="Courier New" w:eastAsia="Times New Roman" w:hAnsi="Courier New" w:cs="Courier New"/>
          <w:sz w:val="16"/>
          <w:szCs w:val="16"/>
        </w:rPr>
        <w:t xml:space="preserve"> LSA 0. Checksum Sum 0x000000</w:t>
      </w:r>
    </w:p>
    <w:p w14:paraId="3871B17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w:t>
      </w:r>
      <w:proofErr w:type="spellStart"/>
      <w:r w:rsidRPr="00D31D3B">
        <w:rPr>
          <w:rFonts w:ascii="Courier New" w:eastAsia="Times New Roman" w:hAnsi="Courier New" w:cs="Courier New"/>
          <w:sz w:val="16"/>
          <w:szCs w:val="16"/>
        </w:rPr>
        <w:t>DCbitless</w:t>
      </w:r>
      <w:proofErr w:type="spellEnd"/>
      <w:r w:rsidRPr="00D31D3B">
        <w:rPr>
          <w:rFonts w:ascii="Courier New" w:eastAsia="Times New Roman" w:hAnsi="Courier New" w:cs="Courier New"/>
          <w:sz w:val="16"/>
          <w:szCs w:val="16"/>
        </w:rPr>
        <w:t xml:space="preserve"> LSA 0</w:t>
      </w:r>
    </w:p>
    <w:p w14:paraId="7CB2C0FA"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w:t>
      </w:r>
      <w:proofErr w:type="gramStart"/>
      <w:r w:rsidRPr="00D31D3B">
        <w:rPr>
          <w:rFonts w:ascii="Courier New" w:eastAsia="Times New Roman" w:hAnsi="Courier New" w:cs="Courier New"/>
          <w:sz w:val="16"/>
          <w:szCs w:val="16"/>
        </w:rPr>
        <w:t>indication</w:t>
      </w:r>
      <w:proofErr w:type="gramEnd"/>
      <w:r w:rsidRPr="00D31D3B">
        <w:rPr>
          <w:rFonts w:ascii="Courier New" w:eastAsia="Times New Roman" w:hAnsi="Courier New" w:cs="Courier New"/>
          <w:sz w:val="16"/>
          <w:szCs w:val="16"/>
        </w:rPr>
        <w:t xml:space="preserve"> LSA 0</w:t>
      </w:r>
    </w:p>
    <w:p w14:paraId="70A23C57"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Number of </w:t>
      </w:r>
      <w:proofErr w:type="spellStart"/>
      <w:r w:rsidRPr="00D31D3B">
        <w:rPr>
          <w:rFonts w:ascii="Courier New" w:eastAsia="Times New Roman" w:hAnsi="Courier New" w:cs="Courier New"/>
          <w:sz w:val="16"/>
          <w:szCs w:val="16"/>
        </w:rPr>
        <w:t>DoNotAge</w:t>
      </w:r>
      <w:proofErr w:type="spellEnd"/>
      <w:r w:rsidRPr="00D31D3B">
        <w:rPr>
          <w:rFonts w:ascii="Courier New" w:eastAsia="Times New Roman" w:hAnsi="Courier New" w:cs="Courier New"/>
          <w:sz w:val="16"/>
          <w:szCs w:val="16"/>
        </w:rPr>
        <w:t xml:space="preserve"> LSA 0</w:t>
      </w:r>
    </w:p>
    <w:p w14:paraId="1AF1C9D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Flood list length 0</w:t>
      </w:r>
    </w:p>
    <w:p w14:paraId="48D84CA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D00F0C4"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R7#show </w:t>
      </w:r>
      <w:proofErr w:type="spellStart"/>
      <w:r w:rsidRPr="00D31D3B">
        <w:rPr>
          <w:rFonts w:ascii="Courier New" w:eastAsia="Times New Roman" w:hAnsi="Courier New" w:cs="Courier New"/>
          <w:sz w:val="16"/>
          <w:szCs w:val="16"/>
        </w:rPr>
        <w:t>ip</w:t>
      </w:r>
      <w:proofErr w:type="spellEnd"/>
      <w:r w:rsidRPr="00D31D3B">
        <w:rPr>
          <w:rFonts w:ascii="Courier New" w:eastAsia="Times New Roman" w:hAnsi="Courier New" w:cs="Courier New"/>
          <w:sz w:val="16"/>
          <w:szCs w:val="16"/>
        </w:rPr>
        <w:t xml:space="preserve"> </w:t>
      </w:r>
      <w:proofErr w:type="spellStart"/>
      <w:r w:rsidRPr="00D31D3B">
        <w:rPr>
          <w:rFonts w:ascii="Courier New" w:eastAsia="Times New Roman" w:hAnsi="Courier New" w:cs="Courier New"/>
          <w:sz w:val="16"/>
          <w:szCs w:val="16"/>
        </w:rPr>
        <w:t>ospf</w:t>
      </w:r>
      <w:proofErr w:type="spellEnd"/>
      <w:r w:rsidRPr="00D31D3B">
        <w:rPr>
          <w:rFonts w:ascii="Courier New" w:eastAsia="Times New Roman" w:hAnsi="Courier New" w:cs="Courier New"/>
          <w:sz w:val="16"/>
          <w:szCs w:val="16"/>
        </w:rPr>
        <w:t xml:space="preserve"> database</w:t>
      </w:r>
    </w:p>
    <w:p w14:paraId="18216A1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OSPF Router with ID (7.7.7.7) (Process ID 10)</w:t>
      </w:r>
    </w:p>
    <w:p w14:paraId="54EFDAD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0ABEFF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Router Link States (Area 3)</w:t>
      </w:r>
    </w:p>
    <w:p w14:paraId="2F2243A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08A44D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Link ID ADV Router Age Seq# Checksum Link count</w:t>
      </w:r>
    </w:p>
    <w:p w14:paraId="637FF0E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7.7.7.7 7.7.7.7 1181 0x80000003 0x00d797 2</w:t>
      </w:r>
    </w:p>
    <w:p w14:paraId="3E48BC7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5.5.5.5 5.5.5.5 1181 0x80000004 0x000e84 2</w:t>
      </w:r>
    </w:p>
    <w:p w14:paraId="0773A53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6.6.6.6 6.6.6.6 1181 0x80000005 0x00b919 4</w:t>
      </w:r>
    </w:p>
    <w:p w14:paraId="7A96AD8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18B55B5"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lastRenderedPageBreak/>
        <w:t>Summary Net Link States (Area 3)</w:t>
      </w:r>
    </w:p>
    <w:p w14:paraId="5963AF6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Link ID ADV Router Age Seq# Checksum</w:t>
      </w:r>
    </w:p>
    <w:p w14:paraId="604E156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192.168.3.0 5.5.5.5 1171 0x80000001 0x00a2fb</w:t>
      </w:r>
    </w:p>
    <w:p w14:paraId="2E9730A9"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192.168.1.0 5.5.5.5 1171 0x80000002 0x003926</w:t>
      </w:r>
    </w:p>
    <w:p w14:paraId="793297FC"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192.168.2.0 5.5.5.5 1171 0x80000003 0x002c31</w:t>
      </w:r>
    </w:p>
    <w:p w14:paraId="24FDA186"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192.168.11.0 5.5.5.5 1171 0x80000004 0x0049c9</w:t>
      </w:r>
    </w:p>
    <w:p w14:paraId="312A58A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192.168.12.0 5.5.5.5 1171 0x80000005 0x003cd4</w:t>
      </w:r>
    </w:p>
    <w:p w14:paraId="40973F94"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56EECD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Type-7 AS External Link States (Area 3)</w:t>
      </w:r>
    </w:p>
    <w:p w14:paraId="0B814A1B"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Link ID ADV Router Age Seq# Checksum Tag</w:t>
      </w:r>
    </w:p>
    <w:p w14:paraId="7A04984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5.5.5.0 7.7.7.7 1190 0x80000001 0x008ff9 0</w:t>
      </w:r>
    </w:p>
    <w:p w14:paraId="1D534EB7" w14:textId="77777777" w:rsidR="007D64E9" w:rsidRPr="007D64E9" w:rsidRDefault="007D64E9" w:rsidP="007D64E9">
      <w:pPr>
        <w:spacing w:after="0" w:line="240" w:lineRule="auto"/>
        <w:rPr>
          <w:rFonts w:ascii="Courier New" w:eastAsia="Times New Roman" w:hAnsi="Courier New" w:cs="Courier New"/>
          <w:sz w:val="16"/>
          <w:szCs w:val="16"/>
        </w:rPr>
      </w:pPr>
    </w:p>
    <w:p w14:paraId="1FFF717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R8#show run</w:t>
      </w:r>
    </w:p>
    <w:p w14:paraId="25B0917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Building configuration...</w:t>
      </w:r>
    </w:p>
    <w:p w14:paraId="01C839C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95E253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Current </w:t>
      </w:r>
      <w:proofErr w:type="gramStart"/>
      <w:r w:rsidRPr="007D64E9">
        <w:rPr>
          <w:rFonts w:ascii="Courier New" w:eastAsia="Times New Roman" w:hAnsi="Courier New" w:cs="Courier New"/>
          <w:sz w:val="16"/>
          <w:szCs w:val="16"/>
        </w:rPr>
        <w:t>configuration :</w:t>
      </w:r>
      <w:proofErr w:type="gramEnd"/>
      <w:r w:rsidRPr="007D64E9">
        <w:rPr>
          <w:rFonts w:ascii="Courier New" w:eastAsia="Times New Roman" w:hAnsi="Courier New" w:cs="Courier New"/>
          <w:sz w:val="16"/>
          <w:szCs w:val="16"/>
        </w:rPr>
        <w:t xml:space="preserve"> 873 bytes</w:t>
      </w:r>
    </w:p>
    <w:p w14:paraId="2BC6B49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10A7D7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version 15.4</w:t>
      </w:r>
    </w:p>
    <w:p w14:paraId="0A7B0C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log datetime </w:t>
      </w:r>
      <w:proofErr w:type="spellStart"/>
      <w:r w:rsidRPr="007D64E9">
        <w:rPr>
          <w:rFonts w:ascii="Courier New" w:eastAsia="Times New Roman" w:hAnsi="Courier New" w:cs="Courier New"/>
          <w:sz w:val="16"/>
          <w:szCs w:val="16"/>
        </w:rPr>
        <w:t>msec</w:t>
      </w:r>
      <w:proofErr w:type="spellEnd"/>
    </w:p>
    <w:p w14:paraId="2D8FEA8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service timestamps debug datetime </w:t>
      </w:r>
      <w:proofErr w:type="spellStart"/>
      <w:r w:rsidRPr="007D64E9">
        <w:rPr>
          <w:rFonts w:ascii="Courier New" w:eastAsia="Times New Roman" w:hAnsi="Courier New" w:cs="Courier New"/>
          <w:sz w:val="16"/>
          <w:szCs w:val="16"/>
        </w:rPr>
        <w:t>msec</w:t>
      </w:r>
      <w:proofErr w:type="spellEnd"/>
    </w:p>
    <w:p w14:paraId="0526096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 service password-encryption</w:t>
      </w:r>
    </w:p>
    <w:p w14:paraId="1F42FB3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7AC197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hostname R8</w:t>
      </w:r>
    </w:p>
    <w:p w14:paraId="5059364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983BD0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cef</w:t>
      </w:r>
      <w:proofErr w:type="spellEnd"/>
    </w:p>
    <w:p w14:paraId="1DF66AD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ipv6 </w:t>
      </w:r>
      <w:proofErr w:type="spellStart"/>
      <w:r w:rsidRPr="007D64E9">
        <w:rPr>
          <w:rFonts w:ascii="Courier New" w:eastAsia="Times New Roman" w:hAnsi="Courier New" w:cs="Courier New"/>
          <w:sz w:val="16"/>
          <w:szCs w:val="16"/>
        </w:rPr>
        <w:t>cef</w:t>
      </w:r>
      <w:proofErr w:type="spellEnd"/>
    </w:p>
    <w:p w14:paraId="116E6D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45EA5A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spanning-tree mode </w:t>
      </w:r>
      <w:proofErr w:type="spellStart"/>
      <w:r w:rsidRPr="007D64E9">
        <w:rPr>
          <w:rFonts w:ascii="Courier New" w:eastAsia="Times New Roman" w:hAnsi="Courier New" w:cs="Courier New"/>
          <w:sz w:val="16"/>
          <w:szCs w:val="16"/>
        </w:rPr>
        <w:t>pvst</w:t>
      </w:r>
      <w:proofErr w:type="spellEnd"/>
    </w:p>
    <w:p w14:paraId="4E0680E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A8C6B2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GigabitEthernet0/0/0</w:t>
      </w:r>
    </w:p>
    <w:p w14:paraId="27F757F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6F74DD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68711A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5618365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79E9478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569C80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GigabitEthernet0/0/1</w:t>
      </w:r>
    </w:p>
    <w:p w14:paraId="462C9BF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86885F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duplex auto</w:t>
      </w:r>
    </w:p>
    <w:p w14:paraId="1CE7F46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speed auto</w:t>
      </w:r>
    </w:p>
    <w:p w14:paraId="0998CD1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45FFEC5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61B171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Serial0/1/0</w:t>
      </w:r>
    </w:p>
    <w:p w14:paraId="58523B8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lastRenderedPageBreak/>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65C37AC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02D6E10F" w14:textId="1EDB276A"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884AB2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Serial0/1/1</w:t>
      </w:r>
    </w:p>
    <w:p w14:paraId="64A5F10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 5.5.5.2 255.255.255.0</w:t>
      </w:r>
    </w:p>
    <w:p w14:paraId="4D1D44F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6EAE289"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Serial0/2/0</w:t>
      </w:r>
    </w:p>
    <w:p w14:paraId="2C018DD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52AA621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6D81098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0A577AB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90B0C3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Serial0/2/1</w:t>
      </w:r>
    </w:p>
    <w:p w14:paraId="17E0054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08382FB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clock rate 2000000</w:t>
      </w:r>
    </w:p>
    <w:p w14:paraId="6E8B6A0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756F739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interface Vlan1</w:t>
      </w:r>
    </w:p>
    <w:p w14:paraId="4FB375F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address</w:t>
      </w:r>
    </w:p>
    <w:p w14:paraId="32C0C75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shutdown</w:t>
      </w:r>
    </w:p>
    <w:p w14:paraId="28AD1DB1"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458E027"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router </w:t>
      </w:r>
      <w:proofErr w:type="spellStart"/>
      <w:r w:rsidRPr="007D64E9">
        <w:rPr>
          <w:rFonts w:ascii="Courier New" w:eastAsia="Times New Roman" w:hAnsi="Courier New" w:cs="Courier New"/>
          <w:sz w:val="16"/>
          <w:szCs w:val="16"/>
        </w:rPr>
        <w:t>eigrp</w:t>
      </w:r>
      <w:proofErr w:type="spellEnd"/>
      <w:r w:rsidRPr="007D64E9">
        <w:rPr>
          <w:rFonts w:ascii="Courier New" w:eastAsia="Times New Roman" w:hAnsi="Courier New" w:cs="Courier New"/>
          <w:sz w:val="16"/>
          <w:szCs w:val="16"/>
        </w:rPr>
        <w:t xml:space="preserve"> 1</w:t>
      </w:r>
    </w:p>
    <w:p w14:paraId="309BEB45"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network 5.0.0.0</w:t>
      </w:r>
    </w:p>
    <w:p w14:paraId="689D8B42"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EF450F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classless</w:t>
      </w:r>
    </w:p>
    <w:p w14:paraId="7DD32CC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flow-export version 9</w:t>
      </w:r>
    </w:p>
    <w:p w14:paraId="296ADEA3"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03EBDA2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no </w:t>
      </w:r>
      <w:proofErr w:type="spellStart"/>
      <w:r w:rsidRPr="007D64E9">
        <w:rPr>
          <w:rFonts w:ascii="Courier New" w:eastAsia="Times New Roman" w:hAnsi="Courier New" w:cs="Courier New"/>
          <w:sz w:val="16"/>
          <w:szCs w:val="16"/>
        </w:rPr>
        <w:t>cdp</w:t>
      </w:r>
      <w:proofErr w:type="spellEnd"/>
      <w:r w:rsidRPr="007D64E9">
        <w:rPr>
          <w:rFonts w:ascii="Courier New" w:eastAsia="Times New Roman" w:hAnsi="Courier New" w:cs="Courier New"/>
          <w:sz w:val="16"/>
          <w:szCs w:val="16"/>
        </w:rPr>
        <w:t xml:space="preserve"> run</w:t>
      </w:r>
    </w:p>
    <w:p w14:paraId="0A1DA45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2E36C66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con 0</w:t>
      </w:r>
    </w:p>
    <w:p w14:paraId="0666D9C8"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line aux 0</w:t>
      </w:r>
    </w:p>
    <w:p w14:paraId="32BD7824"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line </w:t>
      </w:r>
      <w:proofErr w:type="spellStart"/>
      <w:r w:rsidRPr="007D64E9">
        <w:rPr>
          <w:rFonts w:ascii="Courier New" w:eastAsia="Times New Roman" w:hAnsi="Courier New" w:cs="Courier New"/>
          <w:sz w:val="16"/>
          <w:szCs w:val="16"/>
        </w:rPr>
        <w:t>vty</w:t>
      </w:r>
      <w:proofErr w:type="spellEnd"/>
      <w:r w:rsidRPr="007D64E9">
        <w:rPr>
          <w:rFonts w:ascii="Courier New" w:eastAsia="Times New Roman" w:hAnsi="Courier New" w:cs="Courier New"/>
          <w:sz w:val="16"/>
          <w:szCs w:val="16"/>
        </w:rPr>
        <w:t xml:space="preserve"> 0 4</w:t>
      </w:r>
    </w:p>
    <w:p w14:paraId="29B6D68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login</w:t>
      </w:r>
    </w:p>
    <w:p w14:paraId="665167B0"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5C03B8E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end</w:t>
      </w:r>
    </w:p>
    <w:p w14:paraId="15DA752E"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8CE1CB5"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R8#show </w:t>
      </w:r>
      <w:proofErr w:type="spellStart"/>
      <w:r w:rsidRPr="00D31D3B">
        <w:rPr>
          <w:rFonts w:ascii="Courier New" w:eastAsia="Times New Roman" w:hAnsi="Courier New" w:cs="Courier New"/>
          <w:sz w:val="16"/>
          <w:szCs w:val="16"/>
        </w:rPr>
        <w:t>ip</w:t>
      </w:r>
      <w:proofErr w:type="spellEnd"/>
      <w:r w:rsidRPr="00D31D3B">
        <w:rPr>
          <w:rFonts w:ascii="Courier New" w:eastAsia="Times New Roman" w:hAnsi="Courier New" w:cs="Courier New"/>
          <w:sz w:val="16"/>
          <w:szCs w:val="16"/>
        </w:rPr>
        <w:t xml:space="preserve"> route</w:t>
      </w:r>
    </w:p>
    <w:p w14:paraId="16303209"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Codes: L - local, C - connected, S - static, R - RIP, M - mobile, B - BGP</w:t>
      </w:r>
    </w:p>
    <w:p w14:paraId="51FC347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 EIGRP, EX - EIGRP external, O - OSPF, IA - OSPF inter area</w:t>
      </w:r>
    </w:p>
    <w:p w14:paraId="5376D2F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N1 - OSPF NSSA external type 1, N2 - OSPF NSSA external type 2</w:t>
      </w:r>
    </w:p>
    <w:p w14:paraId="1087231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E1 - OSPF external type 1, E2 - OSPF external type 2, E - EGP</w:t>
      </w:r>
    </w:p>
    <w:p w14:paraId="2B5B1F40"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roofErr w:type="spellStart"/>
      <w:r w:rsidRPr="00D31D3B">
        <w:rPr>
          <w:rFonts w:ascii="Courier New" w:eastAsia="Times New Roman" w:hAnsi="Courier New" w:cs="Courier New"/>
          <w:sz w:val="16"/>
          <w:szCs w:val="16"/>
        </w:rPr>
        <w:t>i</w:t>
      </w:r>
      <w:proofErr w:type="spellEnd"/>
      <w:r w:rsidRPr="00D31D3B">
        <w:rPr>
          <w:rFonts w:ascii="Courier New" w:eastAsia="Times New Roman" w:hAnsi="Courier New" w:cs="Courier New"/>
          <w:sz w:val="16"/>
          <w:szCs w:val="16"/>
        </w:rPr>
        <w:t xml:space="preserve"> - IS-IS, L1 - IS-IS level-1, L2 - IS-IS level-2, </w:t>
      </w:r>
      <w:proofErr w:type="spellStart"/>
      <w:r w:rsidRPr="00D31D3B">
        <w:rPr>
          <w:rFonts w:ascii="Courier New" w:eastAsia="Times New Roman" w:hAnsi="Courier New" w:cs="Courier New"/>
          <w:sz w:val="16"/>
          <w:szCs w:val="16"/>
        </w:rPr>
        <w:t>ia</w:t>
      </w:r>
      <w:proofErr w:type="spellEnd"/>
      <w:r w:rsidRPr="00D31D3B">
        <w:rPr>
          <w:rFonts w:ascii="Courier New" w:eastAsia="Times New Roman" w:hAnsi="Courier New" w:cs="Courier New"/>
          <w:sz w:val="16"/>
          <w:szCs w:val="16"/>
        </w:rPr>
        <w:t xml:space="preserve"> - IS-IS inter area</w:t>
      </w:r>
    </w:p>
    <w:p w14:paraId="61CA9C8F"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 candidate default, U - per-user static route, o - ODR</w:t>
      </w:r>
    </w:p>
    <w:p w14:paraId="34E510A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P - periodic downloaded static route</w:t>
      </w:r>
    </w:p>
    <w:p w14:paraId="52BC0C43"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32F5862"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Gateway of last resort is not set</w:t>
      </w:r>
    </w:p>
    <w:p w14:paraId="1A5E6C9D"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337981AD"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 xml:space="preserve">5.0.0.0/8 is variably </w:t>
      </w:r>
      <w:proofErr w:type="spellStart"/>
      <w:r w:rsidRPr="00D31D3B">
        <w:rPr>
          <w:rFonts w:ascii="Courier New" w:eastAsia="Times New Roman" w:hAnsi="Courier New" w:cs="Courier New"/>
          <w:sz w:val="16"/>
          <w:szCs w:val="16"/>
        </w:rPr>
        <w:t>subnetted</w:t>
      </w:r>
      <w:proofErr w:type="spellEnd"/>
      <w:r w:rsidRPr="00D31D3B">
        <w:rPr>
          <w:rFonts w:ascii="Courier New" w:eastAsia="Times New Roman" w:hAnsi="Courier New" w:cs="Courier New"/>
          <w:sz w:val="16"/>
          <w:szCs w:val="16"/>
        </w:rPr>
        <w:t>, 2 subnets, 2 masks</w:t>
      </w:r>
    </w:p>
    <w:p w14:paraId="57709DFE"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C 5.5.5.0/24 is directly connected, Serial0/1/1</w:t>
      </w:r>
    </w:p>
    <w:p w14:paraId="1669F27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L 5.5.5.2/32 is directly connected, Serial0/1/1</w:t>
      </w:r>
    </w:p>
    <w:p w14:paraId="7986925E"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192.168.1.0/24 [170/3080448] via 5.5.5.1, 00:19:45, Serial0/1/1</w:t>
      </w:r>
    </w:p>
    <w:p w14:paraId="3AAA1EA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192.168.2.0/24 [170/3080448] via 5.5.5.1, 00:19:45, Serial0/1/1</w:t>
      </w:r>
    </w:p>
    <w:p w14:paraId="2B65D158"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192.168.3.0/24 [170/3080448] via 5.5.5.1, 00:19:45, Serial0/1/1</w:t>
      </w:r>
    </w:p>
    <w:p w14:paraId="7C1CE20D"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192.168.11.0/24 [170/3080448] via 5.5.5.1, 00:19:45, Serial0/1/1</w:t>
      </w:r>
    </w:p>
    <w:p w14:paraId="7B18F8B1"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192.168.12.0/24 [170/3080448] via 5.5.5.1, 00:19:45, Serial0/1/1</w:t>
      </w:r>
    </w:p>
    <w:p w14:paraId="080994C4" w14:textId="77777777" w:rsidR="007D64E9" w:rsidRPr="00D31D3B"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D31D3B">
        <w:rPr>
          <w:rFonts w:ascii="Courier New" w:eastAsia="Times New Roman" w:hAnsi="Courier New" w:cs="Courier New"/>
          <w:sz w:val="16"/>
          <w:szCs w:val="16"/>
        </w:rPr>
        <w:t>D EX 192.168.13.0/24 [170/3080448] via 5.5.5.1, 00:19:55, Serial0/1/1</w:t>
      </w:r>
    </w:p>
    <w:p w14:paraId="729CDD6B"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D EX 192.168.23.0/24 [170/3080448] via 5.5.5.1, 00:20:01, Serial0/1/1</w:t>
      </w:r>
    </w:p>
    <w:p w14:paraId="06E757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740ACBA6"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R8#show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p>
    <w:p w14:paraId="5D338F3F"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E0B4C1D"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(Nothing)</w:t>
      </w:r>
    </w:p>
    <w:p w14:paraId="3273C16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1DCFC0EC"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 xml:space="preserve">R8#show </w:t>
      </w:r>
      <w:proofErr w:type="spellStart"/>
      <w:r w:rsidRPr="007D64E9">
        <w:rPr>
          <w:rFonts w:ascii="Courier New" w:eastAsia="Times New Roman" w:hAnsi="Courier New" w:cs="Courier New"/>
          <w:sz w:val="16"/>
          <w:szCs w:val="16"/>
        </w:rPr>
        <w:t>ip</w:t>
      </w:r>
      <w:proofErr w:type="spellEnd"/>
      <w:r w:rsidRPr="007D64E9">
        <w:rPr>
          <w:rFonts w:ascii="Courier New" w:eastAsia="Times New Roman" w:hAnsi="Courier New" w:cs="Courier New"/>
          <w:sz w:val="16"/>
          <w:szCs w:val="16"/>
        </w:rPr>
        <w:t xml:space="preserve"> </w:t>
      </w:r>
      <w:proofErr w:type="spellStart"/>
      <w:r w:rsidRPr="007D64E9">
        <w:rPr>
          <w:rFonts w:ascii="Courier New" w:eastAsia="Times New Roman" w:hAnsi="Courier New" w:cs="Courier New"/>
          <w:sz w:val="16"/>
          <w:szCs w:val="16"/>
        </w:rPr>
        <w:t>ospf</w:t>
      </w:r>
      <w:proofErr w:type="spellEnd"/>
      <w:r w:rsidRPr="007D64E9">
        <w:rPr>
          <w:rFonts w:ascii="Courier New" w:eastAsia="Times New Roman" w:hAnsi="Courier New" w:cs="Courier New"/>
          <w:sz w:val="16"/>
          <w:szCs w:val="16"/>
        </w:rPr>
        <w:t xml:space="preserve"> database</w:t>
      </w:r>
    </w:p>
    <w:p w14:paraId="4628E72A" w14:textId="77777777" w:rsidR="007D64E9" w:rsidRP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p>
    <w:p w14:paraId="6C9C36F9" w14:textId="0AC6F066" w:rsidR="007D64E9" w:rsidRDefault="007D64E9" w:rsidP="007D64E9">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sz w:val="16"/>
          <w:szCs w:val="16"/>
        </w:rPr>
      </w:pPr>
      <w:r w:rsidRPr="007D64E9">
        <w:rPr>
          <w:rFonts w:ascii="Courier New" w:eastAsia="Times New Roman" w:hAnsi="Courier New" w:cs="Courier New"/>
          <w:sz w:val="16"/>
          <w:szCs w:val="16"/>
        </w:rPr>
        <w:t>(Nothing)</w:t>
      </w:r>
    </w:p>
    <w:p w14:paraId="0D013F0B" w14:textId="03DC2F23" w:rsidR="000A24AD" w:rsidRDefault="000A24AD" w:rsidP="000A24AD">
      <w:pPr>
        <w:spacing w:after="0" w:line="240" w:lineRule="auto"/>
        <w:rPr>
          <w:rFonts w:ascii="Courier New" w:eastAsia="Times New Roman" w:hAnsi="Courier New" w:cs="Courier New"/>
          <w:sz w:val="16"/>
          <w:szCs w:val="16"/>
        </w:rPr>
      </w:pPr>
    </w:p>
    <w:p w14:paraId="6C44AA3F"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R2#ping 5.5.5.2</w:t>
      </w:r>
    </w:p>
    <w:p w14:paraId="21442FDF"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p>
    <w:p w14:paraId="4FED3096"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Type escape sequence to abort.</w:t>
      </w:r>
    </w:p>
    <w:p w14:paraId="596DDBA2"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Sending 5, 100-byte ICMP </w:t>
      </w:r>
      <w:proofErr w:type="spellStart"/>
      <w:r w:rsidRPr="000A24AD">
        <w:rPr>
          <w:rFonts w:ascii="Courier New" w:eastAsia="Times New Roman" w:hAnsi="Courier New" w:cs="Courier New"/>
          <w:sz w:val="16"/>
          <w:szCs w:val="16"/>
        </w:rPr>
        <w:t>Echos</w:t>
      </w:r>
      <w:proofErr w:type="spellEnd"/>
      <w:r w:rsidRPr="000A24AD">
        <w:rPr>
          <w:rFonts w:ascii="Courier New" w:eastAsia="Times New Roman" w:hAnsi="Courier New" w:cs="Courier New"/>
          <w:sz w:val="16"/>
          <w:szCs w:val="16"/>
        </w:rPr>
        <w:t xml:space="preserve"> to 5.5.5.2, timeout is 2 seconds:</w:t>
      </w:r>
    </w:p>
    <w:p w14:paraId="668FBA54"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w:t>
      </w:r>
    </w:p>
    <w:p w14:paraId="34AD0519" w14:textId="2678E853" w:rsidR="007D64E9"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Success rate is 100 percent (5/5), round-trip min/avg/max = 17/28/62 </w:t>
      </w:r>
      <w:proofErr w:type="spellStart"/>
      <w:r w:rsidRPr="000A24AD">
        <w:rPr>
          <w:rFonts w:ascii="Courier New" w:eastAsia="Times New Roman" w:hAnsi="Courier New" w:cs="Courier New"/>
          <w:sz w:val="16"/>
          <w:szCs w:val="16"/>
        </w:rPr>
        <w:t>ms</w:t>
      </w:r>
      <w:proofErr w:type="spellEnd"/>
    </w:p>
    <w:p w14:paraId="07756EDB" w14:textId="46978D0D" w:rsidR="000A24AD" w:rsidRDefault="000A24AD" w:rsidP="000A24AD">
      <w:pPr>
        <w:spacing w:line="240" w:lineRule="auto"/>
        <w:rPr>
          <w:rFonts w:ascii="Courier New" w:eastAsia="Times New Roman" w:hAnsi="Courier New" w:cs="Courier New"/>
          <w:sz w:val="16"/>
          <w:szCs w:val="16"/>
        </w:rPr>
      </w:pPr>
    </w:p>
    <w:p w14:paraId="2DC4C087"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R4#ping 5.5.5.2</w:t>
      </w:r>
    </w:p>
    <w:p w14:paraId="701AB87B"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p>
    <w:p w14:paraId="4C2444CA"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Type escape sequence to abort.</w:t>
      </w:r>
    </w:p>
    <w:p w14:paraId="266FC7D6"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Sending 5, 100-byte ICMP </w:t>
      </w:r>
      <w:proofErr w:type="spellStart"/>
      <w:r w:rsidRPr="000A24AD">
        <w:rPr>
          <w:rFonts w:ascii="Courier New" w:eastAsia="Times New Roman" w:hAnsi="Courier New" w:cs="Courier New"/>
          <w:sz w:val="16"/>
          <w:szCs w:val="16"/>
        </w:rPr>
        <w:t>Echos</w:t>
      </w:r>
      <w:proofErr w:type="spellEnd"/>
      <w:r w:rsidRPr="000A24AD">
        <w:rPr>
          <w:rFonts w:ascii="Courier New" w:eastAsia="Times New Roman" w:hAnsi="Courier New" w:cs="Courier New"/>
          <w:sz w:val="16"/>
          <w:szCs w:val="16"/>
        </w:rPr>
        <w:t xml:space="preserve"> to 5.5.5.2, timeout is 2 seconds:</w:t>
      </w:r>
    </w:p>
    <w:p w14:paraId="2952170A"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w:t>
      </w:r>
    </w:p>
    <w:p w14:paraId="596EB495" w14:textId="6BBBCF25" w:rsid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Success rate is 100 percent (5/5), round-trip min/avg/max = 24/54/69 </w:t>
      </w:r>
      <w:proofErr w:type="spellStart"/>
      <w:r w:rsidRPr="000A24AD">
        <w:rPr>
          <w:rFonts w:ascii="Courier New" w:eastAsia="Times New Roman" w:hAnsi="Courier New" w:cs="Courier New"/>
          <w:sz w:val="16"/>
          <w:szCs w:val="16"/>
        </w:rPr>
        <w:t>ms</w:t>
      </w:r>
      <w:proofErr w:type="spellEnd"/>
    </w:p>
    <w:p w14:paraId="1F06A2FF" w14:textId="2FCC15C9" w:rsidR="000A24AD" w:rsidRDefault="000A24AD" w:rsidP="000A24AD">
      <w:pPr>
        <w:spacing w:line="240" w:lineRule="auto"/>
        <w:rPr>
          <w:rFonts w:ascii="Courier New" w:eastAsia="Times New Roman" w:hAnsi="Courier New" w:cs="Courier New"/>
          <w:sz w:val="16"/>
          <w:szCs w:val="16"/>
        </w:rPr>
      </w:pPr>
    </w:p>
    <w:p w14:paraId="6D76B8FA"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R8#ping 192.168.11.2</w:t>
      </w:r>
    </w:p>
    <w:p w14:paraId="7EA3413B"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p>
    <w:p w14:paraId="580A82B9"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Type escape sequence to abort.</w:t>
      </w:r>
    </w:p>
    <w:p w14:paraId="2645CAA6"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Sending 5, 100-byte ICMP </w:t>
      </w:r>
      <w:proofErr w:type="spellStart"/>
      <w:r w:rsidRPr="000A24AD">
        <w:rPr>
          <w:rFonts w:ascii="Courier New" w:eastAsia="Times New Roman" w:hAnsi="Courier New" w:cs="Courier New"/>
          <w:sz w:val="16"/>
          <w:szCs w:val="16"/>
        </w:rPr>
        <w:t>Echos</w:t>
      </w:r>
      <w:proofErr w:type="spellEnd"/>
      <w:r w:rsidRPr="000A24AD">
        <w:rPr>
          <w:rFonts w:ascii="Courier New" w:eastAsia="Times New Roman" w:hAnsi="Courier New" w:cs="Courier New"/>
          <w:sz w:val="16"/>
          <w:szCs w:val="16"/>
        </w:rPr>
        <w:t xml:space="preserve"> to 192.168.11.2, timeout is 2 seconds:</w:t>
      </w:r>
    </w:p>
    <w:p w14:paraId="5E7C1B2B"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w:t>
      </w:r>
    </w:p>
    <w:p w14:paraId="436C87A7" w14:textId="45159659" w:rsid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Success rate is 100 percent (5/5), round-trip min/avg/max = 54/63/74 </w:t>
      </w:r>
      <w:proofErr w:type="spellStart"/>
      <w:r w:rsidRPr="000A24AD">
        <w:rPr>
          <w:rFonts w:ascii="Courier New" w:eastAsia="Times New Roman" w:hAnsi="Courier New" w:cs="Courier New"/>
          <w:sz w:val="16"/>
          <w:szCs w:val="16"/>
        </w:rPr>
        <w:t>ms</w:t>
      </w:r>
      <w:proofErr w:type="spellEnd"/>
    </w:p>
    <w:p w14:paraId="68359DAF" w14:textId="6BEF3C1B" w:rsid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p>
    <w:p w14:paraId="20EFA9FF"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R8#ping 192.168.12.2</w:t>
      </w:r>
    </w:p>
    <w:p w14:paraId="2559515D"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p>
    <w:p w14:paraId="6E931953"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Type escape sequence to abort.</w:t>
      </w:r>
    </w:p>
    <w:p w14:paraId="1C3F7C5E"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Sending 5, 100-byte ICMP </w:t>
      </w:r>
      <w:proofErr w:type="spellStart"/>
      <w:r w:rsidRPr="000A24AD">
        <w:rPr>
          <w:rFonts w:ascii="Courier New" w:eastAsia="Times New Roman" w:hAnsi="Courier New" w:cs="Courier New"/>
          <w:sz w:val="16"/>
          <w:szCs w:val="16"/>
        </w:rPr>
        <w:t>Echos</w:t>
      </w:r>
      <w:proofErr w:type="spellEnd"/>
      <w:r w:rsidRPr="000A24AD">
        <w:rPr>
          <w:rFonts w:ascii="Courier New" w:eastAsia="Times New Roman" w:hAnsi="Courier New" w:cs="Courier New"/>
          <w:sz w:val="16"/>
          <w:szCs w:val="16"/>
        </w:rPr>
        <w:t xml:space="preserve"> to 192.168.12.2, timeout is 2 seconds:</w:t>
      </w:r>
    </w:p>
    <w:p w14:paraId="4A92D553" w14:textId="77777777" w:rsidR="000A24AD" w:rsidRPr="000A24AD" w:rsidRDefault="000A24AD" w:rsidP="000A24AD">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w:t>
      </w:r>
    </w:p>
    <w:p w14:paraId="25F7B88F" w14:textId="1801CBDE" w:rsidR="000A24AD" w:rsidRDefault="000A24AD" w:rsidP="000B2F24">
      <w:pPr>
        <w:pBdr>
          <w:top w:val="single" w:sz="4" w:space="1" w:color="auto"/>
          <w:left w:val="single" w:sz="4" w:space="4" w:color="auto"/>
          <w:bottom w:val="single" w:sz="4" w:space="1" w:color="auto"/>
          <w:right w:val="single" w:sz="4" w:space="4" w:color="auto"/>
        </w:pBdr>
        <w:spacing w:line="240" w:lineRule="auto"/>
        <w:rPr>
          <w:rFonts w:ascii="Courier New" w:eastAsia="Times New Roman" w:hAnsi="Courier New" w:cs="Courier New"/>
          <w:sz w:val="16"/>
          <w:szCs w:val="16"/>
        </w:rPr>
      </w:pPr>
      <w:r w:rsidRPr="000A24AD">
        <w:rPr>
          <w:rFonts w:ascii="Courier New" w:eastAsia="Times New Roman" w:hAnsi="Courier New" w:cs="Courier New"/>
          <w:sz w:val="16"/>
          <w:szCs w:val="16"/>
        </w:rPr>
        <w:t xml:space="preserve">Success rate is 100 percent (5/5), round-trip min/avg/max = 10/55/87 </w:t>
      </w:r>
      <w:proofErr w:type="spellStart"/>
      <w:r w:rsidRPr="000A24AD">
        <w:rPr>
          <w:rFonts w:ascii="Courier New" w:eastAsia="Times New Roman" w:hAnsi="Courier New" w:cs="Courier New"/>
          <w:sz w:val="16"/>
          <w:szCs w:val="16"/>
        </w:rPr>
        <w:t>ms</w:t>
      </w:r>
      <w:proofErr w:type="spellEnd"/>
    </w:p>
    <w:p w14:paraId="0C7A446E" w14:textId="57C9FE56" w:rsidR="000A24AD" w:rsidRPr="000B2F24" w:rsidRDefault="000A24AD" w:rsidP="000B2F24">
      <w:pPr>
        <w:spacing w:line="240" w:lineRule="auto"/>
        <w:rPr>
          <w:rFonts w:ascii="Courier New" w:eastAsia="Times New Roman" w:hAnsi="Courier New" w:cs="Courier New"/>
          <w:sz w:val="14"/>
          <w:szCs w:val="14"/>
        </w:rPr>
      </w:pPr>
      <w:r w:rsidRPr="000B2F24">
        <w:rPr>
          <w:rFonts w:cs="Times New Roman"/>
        </w:rPr>
        <w:t>Type 3 Packet from R1 to R2:</w:t>
      </w:r>
    </w:p>
    <w:p w14:paraId="79CEF05C" w14:textId="692F378F" w:rsidR="000A24AD" w:rsidRDefault="000A24AD" w:rsidP="000A24AD">
      <w:pPr>
        <w:spacing w:line="240" w:lineRule="auto"/>
        <w:rPr>
          <w:rFonts w:ascii="Courier New" w:eastAsia="Times New Roman" w:hAnsi="Courier New" w:cs="Courier New"/>
          <w:sz w:val="16"/>
          <w:szCs w:val="16"/>
        </w:rPr>
      </w:pPr>
      <w:r>
        <w:rPr>
          <w:rFonts w:ascii="Courier New" w:eastAsia="Times New Roman" w:hAnsi="Courier New" w:cs="Courier New"/>
          <w:noProof/>
          <w:sz w:val="16"/>
          <w:szCs w:val="16"/>
        </w:rPr>
        <w:drawing>
          <wp:inline distT="0" distB="0" distL="0" distR="0" wp14:anchorId="53422A3B" wp14:editId="0111C02B">
            <wp:extent cx="44862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2190750"/>
                    </a:xfrm>
                    <a:prstGeom prst="rect">
                      <a:avLst/>
                    </a:prstGeom>
                    <a:noFill/>
                    <a:ln>
                      <a:noFill/>
                    </a:ln>
                  </pic:spPr>
                </pic:pic>
              </a:graphicData>
            </a:graphic>
          </wp:inline>
        </w:drawing>
      </w:r>
    </w:p>
    <w:p w14:paraId="5373537F" w14:textId="5E2FA0BA" w:rsidR="000A24AD" w:rsidRDefault="000A24AD" w:rsidP="000B2F24">
      <w:pPr>
        <w:spacing w:line="360" w:lineRule="auto"/>
        <w:rPr>
          <w:rFonts w:cs="Times New Roman"/>
          <w:noProof/>
          <w:sz w:val="24"/>
          <w:szCs w:val="24"/>
        </w:rPr>
      </w:pPr>
      <w:r w:rsidRPr="000B2F24">
        <w:rPr>
          <w:rFonts w:cs="Times New Roman"/>
        </w:rPr>
        <w:t>Type 3 Packet from R3 to R4:</w:t>
      </w:r>
      <w:r w:rsidR="000B2F24" w:rsidRPr="000B2F24">
        <w:rPr>
          <w:rFonts w:cs="Times New Roman"/>
          <w:noProof/>
        </w:rPr>
        <w:t xml:space="preserve"> </w:t>
      </w:r>
      <w:r w:rsidR="000B2F24">
        <w:rPr>
          <w:rFonts w:cs="Times New Roman"/>
          <w:noProof/>
          <w:sz w:val="24"/>
          <w:szCs w:val="24"/>
        </w:rPr>
        <w:drawing>
          <wp:inline distT="0" distB="0" distL="0" distR="0" wp14:anchorId="72F343A5" wp14:editId="7976FB90">
            <wp:extent cx="45053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219325"/>
                    </a:xfrm>
                    <a:prstGeom prst="rect">
                      <a:avLst/>
                    </a:prstGeom>
                    <a:noFill/>
                    <a:ln>
                      <a:noFill/>
                    </a:ln>
                  </pic:spPr>
                </pic:pic>
              </a:graphicData>
            </a:graphic>
          </wp:inline>
        </w:drawing>
      </w:r>
    </w:p>
    <w:p w14:paraId="00FE92BD" w14:textId="3AA4D177" w:rsidR="000A24AD" w:rsidRPr="000A24AD" w:rsidRDefault="000A24AD" w:rsidP="000A24AD">
      <w:pPr>
        <w:spacing w:line="240" w:lineRule="auto"/>
        <w:rPr>
          <w:rFonts w:ascii="Courier New" w:eastAsia="Times New Roman" w:hAnsi="Courier New" w:cs="Courier New"/>
          <w:sz w:val="16"/>
          <w:szCs w:val="16"/>
        </w:rPr>
      </w:pPr>
    </w:p>
    <w:p w14:paraId="653CB105" w14:textId="77777777" w:rsidR="000A24AD" w:rsidRPr="000B2F24" w:rsidRDefault="000A24AD" w:rsidP="000B2F24">
      <w:pPr>
        <w:spacing w:line="240" w:lineRule="auto"/>
        <w:rPr>
          <w:rFonts w:cs="Times New Roman"/>
        </w:rPr>
      </w:pPr>
      <w:r w:rsidRPr="000B2F24">
        <w:rPr>
          <w:rFonts w:cs="Times New Roman"/>
        </w:rPr>
        <w:t>Type 7 Packet from R7 to R6</w:t>
      </w:r>
    </w:p>
    <w:p w14:paraId="4B0ECB9C" w14:textId="3741B783" w:rsidR="000A24AD" w:rsidRDefault="000A24AD" w:rsidP="000A24AD">
      <w:pPr>
        <w:spacing w:line="240" w:lineRule="auto"/>
        <w:rPr>
          <w:rFonts w:cs="Times New Roman"/>
          <w:sz w:val="24"/>
          <w:szCs w:val="24"/>
        </w:rPr>
      </w:pPr>
      <w:r>
        <w:rPr>
          <w:rFonts w:cs="Times New Roman"/>
          <w:noProof/>
          <w:sz w:val="24"/>
          <w:szCs w:val="24"/>
        </w:rPr>
        <w:drawing>
          <wp:inline distT="0" distB="0" distL="0" distR="0" wp14:anchorId="571DE8C0" wp14:editId="690D8D08">
            <wp:extent cx="45339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219325"/>
                    </a:xfrm>
                    <a:prstGeom prst="rect">
                      <a:avLst/>
                    </a:prstGeom>
                    <a:noFill/>
                    <a:ln>
                      <a:noFill/>
                    </a:ln>
                  </pic:spPr>
                </pic:pic>
              </a:graphicData>
            </a:graphic>
          </wp:inline>
        </w:drawing>
      </w:r>
    </w:p>
    <w:p w14:paraId="75F4F676" w14:textId="282F3137" w:rsidR="000A24AD" w:rsidRPr="000A24AD" w:rsidRDefault="000A24AD" w:rsidP="000A24AD">
      <w:pPr>
        <w:spacing w:line="360" w:lineRule="auto"/>
        <w:ind w:firstLine="720"/>
        <w:rPr>
          <w:rFonts w:cs="Times New Roman"/>
          <w:sz w:val="24"/>
          <w:szCs w:val="24"/>
        </w:rPr>
      </w:pPr>
      <w:r>
        <w:rPr>
          <w:rFonts w:cs="Times New Roman"/>
          <w:sz w:val="24"/>
          <w:szCs w:val="24"/>
        </w:rPr>
        <w:t>The reason this packet is so important is that it shows a type 7 packet, that only occur in NSSA areas. Type 7 packets are the “smuggled” packets, as they carry external routes through the area.</w:t>
      </w:r>
    </w:p>
    <w:p w14:paraId="24729526" w14:textId="56D140BA" w:rsidR="008101EC" w:rsidRPr="009D5111" w:rsidRDefault="008101EC" w:rsidP="008101EC">
      <w:pPr>
        <w:spacing w:line="240" w:lineRule="auto"/>
        <w:rPr>
          <w:rFonts w:eastAsia="Times New Roman" w:cs="Courier New"/>
          <w:b/>
          <w:bCs/>
          <w:i/>
          <w:iCs/>
          <w:color w:val="00566E" w:themeColor="accent4" w:themeShade="80"/>
          <w:sz w:val="32"/>
          <w:szCs w:val="32"/>
        </w:rPr>
      </w:pPr>
      <w:r w:rsidRPr="009D5111">
        <w:rPr>
          <w:rFonts w:eastAsia="Times New Roman" w:cs="Courier New"/>
          <w:b/>
          <w:bCs/>
          <w:i/>
          <w:iCs/>
          <w:color w:val="00566E" w:themeColor="accent4" w:themeShade="80"/>
          <w:sz w:val="32"/>
          <w:szCs w:val="32"/>
        </w:rPr>
        <w:t>Problems</w:t>
      </w:r>
    </w:p>
    <w:p w14:paraId="061B54A7" w14:textId="49EFC653" w:rsidR="00DF4319" w:rsidRDefault="00DB0C63" w:rsidP="00DF4319">
      <w:pPr>
        <w:spacing w:line="360" w:lineRule="auto"/>
        <w:ind w:firstLine="720"/>
        <w:rPr>
          <w:rFonts w:cs="Times New Roman"/>
          <w:sz w:val="24"/>
          <w:szCs w:val="24"/>
        </w:rPr>
      </w:pPr>
      <w:r>
        <w:rPr>
          <w:rFonts w:cs="Times New Roman"/>
          <w:sz w:val="24"/>
          <w:szCs w:val="24"/>
        </w:rPr>
        <w:t xml:space="preserve">This lab caused me much grief, but through the help of my classmates and thorough researching, in the end everything turned out ok. For starters, at the beginning, I accidentally configured my routers with either the wrong OSPF process ID, or multiple areas, which took a long time to </w:t>
      </w:r>
      <w:r w:rsidR="0022103B">
        <w:rPr>
          <w:rFonts w:cs="Times New Roman"/>
          <w:sz w:val="24"/>
          <w:szCs w:val="24"/>
        </w:rPr>
        <w:t xml:space="preserve">figure out what the problem really was. This was solved with the nuclear option, which was clearing the lab entirely and starting from the beginning. Even then, I had to reload </w:t>
      </w:r>
      <w:r w:rsidR="0098218A">
        <w:rPr>
          <w:rFonts w:cs="Times New Roman"/>
          <w:sz w:val="24"/>
          <w:szCs w:val="24"/>
        </w:rPr>
        <w:t>a few</w:t>
      </w:r>
      <w:r w:rsidR="00DF4319">
        <w:rPr>
          <w:rFonts w:cs="Times New Roman"/>
          <w:sz w:val="24"/>
          <w:szCs w:val="24"/>
        </w:rPr>
        <w:t xml:space="preserve"> routers</w:t>
      </w:r>
      <w:r w:rsidR="0022103B">
        <w:rPr>
          <w:rFonts w:cs="Times New Roman"/>
          <w:sz w:val="24"/>
          <w:szCs w:val="24"/>
        </w:rPr>
        <w:t xml:space="preserve"> because it was faster than trying to remove the areas from the router itself.</w:t>
      </w:r>
    </w:p>
    <w:p w14:paraId="42470343" w14:textId="414595E3" w:rsidR="00DF4319" w:rsidRDefault="0022103B" w:rsidP="00AE4D7F">
      <w:pPr>
        <w:spacing w:line="360" w:lineRule="auto"/>
        <w:ind w:firstLine="720"/>
        <w:rPr>
          <w:rFonts w:cs="Times New Roman"/>
          <w:sz w:val="24"/>
          <w:szCs w:val="24"/>
        </w:rPr>
      </w:pPr>
      <w:r>
        <w:rPr>
          <w:rFonts w:cs="Times New Roman"/>
          <w:sz w:val="24"/>
          <w:szCs w:val="24"/>
        </w:rPr>
        <w:t xml:space="preserve"> My next issue occurred with not knowing how to configure the EIGRP area</w:t>
      </w:r>
      <w:r w:rsidR="000B2F24">
        <w:rPr>
          <w:rFonts w:cs="Times New Roman"/>
          <w:sz w:val="24"/>
          <w:szCs w:val="24"/>
        </w:rPr>
        <w:t xml:space="preserve">. After tinkering to no end, </w:t>
      </w:r>
      <w:r>
        <w:rPr>
          <w:rFonts w:cs="Times New Roman"/>
          <w:sz w:val="24"/>
          <w:szCs w:val="24"/>
        </w:rPr>
        <w:t xml:space="preserve">Mr. Mason helped me with in </w:t>
      </w:r>
      <w:r w:rsidR="00B27224">
        <w:rPr>
          <w:rFonts w:cs="Times New Roman"/>
          <w:sz w:val="24"/>
          <w:szCs w:val="24"/>
        </w:rPr>
        <w:t>Microsoft</w:t>
      </w:r>
      <w:r>
        <w:rPr>
          <w:rFonts w:cs="Times New Roman"/>
          <w:sz w:val="24"/>
          <w:szCs w:val="24"/>
        </w:rPr>
        <w:t xml:space="preserve"> </w:t>
      </w:r>
      <w:r w:rsidR="00B27224">
        <w:rPr>
          <w:rFonts w:cs="Times New Roman"/>
          <w:sz w:val="24"/>
          <w:szCs w:val="24"/>
        </w:rPr>
        <w:t>T</w:t>
      </w:r>
      <w:r>
        <w:rPr>
          <w:rFonts w:cs="Times New Roman"/>
          <w:sz w:val="24"/>
          <w:szCs w:val="24"/>
        </w:rPr>
        <w:t>eams meeting</w:t>
      </w:r>
      <w:r w:rsidR="000B2F24">
        <w:rPr>
          <w:rFonts w:cs="Times New Roman"/>
          <w:sz w:val="24"/>
          <w:szCs w:val="24"/>
        </w:rPr>
        <w:t xml:space="preserve">s. The problem turned out to be that the redistribution didn’t work the first time, </w:t>
      </w:r>
      <w:r>
        <w:rPr>
          <w:rFonts w:cs="Times New Roman"/>
          <w:sz w:val="24"/>
          <w:szCs w:val="24"/>
        </w:rPr>
        <w:t>so</w:t>
      </w:r>
      <w:r w:rsidR="000B2F24">
        <w:rPr>
          <w:rFonts w:cs="Times New Roman"/>
          <w:sz w:val="24"/>
          <w:szCs w:val="24"/>
        </w:rPr>
        <w:t xml:space="preserve"> a repeat of the command used was all it took, and routers could ping router 8</w:t>
      </w:r>
      <w:r>
        <w:rPr>
          <w:rFonts w:cs="Times New Roman"/>
          <w:sz w:val="24"/>
          <w:szCs w:val="24"/>
        </w:rPr>
        <w:t>.</w:t>
      </w:r>
      <w:r w:rsidR="00B27224">
        <w:rPr>
          <w:rFonts w:cs="Times New Roman"/>
          <w:sz w:val="24"/>
          <w:szCs w:val="24"/>
        </w:rPr>
        <w:t xml:space="preserve"> </w:t>
      </w:r>
      <w:r w:rsidR="0098218A">
        <w:rPr>
          <w:rFonts w:cs="Times New Roman"/>
          <w:sz w:val="24"/>
          <w:szCs w:val="24"/>
        </w:rPr>
        <w:t xml:space="preserve">Along with his help, a bit of googling </w:t>
      </w:r>
      <w:r w:rsidR="000B2F24">
        <w:rPr>
          <w:rFonts w:cs="Times New Roman"/>
          <w:sz w:val="24"/>
          <w:szCs w:val="24"/>
        </w:rPr>
        <w:t xml:space="preserve">provided some useful guides </w:t>
      </w:r>
      <w:r w:rsidR="0098218A">
        <w:rPr>
          <w:rFonts w:cs="Times New Roman"/>
          <w:sz w:val="24"/>
          <w:szCs w:val="24"/>
        </w:rPr>
        <w:t>too.</w:t>
      </w:r>
    </w:p>
    <w:p w14:paraId="47BBBCC4" w14:textId="485D670C" w:rsidR="00B27224" w:rsidRDefault="00B27224" w:rsidP="00AE4D7F">
      <w:pPr>
        <w:spacing w:line="360" w:lineRule="auto"/>
        <w:ind w:firstLine="720"/>
        <w:rPr>
          <w:rFonts w:cs="Times New Roman"/>
          <w:sz w:val="24"/>
          <w:szCs w:val="24"/>
        </w:rPr>
      </w:pPr>
      <w:r>
        <w:rPr>
          <w:rFonts w:cs="Times New Roman"/>
          <w:sz w:val="24"/>
          <w:szCs w:val="24"/>
        </w:rPr>
        <w:lastRenderedPageBreak/>
        <w:t xml:space="preserve">Lastly came the issue of how I could </w:t>
      </w:r>
      <w:r w:rsidR="00DF4319">
        <w:rPr>
          <w:rFonts w:cs="Times New Roman"/>
          <w:sz w:val="24"/>
          <w:szCs w:val="24"/>
        </w:rPr>
        <w:t>prove</w:t>
      </w:r>
      <w:r>
        <w:rPr>
          <w:rFonts w:cs="Times New Roman"/>
          <w:sz w:val="24"/>
          <w:szCs w:val="24"/>
        </w:rPr>
        <w:t xml:space="preserve"> that my network was doing what it was supposed to.</w:t>
      </w:r>
      <w:r w:rsidR="00DF4319">
        <w:rPr>
          <w:rFonts w:cs="Times New Roman"/>
          <w:sz w:val="24"/>
          <w:szCs w:val="24"/>
        </w:rPr>
        <w:t xml:space="preserve"> I used packet tracer’s simulation mode, saved all the configurations onto the routers, and power cycled the whole network. Then, I stepped through the whole process, clicking on each OSPF packet that I thought contained the magical typing. It’s comparable to looking for several needles in a cybernetic haystack. The packets I looked for were the type 3 packets delivering a default route to the stubby and totally stubby areas, and the ever-elusive type 7 packet from router 7 to router 6. The reason the type 7 packet is so important in this case is because that’s a conversion that only NSSA areas can perform, meaning everything was smooth and operational.</w:t>
      </w:r>
      <w:bookmarkStart w:id="5" w:name="_GoBack"/>
      <w:bookmarkEnd w:id="5"/>
    </w:p>
    <w:p w14:paraId="0C37C542" w14:textId="77777777" w:rsidR="00DF4319" w:rsidRDefault="00DF4319" w:rsidP="008101EC">
      <w:pPr>
        <w:spacing w:line="240" w:lineRule="auto"/>
        <w:rPr>
          <w:rFonts w:cs="Times New Roman"/>
          <w:b/>
          <w:bCs/>
          <w:i/>
          <w:iCs/>
          <w:color w:val="00566E" w:themeColor="accent4" w:themeShade="80"/>
          <w:sz w:val="32"/>
          <w:szCs w:val="32"/>
        </w:rPr>
      </w:pPr>
    </w:p>
    <w:p w14:paraId="0F1A6D72" w14:textId="3954FB41"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Conclusion</w:t>
      </w:r>
    </w:p>
    <w:p w14:paraId="2FD9A3A3" w14:textId="52CBFB1D" w:rsidR="00603AC3" w:rsidRPr="00AD2648" w:rsidRDefault="00B27224" w:rsidP="00472700">
      <w:pPr>
        <w:spacing w:line="360" w:lineRule="auto"/>
        <w:ind w:firstLine="720"/>
        <w:rPr>
          <w:rFonts w:cs="Times New Roman"/>
          <w:sz w:val="24"/>
          <w:szCs w:val="24"/>
        </w:rPr>
      </w:pPr>
      <w:r>
        <w:rPr>
          <w:rFonts w:cs="Times New Roman"/>
          <w:sz w:val="24"/>
          <w:szCs w:val="24"/>
        </w:rPr>
        <w:t>Overall, this lab differs from the last OSPF setup lab purely from the area configuration</w:t>
      </w:r>
      <w:r w:rsidR="00DF4319">
        <w:rPr>
          <w:rFonts w:cs="Times New Roman"/>
          <w:sz w:val="24"/>
          <w:szCs w:val="24"/>
        </w:rPr>
        <w:t xml:space="preserve">s, packet searching, and the lone EIGRP area. Nothing else really changes, as it’s a very typical OSPF network. Where this lab really became complex was in the area configuration I mentioned. In previous labs, Mr. Mason showed us what to do and had us replicate it, which was what I expected going into this lab as well. Unfortunately, all we were given was the network diagram that our networks were expected to look like and let loose. This was the first lab where all the commands and configurations had to be researched purely by us students. </w:t>
      </w:r>
      <w:r w:rsidR="00AD763E">
        <w:rPr>
          <w:rFonts w:cs="Times New Roman"/>
          <w:sz w:val="24"/>
          <w:szCs w:val="24"/>
        </w:rPr>
        <w:t>In conclusion</w:t>
      </w:r>
      <w:r w:rsidR="00DF4319">
        <w:rPr>
          <w:rFonts w:cs="Times New Roman"/>
          <w:sz w:val="24"/>
          <w:szCs w:val="24"/>
        </w:rPr>
        <w:t>, a very fun lab experience, even though it was challenging.</w:t>
      </w:r>
    </w:p>
    <w:sectPr w:rsidR="00603AC3" w:rsidRPr="00AD2648" w:rsidSect="008101EC">
      <w:footerReference w:type="default" r:id="rId13"/>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A0F45" w14:textId="77777777" w:rsidR="00D22720" w:rsidRDefault="00D22720" w:rsidP="00C6554A">
      <w:pPr>
        <w:spacing w:before="0" w:after="0" w:line="240" w:lineRule="auto"/>
      </w:pPr>
      <w:r>
        <w:separator/>
      </w:r>
    </w:p>
  </w:endnote>
  <w:endnote w:type="continuationSeparator" w:id="0">
    <w:p w14:paraId="40981025" w14:textId="77777777" w:rsidR="00D22720" w:rsidRDefault="00D227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1A103" w14:textId="77777777" w:rsidR="006C4014" w:rsidRDefault="006C401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748A8" w14:textId="77777777" w:rsidR="00D22720" w:rsidRDefault="00D22720" w:rsidP="00C6554A">
      <w:pPr>
        <w:spacing w:before="0" w:after="0" w:line="240" w:lineRule="auto"/>
      </w:pPr>
      <w:r>
        <w:separator/>
      </w:r>
    </w:p>
  </w:footnote>
  <w:footnote w:type="continuationSeparator" w:id="0">
    <w:p w14:paraId="62438F14" w14:textId="77777777" w:rsidR="00D22720" w:rsidRDefault="00D227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mwrAUAcTJZISwAAAA="/>
  </w:docVars>
  <w:rsids>
    <w:rsidRoot w:val="00495352"/>
    <w:rsid w:val="000759AB"/>
    <w:rsid w:val="00080DB6"/>
    <w:rsid w:val="00096129"/>
    <w:rsid w:val="000A24AD"/>
    <w:rsid w:val="000B2F24"/>
    <w:rsid w:val="00153953"/>
    <w:rsid w:val="0022103B"/>
    <w:rsid w:val="002554CD"/>
    <w:rsid w:val="00282250"/>
    <w:rsid w:val="00293B83"/>
    <w:rsid w:val="002B4294"/>
    <w:rsid w:val="002E4B08"/>
    <w:rsid w:val="00333D0D"/>
    <w:rsid w:val="00373C86"/>
    <w:rsid w:val="003B484C"/>
    <w:rsid w:val="004655B2"/>
    <w:rsid w:val="00472700"/>
    <w:rsid w:val="00484F52"/>
    <w:rsid w:val="00495352"/>
    <w:rsid w:val="004C049F"/>
    <w:rsid w:val="005000E2"/>
    <w:rsid w:val="0050247B"/>
    <w:rsid w:val="005410CA"/>
    <w:rsid w:val="00555E56"/>
    <w:rsid w:val="00585FD7"/>
    <w:rsid w:val="00603AC3"/>
    <w:rsid w:val="00670E8F"/>
    <w:rsid w:val="006A3CE7"/>
    <w:rsid w:val="006C4014"/>
    <w:rsid w:val="006C4DB6"/>
    <w:rsid w:val="006D20CA"/>
    <w:rsid w:val="007D64E9"/>
    <w:rsid w:val="007E0327"/>
    <w:rsid w:val="008101EC"/>
    <w:rsid w:val="00850F23"/>
    <w:rsid w:val="0087007A"/>
    <w:rsid w:val="00876976"/>
    <w:rsid w:val="008C7D6E"/>
    <w:rsid w:val="008D3A63"/>
    <w:rsid w:val="009149C8"/>
    <w:rsid w:val="0098218A"/>
    <w:rsid w:val="009D5111"/>
    <w:rsid w:val="00AB687E"/>
    <w:rsid w:val="00AD2648"/>
    <w:rsid w:val="00AD763E"/>
    <w:rsid w:val="00AE4D7F"/>
    <w:rsid w:val="00AE6621"/>
    <w:rsid w:val="00B07CCA"/>
    <w:rsid w:val="00B2101C"/>
    <w:rsid w:val="00B27224"/>
    <w:rsid w:val="00B45A6D"/>
    <w:rsid w:val="00B4623F"/>
    <w:rsid w:val="00C4448B"/>
    <w:rsid w:val="00C6554A"/>
    <w:rsid w:val="00CB562F"/>
    <w:rsid w:val="00CE5D0C"/>
    <w:rsid w:val="00D04A73"/>
    <w:rsid w:val="00D22720"/>
    <w:rsid w:val="00D57D15"/>
    <w:rsid w:val="00D57EA5"/>
    <w:rsid w:val="00DB0C63"/>
    <w:rsid w:val="00DC6EE2"/>
    <w:rsid w:val="00DF4319"/>
    <w:rsid w:val="00E16423"/>
    <w:rsid w:val="00E24142"/>
    <w:rsid w:val="00E519E0"/>
    <w:rsid w:val="00E64C15"/>
    <w:rsid w:val="00E80243"/>
    <w:rsid w:val="00ED7C44"/>
    <w:rsid w:val="00EF6DC0"/>
    <w:rsid w:val="00F0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8040">
      <w:bodyDiv w:val="1"/>
      <w:marLeft w:val="0"/>
      <w:marRight w:val="0"/>
      <w:marTop w:val="0"/>
      <w:marBottom w:val="0"/>
      <w:divBdr>
        <w:top w:val="none" w:sz="0" w:space="0" w:color="auto"/>
        <w:left w:val="none" w:sz="0" w:space="0" w:color="auto"/>
        <w:bottom w:val="none" w:sz="0" w:space="0" w:color="auto"/>
        <w:right w:val="none" w:sz="0" w:space="0" w:color="auto"/>
      </w:divBdr>
    </w:div>
    <w:div w:id="446319393">
      <w:bodyDiv w:val="1"/>
      <w:marLeft w:val="0"/>
      <w:marRight w:val="0"/>
      <w:marTop w:val="0"/>
      <w:marBottom w:val="0"/>
      <w:divBdr>
        <w:top w:val="none" w:sz="0" w:space="0" w:color="auto"/>
        <w:left w:val="none" w:sz="0" w:space="0" w:color="auto"/>
        <w:bottom w:val="none" w:sz="0" w:space="0" w:color="auto"/>
        <w:right w:val="none" w:sz="0" w:space="0" w:color="auto"/>
      </w:divBdr>
    </w:div>
    <w:div w:id="833958111">
      <w:bodyDiv w:val="1"/>
      <w:marLeft w:val="0"/>
      <w:marRight w:val="0"/>
      <w:marTop w:val="0"/>
      <w:marBottom w:val="0"/>
      <w:divBdr>
        <w:top w:val="none" w:sz="0" w:space="0" w:color="auto"/>
        <w:left w:val="none" w:sz="0" w:space="0" w:color="auto"/>
        <w:bottom w:val="none" w:sz="0" w:space="0" w:color="auto"/>
        <w:right w:val="none" w:sz="0" w:space="0" w:color="auto"/>
      </w:divBdr>
    </w:div>
    <w:div w:id="924148350">
      <w:bodyDiv w:val="1"/>
      <w:marLeft w:val="0"/>
      <w:marRight w:val="0"/>
      <w:marTop w:val="0"/>
      <w:marBottom w:val="0"/>
      <w:divBdr>
        <w:top w:val="none" w:sz="0" w:space="0" w:color="auto"/>
        <w:left w:val="none" w:sz="0" w:space="0" w:color="auto"/>
        <w:bottom w:val="none" w:sz="0" w:space="0" w:color="auto"/>
        <w:right w:val="none" w:sz="0" w:space="0" w:color="auto"/>
      </w:divBdr>
    </w:div>
    <w:div w:id="21203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2DD77-8AD3-4ED9-9D89-22450BF6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1428</TotalTime>
  <Pages>38</Pages>
  <Words>6359</Words>
  <Characters>36247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Novak, Marcello  (Student)</cp:lastModifiedBy>
  <cp:revision>14</cp:revision>
  <dcterms:created xsi:type="dcterms:W3CDTF">2020-11-09T18:34:00Z</dcterms:created>
  <dcterms:modified xsi:type="dcterms:W3CDTF">2020-11-14T00:21:00Z</dcterms:modified>
</cp:coreProperties>
</file>