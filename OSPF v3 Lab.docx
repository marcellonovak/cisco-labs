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53E4" w14:textId="4751A74A" w:rsidR="00C6554A" w:rsidRPr="008B5277" w:rsidRDefault="00E1642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28BA4CA" wp14:editId="5A341766">
            <wp:extent cx="4050453" cy="6075680"/>
            <wp:effectExtent l="0" t="0" r="7620" b="127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63624" cy="6095437"/>
                    </a:xfrm>
                    <a:prstGeom prst="rect">
                      <a:avLst/>
                    </a:prstGeom>
                    <a:effectLst>
                      <a:softEdge rad="0"/>
                    </a:effectLst>
                  </pic:spPr>
                </pic:pic>
              </a:graphicData>
            </a:graphic>
          </wp:inline>
        </w:drawing>
      </w:r>
    </w:p>
    <w:bookmarkEnd w:id="0"/>
    <w:bookmarkEnd w:id="1"/>
    <w:bookmarkEnd w:id="2"/>
    <w:bookmarkEnd w:id="3"/>
    <w:bookmarkEnd w:id="4"/>
    <w:p w14:paraId="37DC28E5" w14:textId="0E299F26" w:rsidR="00C6554A" w:rsidRDefault="00950A1A" w:rsidP="00C6554A">
      <w:pPr>
        <w:pStyle w:val="Title"/>
      </w:pPr>
      <w:r>
        <w:t>OSPF V3 Lab</w:t>
      </w:r>
    </w:p>
    <w:p w14:paraId="1419B595" w14:textId="4BC1D92C" w:rsidR="00C6554A" w:rsidRPr="00D5413C" w:rsidRDefault="00950A1A" w:rsidP="00C6554A">
      <w:pPr>
        <w:pStyle w:val="Subtitle"/>
      </w:pPr>
      <w:r>
        <w:t>focus on mu</w:t>
      </w:r>
      <w:r w:rsidR="00E64F1C">
        <w:t>LT</w:t>
      </w:r>
      <w:r>
        <w:t>i-area connections</w:t>
      </w:r>
    </w:p>
    <w:p w14:paraId="7848B280" w14:textId="7372C86E" w:rsidR="00495352" w:rsidRDefault="0050247B" w:rsidP="00495352">
      <w:pPr>
        <w:pStyle w:val="ContactInfo"/>
      </w:pPr>
      <w:r>
        <w:t>Marcello Novak</w:t>
      </w:r>
      <w:r w:rsidR="00C6554A">
        <w:t xml:space="preserve"> | </w:t>
      </w:r>
      <w:r>
        <w:t>CCNP</w:t>
      </w:r>
    </w:p>
    <w:p w14:paraId="262D4E85" w14:textId="77777777" w:rsidR="00495352" w:rsidRDefault="00495352" w:rsidP="00495352">
      <w:pPr>
        <w:pStyle w:val="ContactInfo"/>
      </w:pPr>
    </w:p>
    <w:p w14:paraId="0527A566" w14:textId="2234FF63" w:rsidR="00495352" w:rsidRDefault="00495352" w:rsidP="00472700">
      <w:pPr>
        <w:pStyle w:val="ContactInfo"/>
        <w:jc w:val="left"/>
      </w:pPr>
    </w:p>
    <w:p w14:paraId="26F287A4" w14:textId="064C061E"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Purpose</w:t>
      </w:r>
    </w:p>
    <w:p w14:paraId="2F26A31C" w14:textId="313A5E8C" w:rsidR="0050247B" w:rsidRPr="00472700" w:rsidRDefault="0050247B" w:rsidP="00414046">
      <w:pPr>
        <w:spacing w:line="276" w:lineRule="auto"/>
        <w:ind w:firstLine="720"/>
        <w:rPr>
          <w:rFonts w:cs="Times New Roman"/>
          <w:sz w:val="24"/>
          <w:szCs w:val="24"/>
        </w:rPr>
      </w:pPr>
      <w:r w:rsidRPr="00472700">
        <w:rPr>
          <w:rFonts w:cs="Times New Roman"/>
          <w:sz w:val="24"/>
          <w:szCs w:val="24"/>
        </w:rPr>
        <w:t xml:space="preserve">In </w:t>
      </w:r>
      <w:r w:rsidR="00C4448B" w:rsidRPr="00472700">
        <w:rPr>
          <w:rFonts w:cs="Times New Roman"/>
          <w:sz w:val="24"/>
          <w:szCs w:val="24"/>
        </w:rPr>
        <w:t>this last lab, we were asked to</w:t>
      </w:r>
      <w:r w:rsidR="00950A1A">
        <w:rPr>
          <w:rFonts w:cs="Times New Roman"/>
          <w:sz w:val="24"/>
          <w:szCs w:val="24"/>
        </w:rPr>
        <w:t xml:space="preserve"> add an extra router and computer to our last lab’s topology, identical to the first four</w:t>
      </w:r>
      <w:r w:rsidR="00C4448B" w:rsidRPr="00472700">
        <w:rPr>
          <w:rFonts w:cs="Times New Roman"/>
          <w:sz w:val="24"/>
          <w:szCs w:val="24"/>
        </w:rPr>
        <w:t>.</w:t>
      </w:r>
      <w:r w:rsidR="00950A1A">
        <w:rPr>
          <w:rFonts w:cs="Times New Roman"/>
          <w:sz w:val="24"/>
          <w:szCs w:val="24"/>
        </w:rPr>
        <w:t xml:space="preserve"> We were then told to split the five computer/router connections into two areas, the first with three computers, and the second with the other two. The goal of the lab was to create two areas and configure the devices to be able to ping between them using OSPF v3.</w:t>
      </w:r>
    </w:p>
    <w:p w14:paraId="64AA19D9" w14:textId="68976A05"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Background</w:t>
      </w:r>
    </w:p>
    <w:p w14:paraId="0339C24B" w14:textId="77777777" w:rsidR="00554360" w:rsidRDefault="00E7184F" w:rsidP="002F0167">
      <w:pPr>
        <w:spacing w:line="276" w:lineRule="auto"/>
        <w:ind w:firstLine="720"/>
        <w:rPr>
          <w:rFonts w:cs="Times New Roman"/>
          <w:sz w:val="24"/>
          <w:szCs w:val="24"/>
        </w:rPr>
      </w:pPr>
      <w:r>
        <w:rPr>
          <w:rFonts w:cs="Times New Roman"/>
          <w:sz w:val="24"/>
          <w:szCs w:val="24"/>
        </w:rPr>
        <w:t>Multi</w:t>
      </w:r>
      <w:r w:rsidR="0029503E">
        <w:rPr>
          <w:rFonts w:cs="Times New Roman"/>
          <w:sz w:val="24"/>
          <w:szCs w:val="24"/>
        </w:rPr>
        <w:t>-</w:t>
      </w:r>
      <w:r>
        <w:rPr>
          <w:rFonts w:cs="Times New Roman"/>
          <w:sz w:val="24"/>
          <w:szCs w:val="24"/>
        </w:rPr>
        <w:t xml:space="preserve">area OSPF is an expansion on OSPF v2, still doing things like flooding link-state information to all neighboring routers, which builds databases, and choosing routes based on the route cost. OSPF v2 works on </w:t>
      </w:r>
      <w:r w:rsidR="0029503E">
        <w:rPr>
          <w:rFonts w:cs="Times New Roman"/>
          <w:sz w:val="24"/>
          <w:szCs w:val="24"/>
        </w:rPr>
        <w:t>a</w:t>
      </w:r>
      <w:r>
        <w:rPr>
          <w:rFonts w:cs="Times New Roman"/>
          <w:sz w:val="24"/>
          <w:szCs w:val="24"/>
        </w:rPr>
        <w:t xml:space="preserve"> small scale, but multi</w:t>
      </w:r>
      <w:r w:rsidR="0029503E">
        <w:rPr>
          <w:rFonts w:cs="Times New Roman"/>
          <w:sz w:val="24"/>
          <w:szCs w:val="24"/>
        </w:rPr>
        <w:t>-</w:t>
      </w:r>
      <w:r>
        <w:rPr>
          <w:rFonts w:cs="Times New Roman"/>
          <w:sz w:val="24"/>
          <w:szCs w:val="24"/>
        </w:rPr>
        <w:t>area OSPF is for larger topologies</w:t>
      </w:r>
      <w:r w:rsidR="00D52E28">
        <w:rPr>
          <w:rFonts w:cs="Times New Roman"/>
          <w:sz w:val="24"/>
          <w:szCs w:val="24"/>
        </w:rPr>
        <w:t xml:space="preserve"> with more devices that need to communicate. If we use OSPF v2 for a larger network, for starters the LSDB (link-state database) will quickly grow out of hand. This also means whenever a packet needs to be sent out, the routers will have to search through the entire database, which could affect performance. Additionally, every time a router updates anything, updates are flooded throughout the entire network, forcing every router to re-run the OSPF algorithm. Multi-area OSPF is the solution to all </w:t>
      </w:r>
      <w:r w:rsidR="00554360">
        <w:rPr>
          <w:rFonts w:cs="Times New Roman"/>
          <w:sz w:val="24"/>
          <w:szCs w:val="24"/>
        </w:rPr>
        <w:t>these</w:t>
      </w:r>
      <w:commentRangeStart w:id="5"/>
      <w:r w:rsidR="00D52E28">
        <w:rPr>
          <w:rFonts w:cs="Times New Roman"/>
          <w:sz w:val="24"/>
          <w:szCs w:val="24"/>
        </w:rPr>
        <w:t xml:space="preserve"> </w:t>
      </w:r>
      <w:commentRangeEnd w:id="5"/>
      <w:r w:rsidR="00CF4708">
        <w:rPr>
          <w:rStyle w:val="CommentReference"/>
        </w:rPr>
        <w:commentReference w:id="5"/>
      </w:r>
      <w:r w:rsidR="00D52E28">
        <w:rPr>
          <w:rFonts w:cs="Times New Roman"/>
          <w:sz w:val="24"/>
          <w:szCs w:val="24"/>
        </w:rPr>
        <w:t xml:space="preserve">problems, but it adds some complexity. </w:t>
      </w:r>
    </w:p>
    <w:p w14:paraId="08BA31BA" w14:textId="45E74A40" w:rsidR="002F0167" w:rsidRDefault="00D52E28" w:rsidP="002F0167">
      <w:pPr>
        <w:spacing w:line="276" w:lineRule="auto"/>
        <w:ind w:firstLine="720"/>
        <w:rPr>
          <w:rFonts w:cs="Times New Roman"/>
          <w:sz w:val="24"/>
          <w:szCs w:val="24"/>
        </w:rPr>
      </w:pPr>
      <w:commentRangeStart w:id="6"/>
      <w:r>
        <w:rPr>
          <w:rFonts w:cs="Times New Roman"/>
          <w:sz w:val="24"/>
          <w:szCs w:val="24"/>
        </w:rPr>
        <w:t>First</w:t>
      </w:r>
      <w:commentRangeEnd w:id="6"/>
      <w:r w:rsidR="00CF4708">
        <w:rPr>
          <w:rStyle w:val="CommentReference"/>
        </w:rPr>
        <w:commentReference w:id="6"/>
      </w:r>
      <w:r>
        <w:rPr>
          <w:rFonts w:cs="Times New Roman"/>
          <w:sz w:val="24"/>
          <w:szCs w:val="24"/>
        </w:rPr>
        <w:t>, area 0</w:t>
      </w:r>
      <w:r w:rsidR="00554360">
        <w:rPr>
          <w:rFonts w:cs="Times New Roman"/>
          <w:sz w:val="24"/>
          <w:szCs w:val="24"/>
        </w:rPr>
        <w:t xml:space="preserve"> needs to be set</w:t>
      </w:r>
      <w:r>
        <w:rPr>
          <w:rFonts w:cs="Times New Roman"/>
          <w:sz w:val="24"/>
          <w:szCs w:val="24"/>
        </w:rPr>
        <w:t>, or your backbone. Usually, this is the area all other areas are connected to and acts as a hub of sorts. Secondly, planning your subnetting is very important</w:t>
      </w:r>
      <w:r w:rsidR="00554360">
        <w:rPr>
          <w:rFonts w:cs="Times New Roman"/>
          <w:sz w:val="24"/>
          <w:szCs w:val="24"/>
        </w:rPr>
        <w:t xml:space="preserve">; as </w:t>
      </w:r>
      <w:commentRangeStart w:id="7"/>
      <w:r>
        <w:rPr>
          <w:rFonts w:cs="Times New Roman"/>
          <w:sz w:val="24"/>
          <w:szCs w:val="24"/>
        </w:rPr>
        <w:t>effective subnetting is the key to OSPF</w:t>
      </w:r>
      <w:commentRangeEnd w:id="7"/>
      <w:r w:rsidR="00CF4708">
        <w:rPr>
          <w:rStyle w:val="CommentReference"/>
        </w:rPr>
        <w:commentReference w:id="7"/>
      </w:r>
      <w:r>
        <w:rPr>
          <w:rFonts w:cs="Times New Roman"/>
          <w:sz w:val="24"/>
          <w:szCs w:val="24"/>
        </w:rPr>
        <w:t>.</w:t>
      </w:r>
      <w:r w:rsidR="00554360">
        <w:rPr>
          <w:rFonts w:cs="Times New Roman"/>
          <w:sz w:val="24"/>
          <w:szCs w:val="24"/>
        </w:rPr>
        <w:t xml:space="preserve"> Subnetting all like networks into </w:t>
      </w:r>
      <w:r w:rsidR="00BB7C9D">
        <w:rPr>
          <w:rFonts w:cs="Times New Roman"/>
          <w:sz w:val="24"/>
          <w:szCs w:val="24"/>
        </w:rPr>
        <w:t xml:space="preserve">unique </w:t>
      </w:r>
      <w:r w:rsidR="00554360">
        <w:rPr>
          <w:rFonts w:cs="Times New Roman"/>
          <w:sz w:val="24"/>
          <w:szCs w:val="24"/>
        </w:rPr>
        <w:t>areas and reflecting that in your IP schemes is what multi-area OSPF i</w:t>
      </w:r>
      <w:r w:rsidR="00BB7C9D">
        <w:rPr>
          <w:rFonts w:cs="Times New Roman"/>
          <w:sz w:val="24"/>
          <w:szCs w:val="24"/>
        </w:rPr>
        <w:t>s designed for</w:t>
      </w:r>
      <w:r w:rsidR="00554360">
        <w:rPr>
          <w:rFonts w:cs="Times New Roman"/>
          <w:sz w:val="24"/>
          <w:szCs w:val="24"/>
        </w:rPr>
        <w:t>.</w:t>
      </w:r>
      <w:r>
        <w:rPr>
          <w:rFonts w:cs="Times New Roman"/>
          <w:sz w:val="24"/>
          <w:szCs w:val="24"/>
        </w:rPr>
        <w:t xml:space="preserve"> Routers between areas act as “area border routers”, or ABRs. These routers, with interfaces crossing areas, act as a route to their respective areas. They do so by summarizing their areas in a route. For instance, if area one has all the 25.0.0.0 networks, the ABR will send a route to </w:t>
      </w:r>
      <w:r w:rsidR="008D2769">
        <w:rPr>
          <w:rFonts w:cs="Times New Roman"/>
          <w:sz w:val="24"/>
          <w:szCs w:val="24"/>
        </w:rPr>
        <w:t xml:space="preserve">the backbone area with a route of </w:t>
      </w:r>
      <w:r w:rsidR="00554360">
        <w:rPr>
          <w:rFonts w:cs="Times New Roman"/>
          <w:sz w:val="24"/>
          <w:szCs w:val="24"/>
        </w:rPr>
        <w:t>25</w:t>
      </w:r>
      <w:r w:rsidR="008D2769">
        <w:rPr>
          <w:rFonts w:cs="Times New Roman"/>
          <w:sz w:val="24"/>
          <w:szCs w:val="24"/>
        </w:rPr>
        <w:t xml:space="preserve">.0.0.0 for example. This makes routing much easier, as you can send a packet to the border router and have the area router sort it out. This reduces the routing table and database sizes immensely, and updates are contained within their respective areas. An easy way to think about this is that OSPF v2 is like a spiderweb, getting larger and larger and harder to keep track of. OSPF v3 on the other hand is like a </w:t>
      </w:r>
      <w:r w:rsidR="00554360">
        <w:rPr>
          <w:rFonts w:cs="Times New Roman"/>
          <w:sz w:val="24"/>
          <w:szCs w:val="24"/>
        </w:rPr>
        <w:t>clustered graph</w:t>
      </w:r>
      <w:r w:rsidR="008D2769">
        <w:rPr>
          <w:rFonts w:cs="Times New Roman"/>
          <w:sz w:val="24"/>
          <w:szCs w:val="24"/>
        </w:rPr>
        <w:t xml:space="preserve">, where each </w:t>
      </w:r>
      <w:r w:rsidR="00554360">
        <w:rPr>
          <w:rFonts w:cs="Times New Roman"/>
          <w:sz w:val="24"/>
          <w:szCs w:val="24"/>
        </w:rPr>
        <w:t>packet</w:t>
      </w:r>
      <w:r w:rsidR="008D2769">
        <w:rPr>
          <w:rFonts w:cs="Times New Roman"/>
          <w:sz w:val="24"/>
          <w:szCs w:val="24"/>
        </w:rPr>
        <w:t xml:space="preserve"> gets sorted along and dealt with</w:t>
      </w:r>
      <w:r w:rsidR="002F0167">
        <w:rPr>
          <w:rFonts w:cs="Times New Roman"/>
          <w:sz w:val="24"/>
          <w:szCs w:val="24"/>
        </w:rPr>
        <w:t xml:space="preserve"> every time it comes to an intersection</w:t>
      </w:r>
      <w:r w:rsidR="00554360">
        <w:rPr>
          <w:rFonts w:cs="Times New Roman"/>
          <w:sz w:val="24"/>
          <w:szCs w:val="24"/>
        </w:rPr>
        <w:t xml:space="preserve"> by the router at that one intersection.</w:t>
      </w:r>
    </w:p>
    <w:p w14:paraId="69F7DD8B" w14:textId="2AE93376" w:rsidR="002F0167" w:rsidRDefault="002F0167" w:rsidP="002F0167">
      <w:pPr>
        <w:spacing w:line="276" w:lineRule="auto"/>
        <w:rPr>
          <w:rFonts w:cs="Times New Roman"/>
          <w:sz w:val="24"/>
          <w:szCs w:val="24"/>
        </w:rPr>
      </w:pPr>
    </w:p>
    <w:p w14:paraId="64DF138E" w14:textId="77777777" w:rsidR="00554360" w:rsidRDefault="00554360" w:rsidP="008101EC">
      <w:pPr>
        <w:spacing w:line="240" w:lineRule="auto"/>
        <w:rPr>
          <w:rFonts w:cs="Times New Roman"/>
          <w:sz w:val="24"/>
          <w:szCs w:val="24"/>
        </w:rPr>
      </w:pPr>
    </w:p>
    <w:p w14:paraId="79537EF6" w14:textId="4F6806F0"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Lab Summary</w:t>
      </w:r>
    </w:p>
    <w:p w14:paraId="332D5A8B" w14:textId="77777777" w:rsidR="00554360" w:rsidRPr="00BB7C9D" w:rsidRDefault="00554360" w:rsidP="00554360">
      <w:pPr>
        <w:pStyle w:val="ListParagraph"/>
        <w:numPr>
          <w:ilvl w:val="0"/>
          <w:numId w:val="20"/>
        </w:numPr>
        <w:spacing w:line="276" w:lineRule="auto"/>
        <w:rPr>
          <w:rFonts w:cs="Times New Roman"/>
          <w:color w:val="595959" w:themeColor="text1" w:themeTint="A6"/>
          <w:sz w:val="24"/>
          <w:szCs w:val="24"/>
        </w:rPr>
      </w:pPr>
      <w:r w:rsidRPr="00BB7C9D">
        <w:rPr>
          <w:rFonts w:cs="Times New Roman"/>
          <w:color w:val="595959" w:themeColor="text1" w:themeTint="A6"/>
          <w:sz w:val="24"/>
          <w:szCs w:val="24"/>
        </w:rPr>
        <w:t>After creating</w:t>
      </w:r>
      <w:r w:rsidR="00950A1A" w:rsidRPr="00BB7C9D">
        <w:rPr>
          <w:rFonts w:cs="Times New Roman"/>
          <w:color w:val="595959" w:themeColor="text1" w:themeTint="A6"/>
          <w:sz w:val="24"/>
          <w:szCs w:val="24"/>
        </w:rPr>
        <w:t xml:space="preserve"> the additional devices, I beg</w:t>
      </w:r>
      <w:r w:rsidR="00E64F1C" w:rsidRPr="00BB7C9D">
        <w:rPr>
          <w:rFonts w:cs="Times New Roman"/>
          <w:color w:val="595959" w:themeColor="text1" w:themeTint="A6"/>
          <w:sz w:val="24"/>
          <w:szCs w:val="24"/>
        </w:rPr>
        <w:t>a</w:t>
      </w:r>
      <w:r w:rsidR="00950A1A" w:rsidRPr="00BB7C9D">
        <w:rPr>
          <w:rFonts w:cs="Times New Roman"/>
          <w:color w:val="595959" w:themeColor="text1" w:themeTint="A6"/>
          <w:sz w:val="24"/>
          <w:szCs w:val="24"/>
        </w:rPr>
        <w:t>n by creating a new IP scheme on paper.</w:t>
      </w:r>
    </w:p>
    <w:p w14:paraId="45C779F5" w14:textId="77777777" w:rsidR="00554360" w:rsidRPr="00BB7C9D" w:rsidRDefault="00950A1A" w:rsidP="00554360">
      <w:pPr>
        <w:pStyle w:val="ListParagraph"/>
        <w:numPr>
          <w:ilvl w:val="0"/>
          <w:numId w:val="20"/>
        </w:numPr>
        <w:spacing w:line="276" w:lineRule="auto"/>
        <w:rPr>
          <w:rFonts w:cs="Times New Roman"/>
          <w:color w:val="595959" w:themeColor="text1" w:themeTint="A6"/>
          <w:sz w:val="24"/>
          <w:szCs w:val="24"/>
        </w:rPr>
      </w:pPr>
      <w:r w:rsidRPr="00BB7C9D">
        <w:rPr>
          <w:rFonts w:cs="Times New Roman"/>
          <w:color w:val="595959" w:themeColor="text1" w:themeTint="A6"/>
          <w:sz w:val="24"/>
          <w:szCs w:val="24"/>
        </w:rPr>
        <w:t xml:space="preserve"> Once I had a good idea of where all the connections should fit, I added IPv4 and IPv6 addresses to all devices, enabled unicast routing, turned on all interfaces, and added the last clock rate interface.</w:t>
      </w:r>
      <w:r w:rsidR="00E64F1C" w:rsidRPr="00BB7C9D">
        <w:rPr>
          <w:rFonts w:cs="Times New Roman"/>
          <w:color w:val="595959" w:themeColor="text1" w:themeTint="A6"/>
          <w:sz w:val="24"/>
          <w:szCs w:val="24"/>
        </w:rPr>
        <w:t xml:space="preserve"> </w:t>
      </w:r>
    </w:p>
    <w:p w14:paraId="2D89F53E" w14:textId="77777777" w:rsidR="00554360" w:rsidRPr="00BB7C9D" w:rsidRDefault="00E64F1C" w:rsidP="00554360">
      <w:pPr>
        <w:pStyle w:val="ListParagraph"/>
        <w:numPr>
          <w:ilvl w:val="0"/>
          <w:numId w:val="20"/>
        </w:numPr>
        <w:spacing w:line="276" w:lineRule="auto"/>
        <w:rPr>
          <w:rFonts w:cs="Times New Roman"/>
          <w:color w:val="595959" w:themeColor="text1" w:themeTint="A6"/>
          <w:sz w:val="24"/>
          <w:szCs w:val="24"/>
        </w:rPr>
      </w:pPr>
      <w:r w:rsidRPr="00BB7C9D">
        <w:rPr>
          <w:rFonts w:cs="Times New Roman"/>
          <w:color w:val="595959" w:themeColor="text1" w:themeTint="A6"/>
          <w:sz w:val="24"/>
          <w:szCs w:val="24"/>
        </w:rPr>
        <w:t>After this completed, I enabled unicast</w:t>
      </w:r>
      <w:r w:rsidR="006D53BA" w:rsidRPr="00BB7C9D">
        <w:rPr>
          <w:rFonts w:cs="Times New Roman"/>
          <w:color w:val="595959" w:themeColor="text1" w:themeTint="A6"/>
          <w:sz w:val="24"/>
          <w:szCs w:val="24"/>
        </w:rPr>
        <w:t xml:space="preserve"> </w:t>
      </w:r>
      <w:r w:rsidRPr="00BB7C9D">
        <w:rPr>
          <w:rFonts w:cs="Times New Roman"/>
          <w:color w:val="595959" w:themeColor="text1" w:themeTint="A6"/>
          <w:sz w:val="24"/>
          <w:szCs w:val="24"/>
        </w:rPr>
        <w:t>routing on all routers, configured the area zones in the routers, and used network commands to assign an area to each network.</w:t>
      </w:r>
      <w:r w:rsidR="00897CD8" w:rsidRPr="00BB7C9D">
        <w:rPr>
          <w:rFonts w:cs="Times New Roman"/>
          <w:color w:val="595959" w:themeColor="text1" w:themeTint="A6"/>
          <w:sz w:val="24"/>
          <w:szCs w:val="24"/>
        </w:rPr>
        <w:t xml:space="preserve"> </w:t>
      </w:r>
    </w:p>
    <w:p w14:paraId="379EBF82" w14:textId="3C6B98E6" w:rsidR="00AB687E" w:rsidRPr="00BB7C9D" w:rsidRDefault="00554360" w:rsidP="00554360">
      <w:pPr>
        <w:pStyle w:val="ListParagraph"/>
        <w:numPr>
          <w:ilvl w:val="0"/>
          <w:numId w:val="20"/>
        </w:numPr>
        <w:spacing w:line="276" w:lineRule="auto"/>
        <w:rPr>
          <w:rFonts w:cs="Times New Roman"/>
          <w:color w:val="595959" w:themeColor="text1" w:themeTint="A6"/>
          <w:sz w:val="24"/>
          <w:szCs w:val="24"/>
        </w:rPr>
      </w:pPr>
      <w:r w:rsidRPr="00BB7C9D">
        <w:rPr>
          <w:rFonts w:cs="Times New Roman"/>
          <w:color w:val="595959" w:themeColor="text1" w:themeTint="A6"/>
          <w:sz w:val="24"/>
          <w:szCs w:val="24"/>
        </w:rPr>
        <w:t>Finally,</w:t>
      </w:r>
      <w:r w:rsidR="00897CD8" w:rsidRPr="00BB7C9D">
        <w:rPr>
          <w:rFonts w:cs="Times New Roman"/>
          <w:color w:val="595959" w:themeColor="text1" w:themeTint="A6"/>
          <w:sz w:val="24"/>
          <w:szCs w:val="24"/>
        </w:rPr>
        <w:t xml:space="preserve"> I enabled router OSPF 10, </w:t>
      </w:r>
      <w:r w:rsidR="006D53BA" w:rsidRPr="00BB7C9D">
        <w:rPr>
          <w:rFonts w:cs="Times New Roman"/>
          <w:color w:val="595959" w:themeColor="text1" w:themeTint="A6"/>
          <w:sz w:val="24"/>
          <w:szCs w:val="24"/>
        </w:rPr>
        <w:t xml:space="preserve">gave each router a unique ID, </w:t>
      </w:r>
      <w:r w:rsidR="00897CD8" w:rsidRPr="00BB7C9D">
        <w:rPr>
          <w:rFonts w:cs="Times New Roman"/>
          <w:color w:val="595959" w:themeColor="text1" w:themeTint="A6"/>
          <w:sz w:val="24"/>
          <w:szCs w:val="24"/>
        </w:rPr>
        <w:t xml:space="preserve">added </w:t>
      </w:r>
      <w:r w:rsidR="006D53BA" w:rsidRPr="00BB7C9D">
        <w:rPr>
          <w:rFonts w:cs="Times New Roman"/>
          <w:color w:val="595959" w:themeColor="text1" w:themeTint="A6"/>
          <w:sz w:val="24"/>
          <w:szCs w:val="24"/>
        </w:rPr>
        <w:t>FE</w:t>
      </w:r>
      <w:r w:rsidR="00897CD8" w:rsidRPr="00BB7C9D">
        <w:rPr>
          <w:rFonts w:cs="Times New Roman"/>
          <w:color w:val="595959" w:themeColor="text1" w:themeTint="A6"/>
          <w:sz w:val="24"/>
          <w:szCs w:val="24"/>
        </w:rPr>
        <w:t xml:space="preserve">80::1 link-local addresses to all routers, and was able to ping between each </w:t>
      </w:r>
      <w:commentRangeStart w:id="8"/>
      <w:r w:rsidR="00897CD8" w:rsidRPr="00BB7C9D">
        <w:rPr>
          <w:rFonts w:cs="Times New Roman"/>
          <w:color w:val="595959" w:themeColor="text1" w:themeTint="A6"/>
          <w:sz w:val="24"/>
          <w:szCs w:val="24"/>
        </w:rPr>
        <w:t>router</w:t>
      </w:r>
      <w:commentRangeEnd w:id="8"/>
      <w:r w:rsidR="00AE06F2" w:rsidRPr="00BB7C9D">
        <w:rPr>
          <w:rStyle w:val="CommentReference"/>
          <w:color w:val="595959" w:themeColor="text1" w:themeTint="A6"/>
        </w:rPr>
        <w:commentReference w:id="8"/>
      </w:r>
      <w:r w:rsidR="00897CD8" w:rsidRPr="00BB7C9D">
        <w:rPr>
          <w:rFonts w:cs="Times New Roman"/>
          <w:color w:val="595959" w:themeColor="text1" w:themeTint="A6"/>
          <w:sz w:val="24"/>
          <w:szCs w:val="24"/>
        </w:rPr>
        <w:t>.</w:t>
      </w:r>
    </w:p>
    <w:p w14:paraId="5BD275CD" w14:textId="4620A26E" w:rsidR="00D57D15" w:rsidRDefault="00D57D15" w:rsidP="006D53BA">
      <w:pPr>
        <w:spacing w:after="0" w:line="240" w:lineRule="auto"/>
        <w:rPr>
          <w:rFonts w:cs="Times New Roman"/>
          <w:b/>
          <w:bCs/>
          <w:i/>
          <w:iCs/>
          <w:color w:val="00566E" w:themeColor="accent4" w:themeShade="80"/>
          <w:sz w:val="32"/>
          <w:szCs w:val="32"/>
        </w:rPr>
      </w:pPr>
      <w:r>
        <w:rPr>
          <w:rFonts w:cs="Times New Roman"/>
          <w:b/>
          <w:bCs/>
          <w:i/>
          <w:iCs/>
          <w:color w:val="00566E" w:themeColor="accent4" w:themeShade="80"/>
          <w:sz w:val="32"/>
          <w:szCs w:val="32"/>
        </w:rPr>
        <w:t>Lab Commands</w:t>
      </w:r>
    </w:p>
    <w:p w14:paraId="1AC9F262" w14:textId="73980CFD" w:rsidR="00BB7C9D" w:rsidRDefault="0029503E" w:rsidP="00BB7C9D">
      <w:pPr>
        <w:spacing w:after="120" w:line="276" w:lineRule="auto"/>
        <w:ind w:firstLine="720"/>
        <w:rPr>
          <w:rFonts w:cs="Times New Roman"/>
          <w:sz w:val="24"/>
          <w:szCs w:val="24"/>
        </w:rPr>
      </w:pPr>
      <w:r>
        <w:rPr>
          <w:rFonts w:cs="Times New Roman"/>
          <w:sz w:val="24"/>
          <w:szCs w:val="24"/>
        </w:rPr>
        <w:t xml:space="preserve">A </w:t>
      </w:r>
      <w:proofErr w:type="gramStart"/>
      <w:r>
        <w:rPr>
          <w:rFonts w:cs="Times New Roman"/>
          <w:sz w:val="24"/>
          <w:szCs w:val="24"/>
        </w:rPr>
        <w:t>good few new commands</w:t>
      </w:r>
      <w:proofErr w:type="gramEnd"/>
      <w:r>
        <w:rPr>
          <w:rFonts w:cs="Times New Roman"/>
          <w:sz w:val="24"/>
          <w:szCs w:val="24"/>
        </w:rPr>
        <w:t xml:space="preserve"> were</w:t>
      </w:r>
      <w:r w:rsidR="006D53BA">
        <w:rPr>
          <w:rFonts w:cs="Times New Roman"/>
          <w:sz w:val="24"/>
          <w:szCs w:val="24"/>
        </w:rPr>
        <w:t xml:space="preserve"> being used in this lab, so </w:t>
      </w:r>
      <w:r w:rsidR="00414046">
        <w:rPr>
          <w:rFonts w:cs="Times New Roman"/>
          <w:sz w:val="24"/>
          <w:szCs w:val="24"/>
        </w:rPr>
        <w:t>I have</w:t>
      </w:r>
      <w:r w:rsidR="006D53BA">
        <w:rPr>
          <w:rFonts w:cs="Times New Roman"/>
          <w:sz w:val="24"/>
          <w:szCs w:val="24"/>
        </w:rPr>
        <w:t xml:space="preserve"> prepared a small table with each command and its purpose to save on space</w:t>
      </w:r>
      <w:r w:rsidR="00414046">
        <w:rPr>
          <w:rFonts w:cs="Times New Roman"/>
          <w:sz w:val="24"/>
          <w:szCs w:val="24"/>
        </w:rPr>
        <w:t xml:space="preserve"> and to make it much more readable.</w:t>
      </w:r>
      <w:r w:rsidR="00A6036E">
        <w:rPr>
          <w:rFonts w:cs="Times New Roman"/>
          <w:sz w:val="24"/>
          <w:szCs w:val="24"/>
        </w:rPr>
        <w:t xml:space="preserve"> These commands primarily consist of OSPF and IPv6 configuration.</w:t>
      </w:r>
    </w:p>
    <w:p w14:paraId="2B373063" w14:textId="77777777" w:rsidR="00BB7C9D" w:rsidRDefault="00BB7C9D" w:rsidP="00BB7C9D">
      <w:pPr>
        <w:spacing w:after="120" w:line="276" w:lineRule="auto"/>
        <w:ind w:firstLine="720"/>
        <w:rPr>
          <w:rFonts w:cs="Times New Roman"/>
          <w:sz w:val="24"/>
          <w:szCs w:val="24"/>
        </w:rPr>
      </w:pPr>
    </w:p>
    <w:tbl>
      <w:tblPr>
        <w:tblStyle w:val="TableGrid"/>
        <w:tblW w:w="0" w:type="auto"/>
        <w:tblLook w:val="04A0" w:firstRow="1" w:lastRow="0" w:firstColumn="1" w:lastColumn="0" w:noHBand="0" w:noVBand="1"/>
      </w:tblPr>
      <w:tblGrid>
        <w:gridCol w:w="4225"/>
        <w:gridCol w:w="4405"/>
      </w:tblGrid>
      <w:tr w:rsidR="006D53BA" w14:paraId="44E6A731" w14:textId="77777777" w:rsidTr="00A6036E">
        <w:tc>
          <w:tcPr>
            <w:tcW w:w="4225" w:type="dxa"/>
          </w:tcPr>
          <w:p w14:paraId="678A4824" w14:textId="2EE2B849" w:rsidR="006D53BA" w:rsidRPr="00A6036E" w:rsidRDefault="00A6036E" w:rsidP="00A6036E">
            <w:pPr>
              <w:spacing w:before="120" w:after="120" w:line="276" w:lineRule="auto"/>
              <w:rPr>
                <w:rFonts w:cs="Times New Roman"/>
                <w:sz w:val="24"/>
                <w:szCs w:val="24"/>
              </w:rPr>
            </w:pPr>
            <w:r>
              <w:rPr>
                <w:rFonts w:cs="Times New Roman"/>
                <w:sz w:val="24"/>
                <w:szCs w:val="24"/>
              </w:rPr>
              <w:t xml:space="preserve">IPv6 address </w:t>
            </w:r>
            <w:proofErr w:type="gramStart"/>
            <w:r>
              <w:rPr>
                <w:rFonts w:cs="Times New Roman"/>
                <w:sz w:val="24"/>
                <w:szCs w:val="24"/>
              </w:rPr>
              <w:t>X::X</w:t>
            </w:r>
            <w:proofErr w:type="gramEnd"/>
          </w:p>
        </w:tc>
        <w:tc>
          <w:tcPr>
            <w:tcW w:w="4405" w:type="dxa"/>
            <w:shd w:val="clear" w:color="auto" w:fill="auto"/>
          </w:tcPr>
          <w:p w14:paraId="3EFE82A4" w14:textId="14AC611C" w:rsidR="006D53BA" w:rsidRPr="00BB7C9D" w:rsidRDefault="00BB7C9D" w:rsidP="00A6036E">
            <w:pPr>
              <w:spacing w:before="120" w:after="120" w:line="276" w:lineRule="auto"/>
              <w:rPr>
                <w:rFonts w:cs="Times New Roman"/>
                <w:sz w:val="24"/>
                <w:szCs w:val="24"/>
              </w:rPr>
            </w:pPr>
            <w:r w:rsidRPr="00BB7C9D">
              <w:rPr>
                <w:rFonts w:cs="Times New Roman"/>
                <w:sz w:val="24"/>
                <w:szCs w:val="24"/>
              </w:rPr>
              <w:t>Assigns an IPv6 address to an interface</w:t>
            </w:r>
          </w:p>
        </w:tc>
      </w:tr>
      <w:tr w:rsidR="00A6036E" w14:paraId="58C62815" w14:textId="77777777" w:rsidTr="00A6036E">
        <w:tc>
          <w:tcPr>
            <w:tcW w:w="4225" w:type="dxa"/>
          </w:tcPr>
          <w:p w14:paraId="5FA8E5EE" w14:textId="026E720D" w:rsidR="00A6036E" w:rsidRPr="00846093" w:rsidRDefault="00A6036E" w:rsidP="00A6036E">
            <w:pPr>
              <w:spacing w:before="120" w:after="120" w:line="276" w:lineRule="auto"/>
              <w:rPr>
                <w:rFonts w:cs="Times New Roman"/>
                <w:color w:val="00566E" w:themeColor="accent4" w:themeShade="80"/>
                <w:sz w:val="24"/>
                <w:szCs w:val="24"/>
              </w:rPr>
            </w:pPr>
            <w:r>
              <w:rPr>
                <w:rFonts w:cs="Times New Roman"/>
                <w:sz w:val="24"/>
                <w:szCs w:val="24"/>
              </w:rPr>
              <w:t xml:space="preserve">IPv6 router OSPF </w:t>
            </w:r>
            <w:r>
              <w:rPr>
                <w:rFonts w:cs="Times New Roman"/>
                <w:b/>
                <w:bCs/>
                <w:sz w:val="24"/>
                <w:szCs w:val="24"/>
              </w:rPr>
              <w:t>[</w:t>
            </w:r>
            <w:r>
              <w:rPr>
                <w:rFonts w:cs="Times New Roman"/>
                <w:b/>
                <w:bCs/>
                <w:i/>
                <w:iCs/>
                <w:sz w:val="24"/>
                <w:szCs w:val="24"/>
              </w:rPr>
              <w:t>process-id</w:t>
            </w:r>
            <w:r>
              <w:rPr>
                <w:rFonts w:cs="Times New Roman"/>
                <w:b/>
                <w:bCs/>
                <w:sz w:val="24"/>
                <w:szCs w:val="24"/>
              </w:rPr>
              <w:t>]</w:t>
            </w:r>
          </w:p>
        </w:tc>
        <w:tc>
          <w:tcPr>
            <w:tcW w:w="4405" w:type="dxa"/>
          </w:tcPr>
          <w:p w14:paraId="6D89C136" w14:textId="621A0662" w:rsidR="00A6036E" w:rsidRPr="00846093" w:rsidRDefault="00A6036E" w:rsidP="00A6036E">
            <w:pPr>
              <w:spacing w:before="120" w:after="120" w:line="276" w:lineRule="auto"/>
              <w:rPr>
                <w:rFonts w:cs="Times New Roman"/>
                <w:color w:val="00566E" w:themeColor="accent4" w:themeShade="80"/>
                <w:sz w:val="24"/>
                <w:szCs w:val="24"/>
              </w:rPr>
            </w:pPr>
            <w:r w:rsidRPr="00846093">
              <w:rPr>
                <w:rFonts w:cs="Times New Roman"/>
                <w:sz w:val="24"/>
                <w:szCs w:val="24"/>
              </w:rPr>
              <w:t>Enables OSPF v3 on a router</w:t>
            </w:r>
          </w:p>
        </w:tc>
      </w:tr>
      <w:tr w:rsidR="00A6036E" w14:paraId="09FF7B20" w14:textId="77777777" w:rsidTr="00A6036E">
        <w:tc>
          <w:tcPr>
            <w:tcW w:w="4225" w:type="dxa"/>
          </w:tcPr>
          <w:p w14:paraId="44FC8405" w14:textId="2EF8ACFE" w:rsidR="00A6036E" w:rsidRPr="00846093" w:rsidRDefault="00A6036E" w:rsidP="00A6036E">
            <w:pPr>
              <w:spacing w:before="120" w:after="120" w:line="276" w:lineRule="auto"/>
              <w:rPr>
                <w:rFonts w:cs="Times New Roman"/>
                <w:color w:val="00566E" w:themeColor="accent4" w:themeShade="80"/>
                <w:sz w:val="24"/>
                <w:szCs w:val="24"/>
              </w:rPr>
            </w:pPr>
            <w:r>
              <w:rPr>
                <w:rFonts w:cs="Times New Roman"/>
                <w:sz w:val="24"/>
                <w:szCs w:val="24"/>
              </w:rPr>
              <w:t xml:space="preserve">Ipv6 OSPF </w:t>
            </w:r>
            <w:r>
              <w:rPr>
                <w:rFonts w:cs="Times New Roman"/>
                <w:b/>
                <w:bCs/>
                <w:sz w:val="24"/>
                <w:szCs w:val="24"/>
              </w:rPr>
              <w:t>[</w:t>
            </w:r>
            <w:r>
              <w:rPr>
                <w:rFonts w:cs="Times New Roman"/>
                <w:b/>
                <w:bCs/>
                <w:i/>
                <w:iCs/>
                <w:sz w:val="24"/>
                <w:szCs w:val="24"/>
              </w:rPr>
              <w:t>process-id</w:t>
            </w:r>
            <w:r>
              <w:rPr>
                <w:rFonts w:cs="Times New Roman"/>
                <w:b/>
                <w:bCs/>
                <w:sz w:val="24"/>
                <w:szCs w:val="24"/>
              </w:rPr>
              <w:t xml:space="preserve">] </w:t>
            </w:r>
            <w:r w:rsidRPr="00A6036E">
              <w:rPr>
                <w:rFonts w:cs="Times New Roman"/>
                <w:sz w:val="24"/>
                <w:szCs w:val="24"/>
              </w:rPr>
              <w:t>area</w:t>
            </w:r>
            <w:r>
              <w:rPr>
                <w:rFonts w:cs="Times New Roman"/>
                <w:sz w:val="24"/>
                <w:szCs w:val="24"/>
              </w:rPr>
              <w:t xml:space="preserve"> </w:t>
            </w:r>
            <w:r>
              <w:rPr>
                <w:rFonts w:cs="Times New Roman"/>
                <w:b/>
                <w:bCs/>
                <w:sz w:val="24"/>
                <w:szCs w:val="24"/>
              </w:rPr>
              <w:t>[</w:t>
            </w:r>
            <w:r>
              <w:rPr>
                <w:rFonts w:cs="Times New Roman"/>
                <w:b/>
                <w:bCs/>
                <w:i/>
                <w:iCs/>
                <w:sz w:val="24"/>
                <w:szCs w:val="24"/>
              </w:rPr>
              <w:t>area-id</w:t>
            </w:r>
            <w:r>
              <w:rPr>
                <w:rFonts w:cs="Times New Roman"/>
                <w:b/>
                <w:bCs/>
                <w:sz w:val="24"/>
                <w:szCs w:val="24"/>
              </w:rPr>
              <w:t>]</w:t>
            </w:r>
          </w:p>
        </w:tc>
        <w:tc>
          <w:tcPr>
            <w:tcW w:w="4405" w:type="dxa"/>
          </w:tcPr>
          <w:p w14:paraId="26619E37" w14:textId="0C9D5ABB" w:rsidR="00A6036E" w:rsidRPr="00BB7C9D" w:rsidRDefault="00BB7C9D" w:rsidP="00A6036E">
            <w:pPr>
              <w:spacing w:before="120" w:after="120" w:line="276" w:lineRule="auto"/>
              <w:rPr>
                <w:rFonts w:cs="Times New Roman"/>
                <w:color w:val="00566E" w:themeColor="accent4" w:themeShade="80"/>
                <w:sz w:val="24"/>
                <w:szCs w:val="24"/>
              </w:rPr>
            </w:pPr>
            <w:r w:rsidRPr="00BB7C9D">
              <w:rPr>
                <w:rFonts w:cs="Times New Roman"/>
                <w:sz w:val="24"/>
                <w:szCs w:val="24"/>
              </w:rPr>
              <w:t>Enables OSPF v3 on an interface</w:t>
            </w:r>
          </w:p>
        </w:tc>
      </w:tr>
      <w:tr w:rsidR="00A6036E" w14:paraId="2B78D8BD" w14:textId="77777777" w:rsidTr="00A6036E">
        <w:tc>
          <w:tcPr>
            <w:tcW w:w="4225" w:type="dxa"/>
          </w:tcPr>
          <w:p w14:paraId="68FBBA92" w14:textId="14FC779E" w:rsidR="00A6036E" w:rsidRPr="00A6036E" w:rsidRDefault="00A6036E" w:rsidP="00A6036E">
            <w:pPr>
              <w:spacing w:before="120" w:after="120" w:line="276" w:lineRule="auto"/>
              <w:rPr>
                <w:rFonts w:cs="Times New Roman"/>
                <w:sz w:val="24"/>
                <w:szCs w:val="24"/>
              </w:rPr>
            </w:pPr>
            <w:r w:rsidRPr="00A6036E">
              <w:rPr>
                <w:rFonts w:cs="Times New Roman"/>
                <w:sz w:val="24"/>
                <w:szCs w:val="24"/>
              </w:rPr>
              <w:t xml:space="preserve">IPv6 </w:t>
            </w:r>
            <w:proofErr w:type="gramStart"/>
            <w:r w:rsidRPr="00A6036E">
              <w:rPr>
                <w:rFonts w:cs="Times New Roman"/>
                <w:sz w:val="24"/>
                <w:szCs w:val="24"/>
              </w:rPr>
              <w:t>unicast</w:t>
            </w:r>
            <w:r>
              <w:rPr>
                <w:rFonts w:cs="Times New Roman"/>
                <w:sz w:val="24"/>
                <w:szCs w:val="24"/>
              </w:rPr>
              <w:t>-</w:t>
            </w:r>
            <w:r w:rsidRPr="00A6036E">
              <w:rPr>
                <w:rFonts w:cs="Times New Roman"/>
                <w:sz w:val="24"/>
                <w:szCs w:val="24"/>
              </w:rPr>
              <w:t>routing</w:t>
            </w:r>
            <w:proofErr w:type="gramEnd"/>
          </w:p>
        </w:tc>
        <w:tc>
          <w:tcPr>
            <w:tcW w:w="4405" w:type="dxa"/>
          </w:tcPr>
          <w:p w14:paraId="1C315439" w14:textId="2AA3896F" w:rsidR="00A6036E" w:rsidRPr="00A6036E" w:rsidRDefault="00BB7C9D" w:rsidP="00A6036E">
            <w:pPr>
              <w:spacing w:before="120" w:after="120" w:line="276" w:lineRule="auto"/>
              <w:rPr>
                <w:rFonts w:cs="Times New Roman"/>
                <w:color w:val="00566E" w:themeColor="accent4" w:themeShade="80"/>
                <w:sz w:val="24"/>
                <w:szCs w:val="24"/>
              </w:rPr>
            </w:pPr>
            <w:r w:rsidRPr="00BB7C9D">
              <w:rPr>
                <w:rFonts w:cs="Times New Roman"/>
                <w:sz w:val="24"/>
                <w:szCs w:val="24"/>
              </w:rPr>
              <w:t>Enables IPv6 routing on a router</w:t>
            </w:r>
          </w:p>
        </w:tc>
      </w:tr>
      <w:tr w:rsidR="00A6036E" w14:paraId="55F0E95B" w14:textId="77777777" w:rsidTr="00A6036E">
        <w:tc>
          <w:tcPr>
            <w:tcW w:w="4225" w:type="dxa"/>
          </w:tcPr>
          <w:p w14:paraId="28B50B8D" w14:textId="7B154722" w:rsidR="00A6036E" w:rsidRPr="00A6036E" w:rsidRDefault="00A6036E" w:rsidP="00A6036E">
            <w:pPr>
              <w:spacing w:before="120" w:after="120" w:line="276" w:lineRule="auto"/>
              <w:rPr>
                <w:rFonts w:cs="Times New Roman"/>
                <w:sz w:val="24"/>
                <w:szCs w:val="24"/>
              </w:rPr>
            </w:pPr>
            <w:r w:rsidRPr="00846093">
              <w:rPr>
                <w:rFonts w:cs="Times New Roman"/>
                <w:sz w:val="24"/>
                <w:szCs w:val="24"/>
              </w:rPr>
              <w:t>router-id [</w:t>
            </w:r>
            <w:r w:rsidRPr="00846093">
              <w:rPr>
                <w:rFonts w:cs="Times New Roman"/>
                <w:b/>
                <w:bCs/>
                <w:i/>
                <w:iCs/>
                <w:sz w:val="24"/>
                <w:szCs w:val="24"/>
              </w:rPr>
              <w:t>x.x.x.x</w:t>
            </w:r>
            <w:r w:rsidRPr="00846093">
              <w:rPr>
                <w:rFonts w:cs="Times New Roman"/>
                <w:b/>
                <w:bCs/>
                <w:sz w:val="24"/>
                <w:szCs w:val="24"/>
              </w:rPr>
              <w:t>]</w:t>
            </w:r>
          </w:p>
        </w:tc>
        <w:tc>
          <w:tcPr>
            <w:tcW w:w="4405" w:type="dxa"/>
          </w:tcPr>
          <w:p w14:paraId="4488FA23" w14:textId="7A56D251" w:rsidR="00A6036E" w:rsidRDefault="00A6036E" w:rsidP="00A6036E">
            <w:pPr>
              <w:spacing w:before="120" w:after="120" w:line="276" w:lineRule="auto"/>
              <w:rPr>
                <w:rFonts w:cs="Times New Roman"/>
                <w:i/>
                <w:iCs/>
                <w:color w:val="00566E" w:themeColor="accent4" w:themeShade="80"/>
                <w:sz w:val="24"/>
                <w:szCs w:val="24"/>
              </w:rPr>
            </w:pPr>
            <w:r w:rsidRPr="00846093">
              <w:rPr>
                <w:rFonts w:cs="Times New Roman"/>
                <w:sz w:val="24"/>
                <w:szCs w:val="24"/>
              </w:rPr>
              <w:t>Assigns a router ID to a router</w:t>
            </w:r>
          </w:p>
        </w:tc>
      </w:tr>
    </w:tbl>
    <w:p w14:paraId="55A76824" w14:textId="50644DE7" w:rsidR="00A6036E" w:rsidRDefault="00A6036E" w:rsidP="00603AC3">
      <w:pPr>
        <w:spacing w:after="0" w:line="480" w:lineRule="auto"/>
        <w:rPr>
          <w:rFonts w:cs="Times New Roman"/>
          <w:b/>
          <w:bCs/>
          <w:i/>
          <w:iCs/>
          <w:color w:val="00566E" w:themeColor="accent4" w:themeShade="80"/>
          <w:sz w:val="32"/>
          <w:szCs w:val="32"/>
        </w:rPr>
      </w:pPr>
    </w:p>
    <w:p w14:paraId="330D6884" w14:textId="77777777" w:rsidR="00BB7C9D" w:rsidRDefault="00BB7C9D" w:rsidP="00603AC3">
      <w:pPr>
        <w:spacing w:after="0" w:line="480" w:lineRule="auto"/>
        <w:rPr>
          <w:rFonts w:cs="Times New Roman"/>
          <w:b/>
          <w:bCs/>
          <w:i/>
          <w:iCs/>
          <w:color w:val="00566E" w:themeColor="accent4" w:themeShade="80"/>
          <w:sz w:val="32"/>
          <w:szCs w:val="32"/>
        </w:rPr>
      </w:pPr>
    </w:p>
    <w:p w14:paraId="671B4D22" w14:textId="33FB61A6" w:rsidR="00EF6DC0" w:rsidRDefault="00EF6DC0" w:rsidP="00603AC3">
      <w:pPr>
        <w:spacing w:after="0" w:line="480" w:lineRule="auto"/>
        <w:rPr>
          <w:rFonts w:cs="Times New Roman"/>
          <w:b/>
          <w:bCs/>
          <w:i/>
          <w:iCs/>
          <w:color w:val="00566E" w:themeColor="accent4" w:themeShade="80"/>
          <w:sz w:val="32"/>
          <w:szCs w:val="32"/>
        </w:rPr>
      </w:pPr>
      <w:r>
        <w:rPr>
          <w:rFonts w:cs="Times New Roman"/>
          <w:b/>
          <w:bCs/>
          <w:i/>
          <w:iCs/>
          <w:color w:val="00566E" w:themeColor="accent4" w:themeShade="80"/>
          <w:sz w:val="32"/>
          <w:szCs w:val="32"/>
        </w:rPr>
        <w:lastRenderedPageBreak/>
        <w:t>Network Topology</w:t>
      </w:r>
    </w:p>
    <w:p w14:paraId="23B33FCE" w14:textId="2EA38A11" w:rsidR="00950A1A" w:rsidRDefault="00950A1A" w:rsidP="00950A1A">
      <w:pPr>
        <w:spacing w:after="0" w:line="480" w:lineRule="auto"/>
        <w:jc w:val="center"/>
        <w:rPr>
          <w:rFonts w:cs="Times New Roman"/>
          <w:b/>
          <w:bCs/>
          <w:i/>
          <w:iCs/>
          <w:color w:val="00566E" w:themeColor="accent4" w:themeShade="80"/>
          <w:sz w:val="32"/>
          <w:szCs w:val="32"/>
        </w:rPr>
      </w:pPr>
      <w:r>
        <w:rPr>
          <w:noProof/>
        </w:rPr>
        <w:drawing>
          <wp:inline distT="0" distB="0" distL="0" distR="0" wp14:anchorId="138A64CC" wp14:editId="52052413">
            <wp:extent cx="4791075" cy="7323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682" cy="7335285"/>
                    </a:xfrm>
                    <a:prstGeom prst="rect">
                      <a:avLst/>
                    </a:prstGeom>
                  </pic:spPr>
                </pic:pic>
              </a:graphicData>
            </a:graphic>
          </wp:inline>
        </w:drawing>
      </w:r>
    </w:p>
    <w:p w14:paraId="7404717E" w14:textId="797319FB" w:rsidR="005410CA" w:rsidRDefault="008101EC" w:rsidP="0029503E">
      <w:pPr>
        <w:spacing w:after="120"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Configurations</w:t>
      </w:r>
    </w:p>
    <w:p w14:paraId="12B72709" w14:textId="2C79934B"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R1#show run</w:t>
      </w:r>
    </w:p>
    <w:p w14:paraId="1761383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Building configuration...</w:t>
      </w:r>
    </w:p>
    <w:p w14:paraId="07B5AB49"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p>
    <w:p w14:paraId="5F78D02E"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Current </w:t>
      </w:r>
      <w:proofErr w:type="gramStart"/>
      <w:r w:rsidRPr="0029503E">
        <w:rPr>
          <w:rFonts w:ascii="Courier New" w:hAnsi="Courier New" w:cs="Courier New"/>
          <w:sz w:val="16"/>
          <w:szCs w:val="16"/>
        </w:rPr>
        <w:t>configuration :</w:t>
      </w:r>
      <w:proofErr w:type="gramEnd"/>
      <w:r w:rsidRPr="0029503E">
        <w:rPr>
          <w:rFonts w:ascii="Courier New" w:hAnsi="Courier New" w:cs="Courier New"/>
          <w:sz w:val="16"/>
          <w:szCs w:val="16"/>
        </w:rPr>
        <w:t xml:space="preserve"> 1083 bytes</w:t>
      </w:r>
    </w:p>
    <w:p w14:paraId="38D76B8C"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3B45B6D9"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version 15.4</w:t>
      </w:r>
    </w:p>
    <w:p w14:paraId="7C846644"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no service timestamps log datetime msec</w:t>
      </w:r>
    </w:p>
    <w:p w14:paraId="7E542AD2"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no service timestamps debug datetime msec</w:t>
      </w:r>
    </w:p>
    <w:p w14:paraId="7DFBBEAF"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no service password-encryption</w:t>
      </w:r>
    </w:p>
    <w:p w14:paraId="3DCF3E47"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529509A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hostname R1</w:t>
      </w:r>
    </w:p>
    <w:p w14:paraId="3A9F252E"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p>
    <w:p w14:paraId="0662185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no </w:t>
      </w:r>
      <w:proofErr w:type="spellStart"/>
      <w:r w:rsidRPr="0029503E">
        <w:rPr>
          <w:rFonts w:ascii="Courier New" w:hAnsi="Courier New" w:cs="Courier New"/>
          <w:sz w:val="16"/>
          <w:szCs w:val="16"/>
        </w:rPr>
        <w:t>ip</w:t>
      </w:r>
      <w:proofErr w:type="spellEnd"/>
      <w:r w:rsidRPr="0029503E">
        <w:rPr>
          <w:rFonts w:ascii="Courier New" w:hAnsi="Courier New" w:cs="Courier New"/>
          <w:sz w:val="16"/>
          <w:szCs w:val="16"/>
        </w:rPr>
        <w:t xml:space="preserve"> </w:t>
      </w:r>
      <w:proofErr w:type="spellStart"/>
      <w:r w:rsidRPr="0029503E">
        <w:rPr>
          <w:rFonts w:ascii="Courier New" w:hAnsi="Courier New" w:cs="Courier New"/>
          <w:sz w:val="16"/>
          <w:szCs w:val="16"/>
        </w:rPr>
        <w:t>cef</w:t>
      </w:r>
      <w:proofErr w:type="spellEnd"/>
    </w:p>
    <w:p w14:paraId="7C4BEDFB"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ipv6 </w:t>
      </w:r>
      <w:proofErr w:type="gramStart"/>
      <w:r w:rsidRPr="0029503E">
        <w:rPr>
          <w:rFonts w:ascii="Courier New" w:hAnsi="Courier New" w:cs="Courier New"/>
          <w:sz w:val="16"/>
          <w:szCs w:val="16"/>
        </w:rPr>
        <w:t>unicast-routing</w:t>
      </w:r>
      <w:proofErr w:type="gramEnd"/>
    </w:p>
    <w:p w14:paraId="07F5C17B"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7A0C3291"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no ipv6 </w:t>
      </w:r>
      <w:proofErr w:type="spellStart"/>
      <w:r w:rsidRPr="0029503E">
        <w:rPr>
          <w:rFonts w:ascii="Courier New" w:hAnsi="Courier New" w:cs="Courier New"/>
          <w:sz w:val="16"/>
          <w:szCs w:val="16"/>
        </w:rPr>
        <w:t>cef</w:t>
      </w:r>
      <w:proofErr w:type="spellEnd"/>
    </w:p>
    <w:p w14:paraId="40FCEF4B"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4274EB95"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spanning-tree mode </w:t>
      </w:r>
      <w:proofErr w:type="spellStart"/>
      <w:r w:rsidRPr="0029503E">
        <w:rPr>
          <w:rFonts w:ascii="Courier New" w:hAnsi="Courier New" w:cs="Courier New"/>
          <w:sz w:val="16"/>
          <w:szCs w:val="16"/>
        </w:rPr>
        <w:t>pvst</w:t>
      </w:r>
      <w:proofErr w:type="spellEnd"/>
    </w:p>
    <w:p w14:paraId="1A7E9D15"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p>
    <w:p w14:paraId="065CDBF7"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interface GigabitEthernet0/0/0</w:t>
      </w:r>
    </w:p>
    <w:p w14:paraId="336F4216"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 address 11.0.0.1 255.255.255.0</w:t>
      </w:r>
    </w:p>
    <w:p w14:paraId="4E47180A"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18720D81"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6A7CC77B"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4FFDADAC"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ipv6 address 11::1/64</w:t>
      </w:r>
    </w:p>
    <w:p w14:paraId="51FC8037"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0</w:t>
      </w:r>
    </w:p>
    <w:p w14:paraId="5ECFAAED"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5FDD23FB"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interface GigabitEthernet0/0/1</w:t>
      </w:r>
    </w:p>
    <w:p w14:paraId="41BA44E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21F12669"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3B5B463D"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37A25F9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6B38E32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006EAF07"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interface Serial0/1/0</w:t>
      </w:r>
    </w:p>
    <w:p w14:paraId="313D5604"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 address 1.0.0.1 255.255.255.0</w:t>
      </w:r>
    </w:p>
    <w:p w14:paraId="1919B352"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0A0103EE"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ipv6 address 1::1/64</w:t>
      </w:r>
    </w:p>
    <w:p w14:paraId="640086F4"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ipv6 enable</w:t>
      </w:r>
    </w:p>
    <w:p w14:paraId="03463DC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0</w:t>
      </w:r>
    </w:p>
    <w:p w14:paraId="38BC080E"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clock rate 56000</w:t>
      </w:r>
    </w:p>
    <w:p w14:paraId="208DCCFE"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lastRenderedPageBreak/>
        <w:t xml:space="preserve"> </w:t>
      </w:r>
    </w:p>
    <w:p w14:paraId="7AFDF6D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interface Serial0/1/1</w:t>
      </w:r>
    </w:p>
    <w:p w14:paraId="7BF2F296"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32516119"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clock rate 2000000</w:t>
      </w:r>
    </w:p>
    <w:p w14:paraId="7706D89E"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5CB10BC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0F1CA36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interface Vlan1</w:t>
      </w:r>
    </w:p>
    <w:p w14:paraId="58B4D04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2BA6057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1B2B5987"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69166097"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w:t>
      </w:r>
    </w:p>
    <w:p w14:paraId="1A8464D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641C3EE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network 1.0.0.0 0.0.0.255 area 0</w:t>
      </w:r>
    </w:p>
    <w:p w14:paraId="2AA503DF"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17925C74"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w:t>
      </w:r>
    </w:p>
    <w:p w14:paraId="64F18AD5"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2167EC2A"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2ADBD87B"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ipv6 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w:t>
      </w:r>
    </w:p>
    <w:p w14:paraId="4F0CBCA0"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router-id 1.1.1.1</w:t>
      </w:r>
    </w:p>
    <w:p w14:paraId="36AD2D14"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2CA721C6"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22C763AD"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ip classless</w:t>
      </w:r>
    </w:p>
    <w:p w14:paraId="5647A6E8"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15DB01ED"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ip flow-export version 9</w:t>
      </w:r>
    </w:p>
    <w:p w14:paraId="0DE5AD4E"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p>
    <w:p w14:paraId="3F363266"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line con 0</w:t>
      </w:r>
    </w:p>
    <w:p w14:paraId="1D383B37"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11445D6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line aux 0</w:t>
      </w:r>
    </w:p>
    <w:p w14:paraId="06BF5F7B"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w:t>
      </w:r>
    </w:p>
    <w:p w14:paraId="76BEB438"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line </w:t>
      </w:r>
      <w:proofErr w:type="spellStart"/>
      <w:r w:rsidRPr="0029503E">
        <w:rPr>
          <w:rFonts w:ascii="Courier New" w:hAnsi="Courier New" w:cs="Courier New"/>
          <w:sz w:val="16"/>
          <w:szCs w:val="16"/>
        </w:rPr>
        <w:t>vty</w:t>
      </w:r>
      <w:proofErr w:type="spellEnd"/>
      <w:r w:rsidRPr="0029503E">
        <w:rPr>
          <w:rFonts w:ascii="Courier New" w:hAnsi="Courier New" w:cs="Courier New"/>
          <w:sz w:val="16"/>
          <w:szCs w:val="16"/>
        </w:rPr>
        <w:t xml:space="preserve"> 0 4</w:t>
      </w:r>
    </w:p>
    <w:p w14:paraId="0D14AD93"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 xml:space="preserve"> login</w:t>
      </w:r>
    </w:p>
    <w:p w14:paraId="6D53A329" w14:textId="77777777" w:rsidR="00A6036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p>
    <w:p w14:paraId="156112A2" w14:textId="481493EA" w:rsidR="0029503E" w:rsidRPr="0029503E" w:rsidRDefault="00A6036E" w:rsidP="0029503E">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6"/>
          <w:szCs w:val="16"/>
        </w:rPr>
      </w:pPr>
      <w:r w:rsidRPr="0029503E">
        <w:rPr>
          <w:rFonts w:ascii="Courier New" w:hAnsi="Courier New" w:cs="Courier New"/>
          <w:sz w:val="16"/>
          <w:szCs w:val="16"/>
        </w:rPr>
        <w:t>end</w:t>
      </w:r>
    </w:p>
    <w:p w14:paraId="467CBAE1" w14:textId="77777777" w:rsidR="0029503E" w:rsidRPr="0029503E" w:rsidRDefault="0029503E" w:rsidP="0029503E">
      <w:pPr>
        <w:spacing w:after="0" w:line="240" w:lineRule="auto"/>
        <w:rPr>
          <w:rFonts w:ascii="Courier New" w:hAnsi="Courier New" w:cs="Courier New"/>
          <w:sz w:val="16"/>
          <w:szCs w:val="16"/>
        </w:rPr>
      </w:pPr>
    </w:p>
    <w:p w14:paraId="7EFD44D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R1#show ipv6 route</w:t>
      </w:r>
    </w:p>
    <w:p w14:paraId="55463E0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IPv6 Routing Table - 12 entries</w:t>
      </w:r>
    </w:p>
    <w:p w14:paraId="02C6514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Codes: C - Connected, L - Local, S - Static, R - RIP, B - BGP</w:t>
      </w:r>
    </w:p>
    <w:p w14:paraId="0D282C1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U - Per-user Static route, M - MIPv6</w:t>
      </w:r>
    </w:p>
    <w:p w14:paraId="5930436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I1 - ISIS L1, I2 - ISIS L2, IA - ISIS interarea, IS - ISIS summary</w:t>
      </w:r>
    </w:p>
    <w:p w14:paraId="2B96971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 - OSPF intra, OI - OSPF inter, OE1 -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OE2 -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4B2FC96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ON1 -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ON2 -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034EC2D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 - EIGRP, EX - EIGRP external</w:t>
      </w:r>
    </w:p>
    <w:p w14:paraId="7F95C26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1::/</w:t>
      </w:r>
      <w:proofErr w:type="gramEnd"/>
      <w:r w:rsidRPr="0029503E">
        <w:rPr>
          <w:rFonts w:ascii="Courier New" w:hAnsi="Courier New" w:cs="Courier New"/>
          <w:sz w:val="16"/>
          <w:szCs w:val="16"/>
        </w:rPr>
        <w:t>64 [0/0]</w:t>
      </w:r>
    </w:p>
    <w:p w14:paraId="2F50569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Serial0/1/0, directly connected</w:t>
      </w:r>
    </w:p>
    <w:p w14:paraId="3815E56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1::1/128 [0/0]</w:t>
      </w:r>
    </w:p>
    <w:p w14:paraId="3B0E430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Serial0/1/0, receive</w:t>
      </w:r>
    </w:p>
    <w:p w14:paraId="2D2E86F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2::/</w:t>
      </w:r>
      <w:proofErr w:type="gramEnd"/>
      <w:r w:rsidRPr="0029503E">
        <w:rPr>
          <w:rFonts w:ascii="Courier New" w:hAnsi="Courier New" w:cs="Courier New"/>
          <w:sz w:val="16"/>
          <w:szCs w:val="16"/>
        </w:rPr>
        <w:t>64 [110/128]</w:t>
      </w:r>
    </w:p>
    <w:p w14:paraId="6CFC6B4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2AAC497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4::/</w:t>
      </w:r>
      <w:proofErr w:type="gramEnd"/>
      <w:r w:rsidRPr="0029503E">
        <w:rPr>
          <w:rFonts w:ascii="Courier New" w:hAnsi="Courier New" w:cs="Courier New"/>
          <w:sz w:val="16"/>
          <w:szCs w:val="16"/>
        </w:rPr>
        <w:t>64 [110/256]</w:t>
      </w:r>
    </w:p>
    <w:p w14:paraId="2E8AA5B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1803DDE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11::/</w:t>
      </w:r>
      <w:proofErr w:type="gramEnd"/>
      <w:r w:rsidRPr="0029503E">
        <w:rPr>
          <w:rFonts w:ascii="Courier New" w:hAnsi="Courier New" w:cs="Courier New"/>
          <w:sz w:val="16"/>
          <w:szCs w:val="16"/>
        </w:rPr>
        <w:t>64 [0/0]</w:t>
      </w:r>
    </w:p>
    <w:p w14:paraId="6765D0B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directly connected</w:t>
      </w:r>
    </w:p>
    <w:p w14:paraId="48060EB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11::1/128 [0/0]</w:t>
      </w:r>
    </w:p>
    <w:p w14:paraId="2B6E9E4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receive</w:t>
      </w:r>
    </w:p>
    <w:p w14:paraId="4DBBCF6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12::/</w:t>
      </w:r>
      <w:proofErr w:type="gramEnd"/>
      <w:r w:rsidRPr="0029503E">
        <w:rPr>
          <w:rFonts w:ascii="Courier New" w:hAnsi="Courier New" w:cs="Courier New"/>
          <w:sz w:val="16"/>
          <w:szCs w:val="16"/>
        </w:rPr>
        <w:t>64 [110/65]</w:t>
      </w:r>
    </w:p>
    <w:p w14:paraId="3911988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731596F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13::/</w:t>
      </w:r>
      <w:proofErr w:type="gramEnd"/>
      <w:r w:rsidRPr="0029503E">
        <w:rPr>
          <w:rFonts w:ascii="Courier New" w:hAnsi="Courier New" w:cs="Courier New"/>
          <w:sz w:val="16"/>
          <w:szCs w:val="16"/>
        </w:rPr>
        <w:t>64 [110/129]</w:t>
      </w:r>
    </w:p>
    <w:p w14:paraId="1E4E2BD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37F5DA4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21::/</w:t>
      </w:r>
      <w:proofErr w:type="gramEnd"/>
      <w:r w:rsidRPr="0029503E">
        <w:rPr>
          <w:rFonts w:ascii="Courier New" w:hAnsi="Courier New" w:cs="Courier New"/>
          <w:sz w:val="16"/>
          <w:szCs w:val="16"/>
        </w:rPr>
        <w:t>64 [110/193]</w:t>
      </w:r>
    </w:p>
    <w:p w14:paraId="6DC3046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6D8D730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22::/</w:t>
      </w:r>
      <w:proofErr w:type="gramEnd"/>
      <w:r w:rsidRPr="0029503E">
        <w:rPr>
          <w:rFonts w:ascii="Courier New" w:hAnsi="Courier New" w:cs="Courier New"/>
          <w:sz w:val="16"/>
          <w:szCs w:val="16"/>
        </w:rPr>
        <w:t>64 [110/257]</w:t>
      </w:r>
    </w:p>
    <w:p w14:paraId="6682E4F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46973A6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30::/</w:t>
      </w:r>
      <w:proofErr w:type="gramEnd"/>
      <w:r w:rsidRPr="0029503E">
        <w:rPr>
          <w:rFonts w:ascii="Courier New" w:hAnsi="Courier New" w:cs="Courier New"/>
          <w:sz w:val="16"/>
          <w:szCs w:val="16"/>
        </w:rPr>
        <w:t>64 [110/192]</w:t>
      </w:r>
    </w:p>
    <w:p w14:paraId="32A7D39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6B6C0ED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FF</w:t>
      </w:r>
      <w:proofErr w:type="gramStart"/>
      <w:r w:rsidRPr="0029503E">
        <w:rPr>
          <w:rFonts w:ascii="Courier New" w:hAnsi="Courier New" w:cs="Courier New"/>
          <w:sz w:val="16"/>
          <w:szCs w:val="16"/>
        </w:rPr>
        <w:t>00::/</w:t>
      </w:r>
      <w:proofErr w:type="gramEnd"/>
      <w:r w:rsidRPr="0029503E">
        <w:rPr>
          <w:rFonts w:ascii="Courier New" w:hAnsi="Courier New" w:cs="Courier New"/>
          <w:sz w:val="16"/>
          <w:szCs w:val="16"/>
        </w:rPr>
        <w:t>8 [0/0]</w:t>
      </w:r>
    </w:p>
    <w:p w14:paraId="37C6D325" w14:textId="2B82D5B4"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Null0, receive</w:t>
      </w:r>
    </w:p>
    <w:p w14:paraId="2B6DD170" w14:textId="77777777" w:rsidR="00A6036E" w:rsidRPr="0029503E" w:rsidRDefault="00A6036E" w:rsidP="0029503E">
      <w:pPr>
        <w:spacing w:line="240" w:lineRule="auto"/>
        <w:rPr>
          <w:rFonts w:ascii="Courier New" w:hAnsi="Courier New" w:cs="Courier New"/>
          <w:sz w:val="16"/>
          <w:szCs w:val="16"/>
        </w:rPr>
      </w:pPr>
    </w:p>
    <w:p w14:paraId="5D01536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R1#show ipv6 </w:t>
      </w:r>
      <w:proofErr w:type="spellStart"/>
      <w:r w:rsidRPr="0029503E">
        <w:rPr>
          <w:rFonts w:ascii="Courier New" w:hAnsi="Courier New" w:cs="Courier New"/>
          <w:sz w:val="16"/>
          <w:szCs w:val="16"/>
        </w:rPr>
        <w:t>ospf</w:t>
      </w:r>
      <w:proofErr w:type="spellEnd"/>
    </w:p>
    <w:p w14:paraId="16E8CF5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Routing Process "ospfv3 10" with ID 1.1.1.1</w:t>
      </w:r>
    </w:p>
    <w:p w14:paraId="7C65FB7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schedule delay 5 secs, Hold time between two SPFs 10 secs</w:t>
      </w:r>
    </w:p>
    <w:p w14:paraId="6F6BED8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Minimum LSA interval 5 secs. Minimum LSA arrival 1 secs</w:t>
      </w:r>
    </w:p>
    <w:p w14:paraId="1A85096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LSA group pacing timer 240 secs</w:t>
      </w:r>
    </w:p>
    <w:p w14:paraId="7CC74DE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Interface flood pacing timer 33 msecs</w:t>
      </w:r>
    </w:p>
    <w:p w14:paraId="050540D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Retransmission pacing timer 66 msecs</w:t>
      </w:r>
    </w:p>
    <w:p w14:paraId="35950D0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external LSA 0. Checksum Sum 0x000000</w:t>
      </w:r>
    </w:p>
    <w:p w14:paraId="3220F99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areas in this router is 1. 1 normal 0 stub 0 </w:t>
      </w:r>
      <w:proofErr w:type="spellStart"/>
      <w:r w:rsidRPr="0029503E">
        <w:rPr>
          <w:rFonts w:ascii="Courier New" w:hAnsi="Courier New" w:cs="Courier New"/>
          <w:sz w:val="16"/>
          <w:szCs w:val="16"/>
        </w:rPr>
        <w:t>nssa</w:t>
      </w:r>
      <w:proofErr w:type="spellEnd"/>
    </w:p>
    <w:p w14:paraId="3613027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Reference bandwidth unit is 100 </w:t>
      </w:r>
      <w:proofErr w:type="spellStart"/>
      <w:r w:rsidRPr="0029503E">
        <w:rPr>
          <w:rFonts w:ascii="Courier New" w:hAnsi="Courier New" w:cs="Courier New"/>
          <w:sz w:val="16"/>
          <w:szCs w:val="16"/>
        </w:rPr>
        <w:t>mbps</w:t>
      </w:r>
      <w:proofErr w:type="spellEnd"/>
    </w:p>
    <w:p w14:paraId="1252AAC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w:t>
      </w:r>
      <w:proofErr w:type="gramStart"/>
      <w:r w:rsidRPr="0029503E">
        <w:rPr>
          <w:rFonts w:ascii="Courier New" w:hAnsi="Courier New" w:cs="Courier New"/>
          <w:sz w:val="16"/>
          <w:szCs w:val="16"/>
        </w:rPr>
        <w:t>BACKBONE(</w:t>
      </w:r>
      <w:proofErr w:type="gramEnd"/>
      <w:r w:rsidRPr="0029503E">
        <w:rPr>
          <w:rFonts w:ascii="Courier New" w:hAnsi="Courier New" w:cs="Courier New"/>
          <w:sz w:val="16"/>
          <w:szCs w:val="16"/>
        </w:rPr>
        <w:t>0)</w:t>
      </w:r>
    </w:p>
    <w:p w14:paraId="086E97C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interfaces in this area is 2</w:t>
      </w:r>
    </w:p>
    <w:p w14:paraId="15C2181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algorithm executed 105 times</w:t>
      </w:r>
    </w:p>
    <w:p w14:paraId="52241AC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LSA 10. Checksum Sum 0x051c75</w:t>
      </w:r>
    </w:p>
    <w:p w14:paraId="4E24230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DCbitless</w:t>
      </w:r>
      <w:proofErr w:type="spellEnd"/>
      <w:r w:rsidRPr="0029503E">
        <w:rPr>
          <w:rFonts w:ascii="Courier New" w:hAnsi="Courier New" w:cs="Courier New"/>
          <w:sz w:val="16"/>
          <w:szCs w:val="16"/>
        </w:rPr>
        <w:t xml:space="preserve"> LSA 0</w:t>
      </w:r>
    </w:p>
    <w:p w14:paraId="5B5FA79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gramStart"/>
      <w:r w:rsidRPr="0029503E">
        <w:rPr>
          <w:rFonts w:ascii="Courier New" w:hAnsi="Courier New" w:cs="Courier New"/>
          <w:sz w:val="16"/>
          <w:szCs w:val="16"/>
        </w:rPr>
        <w:t>indication</w:t>
      </w:r>
      <w:proofErr w:type="gramEnd"/>
      <w:r w:rsidRPr="0029503E">
        <w:rPr>
          <w:rFonts w:ascii="Courier New" w:hAnsi="Courier New" w:cs="Courier New"/>
          <w:sz w:val="16"/>
          <w:szCs w:val="16"/>
        </w:rPr>
        <w:t xml:space="preserve"> LSA 0</w:t>
      </w:r>
    </w:p>
    <w:p w14:paraId="7FAE327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DoNotAge</w:t>
      </w:r>
      <w:proofErr w:type="spellEnd"/>
      <w:r w:rsidRPr="0029503E">
        <w:rPr>
          <w:rFonts w:ascii="Courier New" w:hAnsi="Courier New" w:cs="Courier New"/>
          <w:sz w:val="16"/>
          <w:szCs w:val="16"/>
        </w:rPr>
        <w:t xml:space="preserve"> LSA 0</w:t>
      </w:r>
    </w:p>
    <w:p w14:paraId="7232B0DB" w14:textId="58D2BF71"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Flood list length 0</w:t>
      </w:r>
    </w:p>
    <w:p w14:paraId="2C777443" w14:textId="77777777" w:rsidR="00A6036E" w:rsidRPr="0029503E" w:rsidRDefault="00A6036E" w:rsidP="0029503E">
      <w:pPr>
        <w:spacing w:line="240" w:lineRule="auto"/>
        <w:rPr>
          <w:rFonts w:ascii="Courier New" w:hAnsi="Courier New" w:cs="Courier New"/>
          <w:sz w:val="16"/>
          <w:szCs w:val="16"/>
        </w:rPr>
      </w:pPr>
    </w:p>
    <w:p w14:paraId="605C0831" w14:textId="4F14776A"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R1# 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interface</w:t>
      </w:r>
    </w:p>
    <w:p w14:paraId="45B32D0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GigabitEthernet0/0/0 is up, line protocol is up</w:t>
      </w:r>
    </w:p>
    <w:p w14:paraId="05D3F8C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1</w:t>
      </w:r>
    </w:p>
    <w:p w14:paraId="2FFAE45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0, Process ID 10, Instance ID 0, Router ID 1.1.1.1</w:t>
      </w:r>
    </w:p>
    <w:p w14:paraId="4716005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BROADCAST, Cost: 1</w:t>
      </w:r>
    </w:p>
    <w:p w14:paraId="32171E2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DR, Priority 1</w:t>
      </w:r>
    </w:p>
    <w:p w14:paraId="3BECD29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Designated Router (ID) 1.1.1.1, local address FE80::1</w:t>
      </w:r>
    </w:p>
    <w:p w14:paraId="0758314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backup designated router on this network</w:t>
      </w:r>
    </w:p>
    <w:p w14:paraId="5D66D6F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4D50C23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00:00:02</w:t>
      </w:r>
    </w:p>
    <w:p w14:paraId="2E3718E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1/1, flood queue length 0</w:t>
      </w:r>
    </w:p>
    <w:p w14:paraId="12C287B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4BDC793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64237D6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4090039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0, Adjacent neighbor count is 0</w:t>
      </w:r>
    </w:p>
    <w:p w14:paraId="6FE6596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73016C7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Serial0/1/0 is up, line protocol is up</w:t>
      </w:r>
    </w:p>
    <w:p w14:paraId="18AAB7D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3</w:t>
      </w:r>
    </w:p>
    <w:p w14:paraId="685ABBB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0, Process ID 10, Instance ID 0, Router ID 1.1.1.1</w:t>
      </w:r>
    </w:p>
    <w:p w14:paraId="7BE15AA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POINT-TO-POINT, Cost: 64</w:t>
      </w:r>
    </w:p>
    <w:p w14:paraId="0F60022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Transmit Delay is 1 sec, State POINT-TO-POINT,</w:t>
      </w:r>
    </w:p>
    <w:p w14:paraId="713F564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25DDBFE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00:00:02</w:t>
      </w:r>
    </w:p>
    <w:p w14:paraId="4717E02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2/2, flood queue length 0</w:t>
      </w:r>
    </w:p>
    <w:p w14:paraId="79FF0CD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489C515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2FE8A01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0A51678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6FFD2DC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2.2.2.2</w:t>
      </w:r>
    </w:p>
    <w:p w14:paraId="7CED126D" w14:textId="5ED16083"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57CDA504" w14:textId="77777777" w:rsidR="00A6036E" w:rsidRPr="0029503E" w:rsidRDefault="00A6036E" w:rsidP="0029503E">
      <w:pPr>
        <w:spacing w:line="240" w:lineRule="auto"/>
        <w:rPr>
          <w:rFonts w:ascii="Courier New" w:hAnsi="Courier New" w:cs="Courier New"/>
          <w:sz w:val="16"/>
          <w:szCs w:val="16"/>
        </w:rPr>
      </w:pPr>
    </w:p>
    <w:p w14:paraId="61874329" w14:textId="636172AF"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R2#show run</w:t>
      </w:r>
    </w:p>
    <w:p w14:paraId="1D285F7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Building configuration...</w:t>
      </w:r>
    </w:p>
    <w:p w14:paraId="30E38E2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24D16F4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Current </w:t>
      </w:r>
      <w:proofErr w:type="gramStart"/>
      <w:r w:rsidRPr="0029503E">
        <w:rPr>
          <w:rFonts w:ascii="Courier New" w:hAnsi="Courier New" w:cs="Courier New"/>
          <w:sz w:val="16"/>
          <w:szCs w:val="16"/>
        </w:rPr>
        <w:t>configuration :</w:t>
      </w:r>
      <w:proofErr w:type="gramEnd"/>
      <w:r w:rsidRPr="0029503E">
        <w:rPr>
          <w:rFonts w:ascii="Courier New" w:hAnsi="Courier New" w:cs="Courier New"/>
          <w:sz w:val="16"/>
          <w:szCs w:val="16"/>
        </w:rPr>
        <w:t xml:space="preserve"> 1126 bytes</w:t>
      </w:r>
    </w:p>
    <w:p w14:paraId="11A682A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3BEE4F2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version 15.4</w:t>
      </w:r>
    </w:p>
    <w:p w14:paraId="405F5DE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log datetime msec</w:t>
      </w:r>
    </w:p>
    <w:p w14:paraId="25A1BBB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debug datetime msec</w:t>
      </w:r>
    </w:p>
    <w:p w14:paraId="48AA09D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password-encryption</w:t>
      </w:r>
    </w:p>
    <w:p w14:paraId="3E48016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6B69A74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hostname R2</w:t>
      </w:r>
    </w:p>
    <w:p w14:paraId="4F431BB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5C8C36D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roofErr w:type="spellStart"/>
      <w:r w:rsidRPr="0029503E">
        <w:rPr>
          <w:rFonts w:ascii="Courier New" w:hAnsi="Courier New" w:cs="Courier New"/>
          <w:sz w:val="16"/>
          <w:szCs w:val="16"/>
        </w:rPr>
        <w:t>ip</w:t>
      </w:r>
      <w:proofErr w:type="spellEnd"/>
      <w:r w:rsidRPr="0029503E">
        <w:rPr>
          <w:rFonts w:ascii="Courier New" w:hAnsi="Courier New" w:cs="Courier New"/>
          <w:sz w:val="16"/>
          <w:szCs w:val="16"/>
        </w:rPr>
        <w:t xml:space="preserve"> </w:t>
      </w:r>
      <w:proofErr w:type="spellStart"/>
      <w:r w:rsidRPr="0029503E">
        <w:rPr>
          <w:rFonts w:ascii="Courier New" w:hAnsi="Courier New" w:cs="Courier New"/>
          <w:sz w:val="16"/>
          <w:szCs w:val="16"/>
        </w:rPr>
        <w:t>cef</w:t>
      </w:r>
      <w:proofErr w:type="spellEnd"/>
    </w:p>
    <w:p w14:paraId="0A20C8C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w:t>
      </w:r>
      <w:proofErr w:type="gramStart"/>
      <w:r w:rsidRPr="0029503E">
        <w:rPr>
          <w:rFonts w:ascii="Courier New" w:hAnsi="Courier New" w:cs="Courier New"/>
          <w:sz w:val="16"/>
          <w:szCs w:val="16"/>
        </w:rPr>
        <w:t>unicast-routing</w:t>
      </w:r>
      <w:proofErr w:type="gramEnd"/>
    </w:p>
    <w:p w14:paraId="26C21DC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7FFD45B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no ipv6 </w:t>
      </w:r>
      <w:proofErr w:type="spellStart"/>
      <w:r w:rsidRPr="0029503E">
        <w:rPr>
          <w:rFonts w:ascii="Courier New" w:hAnsi="Courier New" w:cs="Courier New"/>
          <w:sz w:val="16"/>
          <w:szCs w:val="16"/>
        </w:rPr>
        <w:t>cef</w:t>
      </w:r>
      <w:proofErr w:type="spellEnd"/>
    </w:p>
    <w:p w14:paraId="32676E7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4504C87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638BF1F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spanning-tree mode </w:t>
      </w:r>
      <w:proofErr w:type="spellStart"/>
      <w:r w:rsidRPr="0029503E">
        <w:rPr>
          <w:rFonts w:ascii="Courier New" w:hAnsi="Courier New" w:cs="Courier New"/>
          <w:sz w:val="16"/>
          <w:szCs w:val="16"/>
        </w:rPr>
        <w:t>pvst</w:t>
      </w:r>
      <w:proofErr w:type="spellEnd"/>
    </w:p>
    <w:p w14:paraId="0ACDB3E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107B300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GigabitEthernet0/0/0</w:t>
      </w:r>
    </w:p>
    <w:p w14:paraId="60ED921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12.0.0.1 255.255.255.0</w:t>
      </w:r>
    </w:p>
    <w:p w14:paraId="1509921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duplex auto</w:t>
      </w:r>
    </w:p>
    <w:p w14:paraId="2B37004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7812A84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7ECE17E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12::1/64</w:t>
      </w:r>
    </w:p>
    <w:p w14:paraId="437926E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0</w:t>
      </w:r>
    </w:p>
    <w:p w14:paraId="19D7631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770108A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GigabitEthernet0/0/1</w:t>
      </w:r>
    </w:p>
    <w:p w14:paraId="7DB6ABD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63EB2C9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501ACD2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2F3D871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66747E7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1E24271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Serial0/1/0</w:t>
      </w:r>
    </w:p>
    <w:p w14:paraId="6BFBABD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2.0.0.1 255.255.255.0</w:t>
      </w:r>
    </w:p>
    <w:p w14:paraId="30FC29D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54DD71D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2::1/64</w:t>
      </w:r>
    </w:p>
    <w:p w14:paraId="4E66594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0</w:t>
      </w:r>
    </w:p>
    <w:p w14:paraId="477B7D1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clock rate 56000</w:t>
      </w:r>
    </w:p>
    <w:p w14:paraId="6779B63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435028E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Serial0/1/1</w:t>
      </w:r>
    </w:p>
    <w:p w14:paraId="753F213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1.0.0.2 255.255.255.0</w:t>
      </w:r>
    </w:p>
    <w:p w14:paraId="11E9B39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4D9A75E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1::2/64</w:t>
      </w:r>
    </w:p>
    <w:p w14:paraId="39A9E98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0</w:t>
      </w:r>
    </w:p>
    <w:p w14:paraId="4671766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9D81F6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Vlan1</w:t>
      </w:r>
    </w:p>
    <w:p w14:paraId="43390E3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7EE3AB2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7F2AAA9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2DF93E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w:t>
      </w:r>
    </w:p>
    <w:p w14:paraId="763A33D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31E4F73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2.0.0.0 0.0.0.255 area 0</w:t>
      </w:r>
    </w:p>
    <w:p w14:paraId="37ED912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1.0.0.0 0.0.0.255 area 0</w:t>
      </w:r>
    </w:p>
    <w:p w14:paraId="2FE5CB7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w:t>
      </w:r>
    </w:p>
    <w:p w14:paraId="1DBBC00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w:t>
      </w:r>
    </w:p>
    <w:p w14:paraId="46C32CB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router-id 2.2.2.2</w:t>
      </w:r>
    </w:p>
    <w:p w14:paraId="4897C76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01C92FC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1E3AC71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classless</w:t>
      </w:r>
    </w:p>
    <w:p w14:paraId="4FF3FF5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5E96A7F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flow-export version 9</w:t>
      </w:r>
    </w:p>
    <w:p w14:paraId="54B7350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137B310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con 0</w:t>
      </w:r>
    </w:p>
    <w:p w14:paraId="7813C1C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8FF293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aux 0</w:t>
      </w:r>
    </w:p>
    <w:p w14:paraId="5FDD2F7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4372FE8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line </w:t>
      </w:r>
      <w:proofErr w:type="spellStart"/>
      <w:r w:rsidRPr="0029503E">
        <w:rPr>
          <w:rFonts w:ascii="Courier New" w:hAnsi="Courier New" w:cs="Courier New"/>
          <w:sz w:val="16"/>
          <w:szCs w:val="16"/>
        </w:rPr>
        <w:t>vty</w:t>
      </w:r>
      <w:proofErr w:type="spellEnd"/>
      <w:r w:rsidRPr="0029503E">
        <w:rPr>
          <w:rFonts w:ascii="Courier New" w:hAnsi="Courier New" w:cs="Courier New"/>
          <w:sz w:val="16"/>
          <w:szCs w:val="16"/>
        </w:rPr>
        <w:t xml:space="preserve"> 0 4</w:t>
      </w:r>
    </w:p>
    <w:p w14:paraId="2D9BB5D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login</w:t>
      </w:r>
    </w:p>
    <w:p w14:paraId="499C04C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4BF5872F" w14:textId="016FE997" w:rsidR="00A6036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end</w:t>
      </w:r>
    </w:p>
    <w:p w14:paraId="09C47261" w14:textId="77777777" w:rsidR="00A6036E" w:rsidRPr="0029503E" w:rsidRDefault="00A6036E" w:rsidP="0029503E">
      <w:pPr>
        <w:spacing w:line="240" w:lineRule="auto"/>
        <w:rPr>
          <w:rFonts w:ascii="Courier New" w:hAnsi="Courier New" w:cs="Courier New"/>
          <w:sz w:val="16"/>
          <w:szCs w:val="16"/>
        </w:rPr>
      </w:pPr>
    </w:p>
    <w:p w14:paraId="6C44EEA8" w14:textId="5F360F2C"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R2#show ipv6 route</w:t>
      </w:r>
    </w:p>
    <w:p w14:paraId="2B8481D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IPv6 Routing Table - 13 entries</w:t>
      </w:r>
    </w:p>
    <w:p w14:paraId="1575003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Codes: C - Connected, L - Local, S - Static, R - RIP, B - BGP</w:t>
      </w:r>
    </w:p>
    <w:p w14:paraId="4496679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U - Per-user Static route, M - MIPv6</w:t>
      </w:r>
    </w:p>
    <w:p w14:paraId="5911FB3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I1 - ISIS L1, I2 - ISIS L2, IA - ISIS interarea, IS - ISIS summary</w:t>
      </w:r>
    </w:p>
    <w:p w14:paraId="21DFD05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 - OSPF intra, OI - OSPF inter, OE1 -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OE2 -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22476AA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ON1 -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ON2 -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28D3372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 - EIGRP, EX - EIGRP external</w:t>
      </w:r>
    </w:p>
    <w:p w14:paraId="49F691C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1::/</w:t>
      </w:r>
      <w:proofErr w:type="gramEnd"/>
      <w:r w:rsidRPr="0029503E">
        <w:rPr>
          <w:rFonts w:ascii="Courier New" w:hAnsi="Courier New" w:cs="Courier New"/>
          <w:sz w:val="16"/>
          <w:szCs w:val="16"/>
        </w:rPr>
        <w:t>64 [0/0]</w:t>
      </w:r>
    </w:p>
    <w:p w14:paraId="1343604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directly connected</w:t>
      </w:r>
    </w:p>
    <w:p w14:paraId="1AD052B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1::2/128 [0/0]</w:t>
      </w:r>
    </w:p>
    <w:p w14:paraId="4502EE2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receive</w:t>
      </w:r>
    </w:p>
    <w:p w14:paraId="1C784C8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2::/</w:t>
      </w:r>
      <w:proofErr w:type="gramEnd"/>
      <w:r w:rsidRPr="0029503E">
        <w:rPr>
          <w:rFonts w:ascii="Courier New" w:hAnsi="Courier New" w:cs="Courier New"/>
          <w:sz w:val="16"/>
          <w:szCs w:val="16"/>
        </w:rPr>
        <w:t>64 [0/0]</w:t>
      </w:r>
    </w:p>
    <w:p w14:paraId="4E1CAD8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Serial0/1/0, directly connected</w:t>
      </w:r>
    </w:p>
    <w:p w14:paraId="3D39459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2::1/128 [0/0]</w:t>
      </w:r>
    </w:p>
    <w:p w14:paraId="592FAB3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via Serial0/1/0, receive</w:t>
      </w:r>
    </w:p>
    <w:p w14:paraId="14C926E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4::/</w:t>
      </w:r>
      <w:proofErr w:type="gramEnd"/>
      <w:r w:rsidRPr="0029503E">
        <w:rPr>
          <w:rFonts w:ascii="Courier New" w:hAnsi="Courier New" w:cs="Courier New"/>
          <w:sz w:val="16"/>
          <w:szCs w:val="16"/>
        </w:rPr>
        <w:t>64 [110/192]</w:t>
      </w:r>
    </w:p>
    <w:p w14:paraId="03E5C99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2173EB7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11::/</w:t>
      </w:r>
      <w:proofErr w:type="gramEnd"/>
      <w:r w:rsidRPr="0029503E">
        <w:rPr>
          <w:rFonts w:ascii="Courier New" w:hAnsi="Courier New" w:cs="Courier New"/>
          <w:sz w:val="16"/>
          <w:szCs w:val="16"/>
        </w:rPr>
        <w:t>64 [110/65]</w:t>
      </w:r>
    </w:p>
    <w:p w14:paraId="771C275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0E1F086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12::/</w:t>
      </w:r>
      <w:proofErr w:type="gramEnd"/>
      <w:r w:rsidRPr="0029503E">
        <w:rPr>
          <w:rFonts w:ascii="Courier New" w:hAnsi="Courier New" w:cs="Courier New"/>
          <w:sz w:val="16"/>
          <w:szCs w:val="16"/>
        </w:rPr>
        <w:t>64 [0/0]</w:t>
      </w:r>
    </w:p>
    <w:p w14:paraId="57924DB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directly connected</w:t>
      </w:r>
    </w:p>
    <w:p w14:paraId="22BCD18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12::1/128 [0/0]</w:t>
      </w:r>
    </w:p>
    <w:p w14:paraId="40BE222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receive</w:t>
      </w:r>
    </w:p>
    <w:p w14:paraId="5930CEF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13::/</w:t>
      </w:r>
      <w:proofErr w:type="gramEnd"/>
      <w:r w:rsidRPr="0029503E">
        <w:rPr>
          <w:rFonts w:ascii="Courier New" w:hAnsi="Courier New" w:cs="Courier New"/>
          <w:sz w:val="16"/>
          <w:szCs w:val="16"/>
        </w:rPr>
        <w:t>64 [110/65]</w:t>
      </w:r>
    </w:p>
    <w:p w14:paraId="407FC3C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0087578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21::/</w:t>
      </w:r>
      <w:proofErr w:type="gramEnd"/>
      <w:r w:rsidRPr="0029503E">
        <w:rPr>
          <w:rFonts w:ascii="Courier New" w:hAnsi="Courier New" w:cs="Courier New"/>
          <w:sz w:val="16"/>
          <w:szCs w:val="16"/>
        </w:rPr>
        <w:t>64 [110/129]</w:t>
      </w:r>
    </w:p>
    <w:p w14:paraId="6336B26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4466449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22::/</w:t>
      </w:r>
      <w:proofErr w:type="gramEnd"/>
      <w:r w:rsidRPr="0029503E">
        <w:rPr>
          <w:rFonts w:ascii="Courier New" w:hAnsi="Courier New" w:cs="Courier New"/>
          <w:sz w:val="16"/>
          <w:szCs w:val="16"/>
        </w:rPr>
        <w:t>64 [110/193]</w:t>
      </w:r>
    </w:p>
    <w:p w14:paraId="2262959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3B10E2C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30::/</w:t>
      </w:r>
      <w:proofErr w:type="gramEnd"/>
      <w:r w:rsidRPr="0029503E">
        <w:rPr>
          <w:rFonts w:ascii="Courier New" w:hAnsi="Courier New" w:cs="Courier New"/>
          <w:sz w:val="16"/>
          <w:szCs w:val="16"/>
        </w:rPr>
        <w:t>64 [110/128]</w:t>
      </w:r>
    </w:p>
    <w:p w14:paraId="11D88C8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3B935B7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FF</w:t>
      </w:r>
      <w:proofErr w:type="gramStart"/>
      <w:r w:rsidRPr="0029503E">
        <w:rPr>
          <w:rFonts w:ascii="Courier New" w:hAnsi="Courier New" w:cs="Courier New"/>
          <w:sz w:val="16"/>
          <w:szCs w:val="16"/>
        </w:rPr>
        <w:t>00::/</w:t>
      </w:r>
      <w:proofErr w:type="gramEnd"/>
      <w:r w:rsidRPr="0029503E">
        <w:rPr>
          <w:rFonts w:ascii="Courier New" w:hAnsi="Courier New" w:cs="Courier New"/>
          <w:sz w:val="16"/>
          <w:szCs w:val="16"/>
        </w:rPr>
        <w:t>8 [0/0]</w:t>
      </w:r>
    </w:p>
    <w:p w14:paraId="3E6B4287" w14:textId="1F2921A7"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Null0, receive</w:t>
      </w:r>
    </w:p>
    <w:p w14:paraId="4CA64218" w14:textId="77777777" w:rsidR="00A6036E" w:rsidRPr="0029503E" w:rsidRDefault="00A6036E" w:rsidP="0029503E">
      <w:pPr>
        <w:spacing w:line="240" w:lineRule="auto"/>
        <w:rPr>
          <w:rFonts w:ascii="Courier New" w:hAnsi="Courier New" w:cs="Courier New"/>
          <w:sz w:val="16"/>
          <w:szCs w:val="16"/>
        </w:rPr>
      </w:pPr>
    </w:p>
    <w:p w14:paraId="76AAF03F" w14:textId="37F0F9E1"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R2#show ipv6 </w:t>
      </w:r>
      <w:proofErr w:type="spellStart"/>
      <w:r w:rsidRPr="0029503E">
        <w:rPr>
          <w:rFonts w:ascii="Courier New" w:hAnsi="Courier New" w:cs="Courier New"/>
          <w:sz w:val="16"/>
          <w:szCs w:val="16"/>
        </w:rPr>
        <w:t>ospf</w:t>
      </w:r>
      <w:proofErr w:type="spellEnd"/>
    </w:p>
    <w:p w14:paraId="16CF9E8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Routing Process "ospfv3 10" with ID 2.2.2.2</w:t>
      </w:r>
    </w:p>
    <w:p w14:paraId="3602058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schedule delay 5 secs, Hold time between two SPFs 10 secs</w:t>
      </w:r>
    </w:p>
    <w:p w14:paraId="0699D28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Minimum LSA interval 5 secs. Minimum LSA arrival 1 secs</w:t>
      </w:r>
    </w:p>
    <w:p w14:paraId="562E1C0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LSA group pacing timer 240 secs</w:t>
      </w:r>
    </w:p>
    <w:p w14:paraId="41F6C92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Interface flood pacing timer 33 msecs</w:t>
      </w:r>
    </w:p>
    <w:p w14:paraId="338EEFD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Retransmission pacing timer 66 msecs</w:t>
      </w:r>
    </w:p>
    <w:p w14:paraId="0D94312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external LSA 0. Checksum Sum 0x000000</w:t>
      </w:r>
    </w:p>
    <w:p w14:paraId="092E461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areas in this router is 1. 1 normal 0 stub 0 </w:t>
      </w:r>
      <w:proofErr w:type="spellStart"/>
      <w:r w:rsidRPr="0029503E">
        <w:rPr>
          <w:rFonts w:ascii="Courier New" w:hAnsi="Courier New" w:cs="Courier New"/>
          <w:sz w:val="16"/>
          <w:szCs w:val="16"/>
        </w:rPr>
        <w:t>nssa</w:t>
      </w:r>
      <w:proofErr w:type="spellEnd"/>
    </w:p>
    <w:p w14:paraId="4F42A3A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Reference bandwidth unit is 100 </w:t>
      </w:r>
      <w:proofErr w:type="spellStart"/>
      <w:r w:rsidRPr="0029503E">
        <w:rPr>
          <w:rFonts w:ascii="Courier New" w:hAnsi="Courier New" w:cs="Courier New"/>
          <w:sz w:val="16"/>
          <w:szCs w:val="16"/>
        </w:rPr>
        <w:t>mbps</w:t>
      </w:r>
      <w:proofErr w:type="spellEnd"/>
    </w:p>
    <w:p w14:paraId="4A8E628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w:t>
      </w:r>
      <w:proofErr w:type="gramStart"/>
      <w:r w:rsidRPr="0029503E">
        <w:rPr>
          <w:rFonts w:ascii="Courier New" w:hAnsi="Courier New" w:cs="Courier New"/>
          <w:sz w:val="16"/>
          <w:szCs w:val="16"/>
        </w:rPr>
        <w:t>BACKBONE(</w:t>
      </w:r>
      <w:proofErr w:type="gramEnd"/>
      <w:r w:rsidRPr="0029503E">
        <w:rPr>
          <w:rFonts w:ascii="Courier New" w:hAnsi="Courier New" w:cs="Courier New"/>
          <w:sz w:val="16"/>
          <w:szCs w:val="16"/>
        </w:rPr>
        <w:t>0)</w:t>
      </w:r>
    </w:p>
    <w:p w14:paraId="53672C8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interfaces in this area is 3</w:t>
      </w:r>
    </w:p>
    <w:p w14:paraId="38246CE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algorithm executed 78 times</w:t>
      </w:r>
    </w:p>
    <w:p w14:paraId="687260F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Number of LSA 10. Checksum Sum 0x0454d3</w:t>
      </w:r>
    </w:p>
    <w:p w14:paraId="06FE9A0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DCbitless</w:t>
      </w:r>
      <w:proofErr w:type="spellEnd"/>
      <w:r w:rsidRPr="0029503E">
        <w:rPr>
          <w:rFonts w:ascii="Courier New" w:hAnsi="Courier New" w:cs="Courier New"/>
          <w:sz w:val="16"/>
          <w:szCs w:val="16"/>
        </w:rPr>
        <w:t xml:space="preserve"> LSA 0</w:t>
      </w:r>
    </w:p>
    <w:p w14:paraId="7068D90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gramStart"/>
      <w:r w:rsidRPr="0029503E">
        <w:rPr>
          <w:rFonts w:ascii="Courier New" w:hAnsi="Courier New" w:cs="Courier New"/>
          <w:sz w:val="16"/>
          <w:szCs w:val="16"/>
        </w:rPr>
        <w:t>indication</w:t>
      </w:r>
      <w:proofErr w:type="gramEnd"/>
      <w:r w:rsidRPr="0029503E">
        <w:rPr>
          <w:rFonts w:ascii="Courier New" w:hAnsi="Courier New" w:cs="Courier New"/>
          <w:sz w:val="16"/>
          <w:szCs w:val="16"/>
        </w:rPr>
        <w:t xml:space="preserve"> LSA 0</w:t>
      </w:r>
    </w:p>
    <w:p w14:paraId="015A1E5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DoNotAge</w:t>
      </w:r>
      <w:proofErr w:type="spellEnd"/>
      <w:r w:rsidRPr="0029503E">
        <w:rPr>
          <w:rFonts w:ascii="Courier New" w:hAnsi="Courier New" w:cs="Courier New"/>
          <w:sz w:val="16"/>
          <w:szCs w:val="16"/>
        </w:rPr>
        <w:t xml:space="preserve"> LSA 0</w:t>
      </w:r>
    </w:p>
    <w:p w14:paraId="0F3F799D" w14:textId="794A7F6A"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Flood list length 0</w:t>
      </w:r>
    </w:p>
    <w:p w14:paraId="728C77B8" w14:textId="77777777" w:rsidR="00A6036E" w:rsidRPr="0029503E" w:rsidRDefault="00A6036E" w:rsidP="0029503E">
      <w:pPr>
        <w:spacing w:line="240" w:lineRule="auto"/>
        <w:rPr>
          <w:rFonts w:ascii="Courier New" w:hAnsi="Courier New" w:cs="Courier New"/>
          <w:sz w:val="16"/>
          <w:szCs w:val="16"/>
        </w:rPr>
      </w:pPr>
    </w:p>
    <w:p w14:paraId="2AA273A8" w14:textId="33CED851"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R2#show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neighbor</w:t>
      </w:r>
    </w:p>
    <w:p w14:paraId="353BBA1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Neighbor ID     </w:t>
      </w:r>
      <w:proofErr w:type="spellStart"/>
      <w:r w:rsidRPr="0029503E">
        <w:rPr>
          <w:rFonts w:ascii="Courier New" w:hAnsi="Courier New" w:cs="Courier New"/>
          <w:sz w:val="16"/>
          <w:szCs w:val="16"/>
        </w:rPr>
        <w:t>Pri</w:t>
      </w:r>
      <w:proofErr w:type="spellEnd"/>
      <w:r w:rsidRPr="0029503E">
        <w:rPr>
          <w:rFonts w:ascii="Courier New" w:hAnsi="Courier New" w:cs="Courier New"/>
          <w:sz w:val="16"/>
          <w:szCs w:val="16"/>
        </w:rPr>
        <w:t xml:space="preserve">   State           Dead Time   Interface ID    Interface</w:t>
      </w:r>
    </w:p>
    <w:p w14:paraId="4F5ED7D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1.1.1.1           0   FULL</w:t>
      </w:r>
      <w:proofErr w:type="gramStart"/>
      <w:r w:rsidRPr="0029503E">
        <w:rPr>
          <w:rFonts w:ascii="Courier New" w:hAnsi="Courier New" w:cs="Courier New"/>
          <w:sz w:val="16"/>
          <w:szCs w:val="16"/>
        </w:rPr>
        <w:t>/  -</w:t>
      </w:r>
      <w:proofErr w:type="gramEnd"/>
      <w:r w:rsidRPr="0029503E">
        <w:rPr>
          <w:rFonts w:ascii="Courier New" w:hAnsi="Courier New" w:cs="Courier New"/>
          <w:sz w:val="16"/>
          <w:szCs w:val="16"/>
        </w:rPr>
        <w:t xml:space="preserve">        00:00:37    3               Serial0/1/1</w:t>
      </w:r>
    </w:p>
    <w:p w14:paraId="68D435EF" w14:textId="048AA0D5"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3.3.3.3           0   FULL</w:t>
      </w:r>
      <w:proofErr w:type="gramStart"/>
      <w:r w:rsidRPr="0029503E">
        <w:rPr>
          <w:rFonts w:ascii="Courier New" w:hAnsi="Courier New" w:cs="Courier New"/>
          <w:sz w:val="16"/>
          <w:szCs w:val="16"/>
        </w:rPr>
        <w:t>/  -</w:t>
      </w:r>
      <w:proofErr w:type="gramEnd"/>
      <w:r w:rsidRPr="0029503E">
        <w:rPr>
          <w:rFonts w:ascii="Courier New" w:hAnsi="Courier New" w:cs="Courier New"/>
          <w:sz w:val="16"/>
          <w:szCs w:val="16"/>
        </w:rPr>
        <w:t xml:space="preserve">        00:00:37    4               Serial0/1/0</w:t>
      </w:r>
    </w:p>
    <w:p w14:paraId="3C0AB0B2" w14:textId="77777777" w:rsidR="00A6036E" w:rsidRPr="0029503E" w:rsidRDefault="00A6036E" w:rsidP="0029503E">
      <w:pPr>
        <w:spacing w:line="240" w:lineRule="auto"/>
        <w:rPr>
          <w:rFonts w:ascii="Courier New" w:hAnsi="Courier New" w:cs="Courier New"/>
          <w:sz w:val="16"/>
          <w:szCs w:val="16"/>
        </w:rPr>
      </w:pPr>
    </w:p>
    <w:p w14:paraId="7BF969D5" w14:textId="114C3661"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R2#show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interface</w:t>
      </w:r>
    </w:p>
    <w:p w14:paraId="2A5E127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GigabitEthernet0/0/0 is up, line protocol is up</w:t>
      </w:r>
    </w:p>
    <w:p w14:paraId="75F6D29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1</w:t>
      </w:r>
    </w:p>
    <w:p w14:paraId="18F8EA2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0, Process ID 10, Instance ID 0, Router ID 2.2.2.2</w:t>
      </w:r>
    </w:p>
    <w:p w14:paraId="203ACBB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BROADCAST, Cost: 1</w:t>
      </w:r>
    </w:p>
    <w:p w14:paraId="0AA6935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DR, Priority 1</w:t>
      </w:r>
    </w:p>
    <w:p w14:paraId="336E176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Designated Router (ID) 2.2.2.2, local address FE80::1</w:t>
      </w:r>
    </w:p>
    <w:p w14:paraId="21841B1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backup designated router on this network</w:t>
      </w:r>
    </w:p>
    <w:p w14:paraId="640F167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31DCE0E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00:00:00</w:t>
      </w:r>
    </w:p>
    <w:p w14:paraId="01AC5DA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1/1, flood queue length 0</w:t>
      </w:r>
    </w:p>
    <w:p w14:paraId="4C9091F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613BF46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541C6EE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61D6AEE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0, Adjacent neighbor count is 0</w:t>
      </w:r>
    </w:p>
    <w:p w14:paraId="0401268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3B306CA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Serial0/1/1 is up, line protocol is up</w:t>
      </w:r>
    </w:p>
    <w:p w14:paraId="4BC5FBF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4</w:t>
      </w:r>
    </w:p>
    <w:p w14:paraId="055F374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0, Process ID 10, Instance ID 0, Router ID 2.2.2.2</w:t>
      </w:r>
    </w:p>
    <w:p w14:paraId="30D75EE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POINT-TO-POINT, Cost: 64</w:t>
      </w:r>
    </w:p>
    <w:p w14:paraId="516096C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POINT-TO-POINT,</w:t>
      </w:r>
    </w:p>
    <w:p w14:paraId="0185992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7D522C5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Hello due in 00:00:00</w:t>
      </w:r>
    </w:p>
    <w:p w14:paraId="547CBD8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2/2, flood queue length 0</w:t>
      </w:r>
    </w:p>
    <w:p w14:paraId="507FF66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581BB74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3A525EE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050EB9E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20FE966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1.1.1.1</w:t>
      </w:r>
    </w:p>
    <w:p w14:paraId="61DDC6B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141C27C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Serial0/1/0 is up, line protocol is up</w:t>
      </w:r>
    </w:p>
    <w:p w14:paraId="172ECEF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3</w:t>
      </w:r>
    </w:p>
    <w:p w14:paraId="79C6B31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0, Process ID 10, Instance ID 0, Router ID 2.2.2.2</w:t>
      </w:r>
    </w:p>
    <w:p w14:paraId="56D27A7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POINT-TO-POINT, Cost: 64</w:t>
      </w:r>
    </w:p>
    <w:p w14:paraId="63B1D92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POINT-TO-POINT,</w:t>
      </w:r>
    </w:p>
    <w:p w14:paraId="38E4EC3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41479AA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00:00:00</w:t>
      </w:r>
    </w:p>
    <w:p w14:paraId="7305D9B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3/3, flood queue length 0</w:t>
      </w:r>
    </w:p>
    <w:p w14:paraId="427EB09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1148E8E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351C605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1CA8520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005EC1E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3.3.3.3</w:t>
      </w:r>
    </w:p>
    <w:p w14:paraId="2C77FE46" w14:textId="4E40ECEB"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292F3502" w14:textId="77777777" w:rsidR="0029503E" w:rsidRPr="0029503E" w:rsidRDefault="0029503E" w:rsidP="0029503E">
      <w:pPr>
        <w:spacing w:line="240" w:lineRule="auto"/>
        <w:rPr>
          <w:rFonts w:ascii="Courier New" w:hAnsi="Courier New" w:cs="Courier New"/>
          <w:sz w:val="16"/>
          <w:szCs w:val="16"/>
        </w:rPr>
      </w:pPr>
    </w:p>
    <w:p w14:paraId="5AA6154F" w14:textId="308C4BFF"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R3#show run</w:t>
      </w:r>
    </w:p>
    <w:p w14:paraId="5DF6DE3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Building configuration...</w:t>
      </w:r>
    </w:p>
    <w:p w14:paraId="62B7ECF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450A019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Current </w:t>
      </w:r>
      <w:proofErr w:type="gramStart"/>
      <w:r w:rsidRPr="0029503E">
        <w:rPr>
          <w:rFonts w:ascii="Courier New" w:hAnsi="Courier New" w:cs="Courier New"/>
          <w:sz w:val="16"/>
          <w:szCs w:val="16"/>
        </w:rPr>
        <w:t>configuration :</w:t>
      </w:r>
      <w:proofErr w:type="gramEnd"/>
      <w:r w:rsidRPr="0029503E">
        <w:rPr>
          <w:rFonts w:ascii="Courier New" w:hAnsi="Courier New" w:cs="Courier New"/>
          <w:sz w:val="16"/>
          <w:szCs w:val="16"/>
        </w:rPr>
        <w:t xml:space="preserve"> 1164 bytes</w:t>
      </w:r>
    </w:p>
    <w:p w14:paraId="2BECCDF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36A7103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version 15.4</w:t>
      </w:r>
    </w:p>
    <w:p w14:paraId="4226F03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log datetime msec</w:t>
      </w:r>
    </w:p>
    <w:p w14:paraId="6ADB4C9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debug datetime msec</w:t>
      </w:r>
    </w:p>
    <w:p w14:paraId="7A1552E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password-encryption</w:t>
      </w:r>
    </w:p>
    <w:p w14:paraId="1F1A6E6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540AB42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hostname R3</w:t>
      </w:r>
    </w:p>
    <w:p w14:paraId="39ADCEE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5BE7372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roofErr w:type="spellStart"/>
      <w:r w:rsidRPr="0029503E">
        <w:rPr>
          <w:rFonts w:ascii="Courier New" w:hAnsi="Courier New" w:cs="Courier New"/>
          <w:sz w:val="16"/>
          <w:szCs w:val="16"/>
        </w:rPr>
        <w:t>ip</w:t>
      </w:r>
      <w:proofErr w:type="spellEnd"/>
      <w:r w:rsidRPr="0029503E">
        <w:rPr>
          <w:rFonts w:ascii="Courier New" w:hAnsi="Courier New" w:cs="Courier New"/>
          <w:sz w:val="16"/>
          <w:szCs w:val="16"/>
        </w:rPr>
        <w:t xml:space="preserve"> </w:t>
      </w:r>
      <w:proofErr w:type="spellStart"/>
      <w:r w:rsidRPr="0029503E">
        <w:rPr>
          <w:rFonts w:ascii="Courier New" w:hAnsi="Courier New" w:cs="Courier New"/>
          <w:sz w:val="16"/>
          <w:szCs w:val="16"/>
        </w:rPr>
        <w:t>cef</w:t>
      </w:r>
      <w:proofErr w:type="spellEnd"/>
    </w:p>
    <w:p w14:paraId="503AC43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w:t>
      </w:r>
      <w:proofErr w:type="gramStart"/>
      <w:r w:rsidRPr="0029503E">
        <w:rPr>
          <w:rFonts w:ascii="Courier New" w:hAnsi="Courier New" w:cs="Courier New"/>
          <w:sz w:val="16"/>
          <w:szCs w:val="16"/>
        </w:rPr>
        <w:t>unicast-routing</w:t>
      </w:r>
      <w:proofErr w:type="gramEnd"/>
    </w:p>
    <w:p w14:paraId="7985E93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150B32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no ipv6 </w:t>
      </w:r>
      <w:proofErr w:type="spellStart"/>
      <w:r w:rsidRPr="0029503E">
        <w:rPr>
          <w:rFonts w:ascii="Courier New" w:hAnsi="Courier New" w:cs="Courier New"/>
          <w:sz w:val="16"/>
          <w:szCs w:val="16"/>
        </w:rPr>
        <w:t>cef</w:t>
      </w:r>
      <w:proofErr w:type="spellEnd"/>
    </w:p>
    <w:p w14:paraId="2FF5C6C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02D83B9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spanning-tree mode </w:t>
      </w:r>
      <w:proofErr w:type="spellStart"/>
      <w:r w:rsidRPr="0029503E">
        <w:rPr>
          <w:rFonts w:ascii="Courier New" w:hAnsi="Courier New" w:cs="Courier New"/>
          <w:sz w:val="16"/>
          <w:szCs w:val="16"/>
        </w:rPr>
        <w:t>pvst</w:t>
      </w:r>
      <w:proofErr w:type="spellEnd"/>
    </w:p>
    <w:p w14:paraId="3C73655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32030DF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GigabitEthernet0/0/0</w:t>
      </w:r>
    </w:p>
    <w:p w14:paraId="3A3B0A3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13.0.0.1 255.255.255.0</w:t>
      </w:r>
    </w:p>
    <w:p w14:paraId="060442F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6C88D24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57F870A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71073FD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13::1/64</w:t>
      </w:r>
    </w:p>
    <w:p w14:paraId="3E28EE4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0</w:t>
      </w:r>
    </w:p>
    <w:p w14:paraId="4349E53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4EC785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GigabitEthernet0/0/1</w:t>
      </w:r>
    </w:p>
    <w:p w14:paraId="7ED2060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5A3F66D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4D58DD1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65274BF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2F99556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86E767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Serial0/1/0</w:t>
      </w:r>
    </w:p>
    <w:p w14:paraId="30C3542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30.0.0.1 255.255.255.0</w:t>
      </w:r>
    </w:p>
    <w:p w14:paraId="507F1F7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37E83D1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30::1/64</w:t>
      </w:r>
    </w:p>
    <w:p w14:paraId="637CF2D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1</w:t>
      </w:r>
    </w:p>
    <w:p w14:paraId="4B7D57F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clock rate 56000</w:t>
      </w:r>
    </w:p>
    <w:p w14:paraId="22A425C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E49F99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Serial0/1/1</w:t>
      </w:r>
    </w:p>
    <w:p w14:paraId="46F9F05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2.0.0.2 255.255.255.0</w:t>
      </w:r>
    </w:p>
    <w:p w14:paraId="7D85766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041BDD2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ipv6 address 2::2/64</w:t>
      </w:r>
    </w:p>
    <w:p w14:paraId="3C0000B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0</w:t>
      </w:r>
    </w:p>
    <w:p w14:paraId="6727C39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7B868B2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Vlan1</w:t>
      </w:r>
    </w:p>
    <w:p w14:paraId="7394820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234DF96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0164AAD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DFA170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w:t>
      </w:r>
    </w:p>
    <w:p w14:paraId="4E53229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6663E50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2.0.0.0 0.0.0.255 area 0</w:t>
      </w:r>
    </w:p>
    <w:p w14:paraId="2155DC4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13.0.0.0 0.0.0.255 area 0</w:t>
      </w:r>
    </w:p>
    <w:p w14:paraId="75EFE24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30.0.0.0 0.0.0.255 area 1</w:t>
      </w:r>
    </w:p>
    <w:p w14:paraId="0EC9E71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72B3108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w:t>
      </w:r>
    </w:p>
    <w:p w14:paraId="5A8E0D9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router-id 3.3.3.3</w:t>
      </w:r>
    </w:p>
    <w:p w14:paraId="16AB5DB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473676B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F7435E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classless</w:t>
      </w:r>
    </w:p>
    <w:p w14:paraId="78448AF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78946B2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flow-export version 9</w:t>
      </w:r>
    </w:p>
    <w:p w14:paraId="70E01C1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60A1DB7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con 0</w:t>
      </w:r>
    </w:p>
    <w:p w14:paraId="3C6C767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80962B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aux 0</w:t>
      </w:r>
    </w:p>
    <w:p w14:paraId="0B1DA64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B80E5C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line </w:t>
      </w:r>
      <w:proofErr w:type="spellStart"/>
      <w:r w:rsidRPr="0029503E">
        <w:rPr>
          <w:rFonts w:ascii="Courier New" w:hAnsi="Courier New" w:cs="Courier New"/>
          <w:sz w:val="16"/>
          <w:szCs w:val="16"/>
        </w:rPr>
        <w:t>vty</w:t>
      </w:r>
      <w:proofErr w:type="spellEnd"/>
      <w:r w:rsidRPr="0029503E">
        <w:rPr>
          <w:rFonts w:ascii="Courier New" w:hAnsi="Courier New" w:cs="Courier New"/>
          <w:sz w:val="16"/>
          <w:szCs w:val="16"/>
        </w:rPr>
        <w:t xml:space="preserve"> 0 4</w:t>
      </w:r>
    </w:p>
    <w:p w14:paraId="6AFC0A6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login</w:t>
      </w:r>
    </w:p>
    <w:p w14:paraId="622764E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082DE23B" w14:textId="1C571CAF" w:rsidR="00A6036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end</w:t>
      </w:r>
    </w:p>
    <w:p w14:paraId="1087377D" w14:textId="77777777" w:rsidR="00A6036E" w:rsidRPr="0029503E" w:rsidRDefault="00A6036E" w:rsidP="0029503E">
      <w:pPr>
        <w:spacing w:line="240" w:lineRule="auto"/>
        <w:rPr>
          <w:rFonts w:ascii="Courier New" w:hAnsi="Courier New" w:cs="Courier New"/>
          <w:sz w:val="16"/>
          <w:szCs w:val="16"/>
        </w:rPr>
      </w:pPr>
    </w:p>
    <w:p w14:paraId="4DC7237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R3#show ipv6 route</w:t>
      </w:r>
    </w:p>
    <w:p w14:paraId="6BA9ABA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IPv6 Routing Table - 13 entries</w:t>
      </w:r>
    </w:p>
    <w:p w14:paraId="672A404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Codes: C - Connected, L - Local, S - Static, R - RIP, B - BGP</w:t>
      </w:r>
    </w:p>
    <w:p w14:paraId="5AF13A0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U - Per-user Static route, M - MIPv6</w:t>
      </w:r>
    </w:p>
    <w:p w14:paraId="734B6AD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I1 - ISIS L1, I2 - ISIS L2, IA - ISIS interarea, IS - ISIS summary</w:t>
      </w:r>
    </w:p>
    <w:p w14:paraId="2F4EAD9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 - OSPF intra, OI - OSPF inter, OE1 -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OE2 -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7865906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ON1 -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ON2 -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6B62B65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 - EIGRP, EX - EIGRP external</w:t>
      </w:r>
    </w:p>
    <w:p w14:paraId="44FABE9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1::/</w:t>
      </w:r>
      <w:proofErr w:type="gramEnd"/>
      <w:r w:rsidRPr="0029503E">
        <w:rPr>
          <w:rFonts w:ascii="Courier New" w:hAnsi="Courier New" w:cs="Courier New"/>
          <w:sz w:val="16"/>
          <w:szCs w:val="16"/>
        </w:rPr>
        <w:t>64 [110/128]</w:t>
      </w:r>
    </w:p>
    <w:p w14:paraId="626D7DB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1D7DBD4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2::/</w:t>
      </w:r>
      <w:proofErr w:type="gramEnd"/>
      <w:r w:rsidRPr="0029503E">
        <w:rPr>
          <w:rFonts w:ascii="Courier New" w:hAnsi="Courier New" w:cs="Courier New"/>
          <w:sz w:val="16"/>
          <w:szCs w:val="16"/>
        </w:rPr>
        <w:t>64 [0/0]</w:t>
      </w:r>
    </w:p>
    <w:p w14:paraId="7BD37C7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directly connected</w:t>
      </w:r>
    </w:p>
    <w:p w14:paraId="7B5C125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2::2/128 [0/0]</w:t>
      </w:r>
    </w:p>
    <w:p w14:paraId="163782C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receive</w:t>
      </w:r>
    </w:p>
    <w:p w14:paraId="6AA0953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4::/</w:t>
      </w:r>
      <w:proofErr w:type="gramEnd"/>
      <w:r w:rsidRPr="0029503E">
        <w:rPr>
          <w:rFonts w:ascii="Courier New" w:hAnsi="Courier New" w:cs="Courier New"/>
          <w:sz w:val="16"/>
          <w:szCs w:val="16"/>
        </w:rPr>
        <w:t>64 [110/128]</w:t>
      </w:r>
    </w:p>
    <w:p w14:paraId="2D8903B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7C5F9DA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11::/</w:t>
      </w:r>
      <w:proofErr w:type="gramEnd"/>
      <w:r w:rsidRPr="0029503E">
        <w:rPr>
          <w:rFonts w:ascii="Courier New" w:hAnsi="Courier New" w:cs="Courier New"/>
          <w:sz w:val="16"/>
          <w:szCs w:val="16"/>
        </w:rPr>
        <w:t>64 [110/129]</w:t>
      </w:r>
    </w:p>
    <w:p w14:paraId="7B2FEF4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78FB47F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12::/</w:t>
      </w:r>
      <w:proofErr w:type="gramEnd"/>
      <w:r w:rsidRPr="0029503E">
        <w:rPr>
          <w:rFonts w:ascii="Courier New" w:hAnsi="Courier New" w:cs="Courier New"/>
          <w:sz w:val="16"/>
          <w:szCs w:val="16"/>
        </w:rPr>
        <w:t>64 [110/65]</w:t>
      </w:r>
    </w:p>
    <w:p w14:paraId="5B03B79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38A75AB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13::/</w:t>
      </w:r>
      <w:proofErr w:type="gramEnd"/>
      <w:r w:rsidRPr="0029503E">
        <w:rPr>
          <w:rFonts w:ascii="Courier New" w:hAnsi="Courier New" w:cs="Courier New"/>
          <w:sz w:val="16"/>
          <w:szCs w:val="16"/>
        </w:rPr>
        <w:t>64 [0/0]</w:t>
      </w:r>
    </w:p>
    <w:p w14:paraId="074F510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directly connected</w:t>
      </w:r>
    </w:p>
    <w:p w14:paraId="08E3744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13::1/128 [0/0]</w:t>
      </w:r>
    </w:p>
    <w:p w14:paraId="18EF696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receive</w:t>
      </w:r>
    </w:p>
    <w:p w14:paraId="33AB906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21::/</w:t>
      </w:r>
      <w:proofErr w:type="gramEnd"/>
      <w:r w:rsidRPr="0029503E">
        <w:rPr>
          <w:rFonts w:ascii="Courier New" w:hAnsi="Courier New" w:cs="Courier New"/>
          <w:sz w:val="16"/>
          <w:szCs w:val="16"/>
        </w:rPr>
        <w:t>64 [110/65]</w:t>
      </w:r>
    </w:p>
    <w:p w14:paraId="57D070A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727F76D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22::/</w:t>
      </w:r>
      <w:proofErr w:type="gramEnd"/>
      <w:r w:rsidRPr="0029503E">
        <w:rPr>
          <w:rFonts w:ascii="Courier New" w:hAnsi="Courier New" w:cs="Courier New"/>
          <w:sz w:val="16"/>
          <w:szCs w:val="16"/>
        </w:rPr>
        <w:t>64 [110/129]</w:t>
      </w:r>
    </w:p>
    <w:p w14:paraId="1EFECF5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306580D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30::/</w:t>
      </w:r>
      <w:proofErr w:type="gramEnd"/>
      <w:r w:rsidRPr="0029503E">
        <w:rPr>
          <w:rFonts w:ascii="Courier New" w:hAnsi="Courier New" w:cs="Courier New"/>
          <w:sz w:val="16"/>
          <w:szCs w:val="16"/>
        </w:rPr>
        <w:t>64 [0/0]</w:t>
      </w:r>
    </w:p>
    <w:p w14:paraId="410CAD7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Serial0/1/0, directly connected</w:t>
      </w:r>
    </w:p>
    <w:p w14:paraId="1E66B32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30::1/128 [0/0]</w:t>
      </w:r>
    </w:p>
    <w:p w14:paraId="64F29BC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Serial0/1/0, receive</w:t>
      </w:r>
    </w:p>
    <w:p w14:paraId="4A4E1FB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FF</w:t>
      </w:r>
      <w:proofErr w:type="gramStart"/>
      <w:r w:rsidRPr="0029503E">
        <w:rPr>
          <w:rFonts w:ascii="Courier New" w:hAnsi="Courier New" w:cs="Courier New"/>
          <w:sz w:val="16"/>
          <w:szCs w:val="16"/>
        </w:rPr>
        <w:t>00::/</w:t>
      </w:r>
      <w:proofErr w:type="gramEnd"/>
      <w:r w:rsidRPr="0029503E">
        <w:rPr>
          <w:rFonts w:ascii="Courier New" w:hAnsi="Courier New" w:cs="Courier New"/>
          <w:sz w:val="16"/>
          <w:szCs w:val="16"/>
        </w:rPr>
        <w:t>8 [0/0]</w:t>
      </w:r>
    </w:p>
    <w:p w14:paraId="78C9A314" w14:textId="322493B1"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Null0, receive</w:t>
      </w:r>
    </w:p>
    <w:p w14:paraId="207BEAD3" w14:textId="74A8A6E1" w:rsidR="00A6036E" w:rsidRPr="0029503E" w:rsidRDefault="00A6036E" w:rsidP="0029503E">
      <w:pPr>
        <w:spacing w:line="240" w:lineRule="auto"/>
        <w:rPr>
          <w:rFonts w:ascii="Courier New" w:hAnsi="Courier New" w:cs="Courier New"/>
          <w:sz w:val="16"/>
          <w:szCs w:val="16"/>
        </w:rPr>
      </w:pPr>
    </w:p>
    <w:p w14:paraId="61285639" w14:textId="6380A6E4" w:rsidR="0029503E" w:rsidRPr="0029503E" w:rsidRDefault="0029503E" w:rsidP="0029503E">
      <w:pPr>
        <w:spacing w:line="240" w:lineRule="auto"/>
        <w:rPr>
          <w:rFonts w:ascii="Courier New" w:hAnsi="Courier New" w:cs="Courier New"/>
          <w:sz w:val="16"/>
          <w:szCs w:val="16"/>
        </w:rPr>
      </w:pPr>
    </w:p>
    <w:p w14:paraId="0B31DC4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R3#show ipv6 </w:t>
      </w:r>
      <w:proofErr w:type="spellStart"/>
      <w:r w:rsidRPr="0029503E">
        <w:rPr>
          <w:rFonts w:ascii="Courier New" w:hAnsi="Courier New" w:cs="Courier New"/>
          <w:sz w:val="16"/>
          <w:szCs w:val="16"/>
        </w:rPr>
        <w:t>ospf</w:t>
      </w:r>
      <w:proofErr w:type="spellEnd"/>
    </w:p>
    <w:p w14:paraId="12DBEE8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Routing Process "ospfv3 10" with ID 3.3.3.3</w:t>
      </w:r>
    </w:p>
    <w:p w14:paraId="1A5A720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schedule delay 5 secs, Hold time between two SPFs 10 secs</w:t>
      </w:r>
    </w:p>
    <w:p w14:paraId="1AD47CB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Minimum LSA interval 5 secs. Minimum LSA arrival 1 secs</w:t>
      </w:r>
    </w:p>
    <w:p w14:paraId="64C11E9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LSA group pacing timer 240 secs</w:t>
      </w:r>
    </w:p>
    <w:p w14:paraId="5FC07EB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Interface flood pacing timer 33 msecs</w:t>
      </w:r>
    </w:p>
    <w:p w14:paraId="76C950B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Retransmission pacing timer 66 msecs</w:t>
      </w:r>
    </w:p>
    <w:p w14:paraId="2429BB4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external LSA 0. Checksum Sum 0x000000</w:t>
      </w:r>
    </w:p>
    <w:p w14:paraId="7003052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areas in this router is 2. 2 normal 0 stub 0 </w:t>
      </w:r>
      <w:proofErr w:type="spellStart"/>
      <w:r w:rsidRPr="0029503E">
        <w:rPr>
          <w:rFonts w:ascii="Courier New" w:hAnsi="Courier New" w:cs="Courier New"/>
          <w:sz w:val="16"/>
          <w:szCs w:val="16"/>
        </w:rPr>
        <w:t>nssa</w:t>
      </w:r>
      <w:proofErr w:type="spellEnd"/>
    </w:p>
    <w:p w14:paraId="3EEACD3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Reference bandwidth unit is 100 </w:t>
      </w:r>
      <w:proofErr w:type="spellStart"/>
      <w:r w:rsidRPr="0029503E">
        <w:rPr>
          <w:rFonts w:ascii="Courier New" w:hAnsi="Courier New" w:cs="Courier New"/>
          <w:sz w:val="16"/>
          <w:szCs w:val="16"/>
        </w:rPr>
        <w:t>mbps</w:t>
      </w:r>
      <w:proofErr w:type="spellEnd"/>
    </w:p>
    <w:p w14:paraId="50CF9B9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w:t>
      </w:r>
      <w:proofErr w:type="gramStart"/>
      <w:r w:rsidRPr="0029503E">
        <w:rPr>
          <w:rFonts w:ascii="Courier New" w:hAnsi="Courier New" w:cs="Courier New"/>
          <w:sz w:val="16"/>
          <w:szCs w:val="16"/>
        </w:rPr>
        <w:t>BACKBONE(</w:t>
      </w:r>
      <w:proofErr w:type="gramEnd"/>
      <w:r w:rsidRPr="0029503E">
        <w:rPr>
          <w:rFonts w:ascii="Courier New" w:hAnsi="Courier New" w:cs="Courier New"/>
          <w:sz w:val="16"/>
          <w:szCs w:val="16"/>
        </w:rPr>
        <w:t>0)</w:t>
      </w:r>
    </w:p>
    <w:p w14:paraId="4791875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interfaces in this area is 2</w:t>
      </w:r>
    </w:p>
    <w:p w14:paraId="3501DC0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algorithm executed 67 times</w:t>
      </w:r>
    </w:p>
    <w:p w14:paraId="23623CE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LSA 10. Checksum Sum 0x051c75</w:t>
      </w:r>
    </w:p>
    <w:p w14:paraId="0AC72D4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DCbitless</w:t>
      </w:r>
      <w:proofErr w:type="spellEnd"/>
      <w:r w:rsidRPr="0029503E">
        <w:rPr>
          <w:rFonts w:ascii="Courier New" w:hAnsi="Courier New" w:cs="Courier New"/>
          <w:sz w:val="16"/>
          <w:szCs w:val="16"/>
        </w:rPr>
        <w:t xml:space="preserve"> LSA 0</w:t>
      </w:r>
    </w:p>
    <w:p w14:paraId="1620E1F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gramStart"/>
      <w:r w:rsidRPr="0029503E">
        <w:rPr>
          <w:rFonts w:ascii="Courier New" w:hAnsi="Courier New" w:cs="Courier New"/>
          <w:sz w:val="16"/>
          <w:szCs w:val="16"/>
        </w:rPr>
        <w:t>indication</w:t>
      </w:r>
      <w:proofErr w:type="gramEnd"/>
      <w:r w:rsidRPr="0029503E">
        <w:rPr>
          <w:rFonts w:ascii="Courier New" w:hAnsi="Courier New" w:cs="Courier New"/>
          <w:sz w:val="16"/>
          <w:szCs w:val="16"/>
        </w:rPr>
        <w:t xml:space="preserve"> LSA 0</w:t>
      </w:r>
    </w:p>
    <w:p w14:paraId="0688E30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DoNotAge</w:t>
      </w:r>
      <w:proofErr w:type="spellEnd"/>
      <w:r w:rsidRPr="0029503E">
        <w:rPr>
          <w:rFonts w:ascii="Courier New" w:hAnsi="Courier New" w:cs="Courier New"/>
          <w:sz w:val="16"/>
          <w:szCs w:val="16"/>
        </w:rPr>
        <w:t xml:space="preserve"> LSA 0</w:t>
      </w:r>
    </w:p>
    <w:p w14:paraId="4C79218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Flood list length 0</w:t>
      </w:r>
    </w:p>
    <w:p w14:paraId="5E094B6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w:t>
      </w:r>
    </w:p>
    <w:p w14:paraId="259DBFA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interfaces in this area is 1</w:t>
      </w:r>
    </w:p>
    <w:p w14:paraId="2FCF17D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algorithm executed 70 times</w:t>
      </w:r>
    </w:p>
    <w:p w14:paraId="36D2F56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LSA 11. Checksum Sum 0x0643f5</w:t>
      </w:r>
    </w:p>
    <w:p w14:paraId="561CC61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DCbitless</w:t>
      </w:r>
      <w:proofErr w:type="spellEnd"/>
      <w:r w:rsidRPr="0029503E">
        <w:rPr>
          <w:rFonts w:ascii="Courier New" w:hAnsi="Courier New" w:cs="Courier New"/>
          <w:sz w:val="16"/>
          <w:szCs w:val="16"/>
        </w:rPr>
        <w:t xml:space="preserve"> LSA 0</w:t>
      </w:r>
    </w:p>
    <w:p w14:paraId="28E7FBC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gramStart"/>
      <w:r w:rsidRPr="0029503E">
        <w:rPr>
          <w:rFonts w:ascii="Courier New" w:hAnsi="Courier New" w:cs="Courier New"/>
          <w:sz w:val="16"/>
          <w:szCs w:val="16"/>
        </w:rPr>
        <w:t>indication</w:t>
      </w:r>
      <w:proofErr w:type="gramEnd"/>
      <w:r w:rsidRPr="0029503E">
        <w:rPr>
          <w:rFonts w:ascii="Courier New" w:hAnsi="Courier New" w:cs="Courier New"/>
          <w:sz w:val="16"/>
          <w:szCs w:val="16"/>
        </w:rPr>
        <w:t xml:space="preserve"> LSA 0</w:t>
      </w:r>
    </w:p>
    <w:p w14:paraId="66B2ED9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DoNotAge</w:t>
      </w:r>
      <w:proofErr w:type="spellEnd"/>
      <w:r w:rsidRPr="0029503E">
        <w:rPr>
          <w:rFonts w:ascii="Courier New" w:hAnsi="Courier New" w:cs="Courier New"/>
          <w:sz w:val="16"/>
          <w:szCs w:val="16"/>
        </w:rPr>
        <w:t xml:space="preserve"> LSA 0</w:t>
      </w:r>
    </w:p>
    <w:p w14:paraId="598F5F07" w14:textId="79509935"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Flood list length 0</w:t>
      </w:r>
    </w:p>
    <w:p w14:paraId="25A5B6A6" w14:textId="241275AD" w:rsidR="00A6036E" w:rsidRPr="0029503E" w:rsidRDefault="00A6036E" w:rsidP="0029503E">
      <w:pPr>
        <w:spacing w:line="240" w:lineRule="auto"/>
        <w:rPr>
          <w:rFonts w:ascii="Courier New" w:hAnsi="Courier New" w:cs="Courier New"/>
          <w:sz w:val="16"/>
          <w:szCs w:val="16"/>
        </w:rPr>
      </w:pPr>
    </w:p>
    <w:p w14:paraId="5BA69C37" w14:textId="27EE7D8B"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R3#show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neighbor </w:t>
      </w:r>
    </w:p>
    <w:p w14:paraId="21C3D52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Neighbor ID     </w:t>
      </w:r>
      <w:proofErr w:type="spellStart"/>
      <w:r w:rsidRPr="0029503E">
        <w:rPr>
          <w:rFonts w:ascii="Courier New" w:hAnsi="Courier New" w:cs="Courier New"/>
          <w:sz w:val="16"/>
          <w:szCs w:val="16"/>
        </w:rPr>
        <w:t>Pri</w:t>
      </w:r>
      <w:proofErr w:type="spellEnd"/>
      <w:r w:rsidRPr="0029503E">
        <w:rPr>
          <w:rFonts w:ascii="Courier New" w:hAnsi="Courier New" w:cs="Courier New"/>
          <w:sz w:val="16"/>
          <w:szCs w:val="16"/>
        </w:rPr>
        <w:t xml:space="preserve">   State           Dead Time   Interface ID    Interface</w:t>
      </w:r>
    </w:p>
    <w:p w14:paraId="70D4231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2.2.2.2           0   FULL</w:t>
      </w:r>
      <w:proofErr w:type="gramStart"/>
      <w:r w:rsidRPr="0029503E">
        <w:rPr>
          <w:rFonts w:ascii="Courier New" w:hAnsi="Courier New" w:cs="Courier New"/>
          <w:sz w:val="16"/>
          <w:szCs w:val="16"/>
        </w:rPr>
        <w:t>/  -</w:t>
      </w:r>
      <w:proofErr w:type="gramEnd"/>
      <w:r w:rsidRPr="0029503E">
        <w:rPr>
          <w:rFonts w:ascii="Courier New" w:hAnsi="Courier New" w:cs="Courier New"/>
          <w:sz w:val="16"/>
          <w:szCs w:val="16"/>
        </w:rPr>
        <w:t xml:space="preserve">        00:00:35    3               Serial0/1/1</w:t>
      </w:r>
    </w:p>
    <w:p w14:paraId="73392538" w14:textId="1552E381"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4.4.4.4           0   FULL</w:t>
      </w:r>
      <w:proofErr w:type="gramStart"/>
      <w:r w:rsidRPr="0029503E">
        <w:rPr>
          <w:rFonts w:ascii="Courier New" w:hAnsi="Courier New" w:cs="Courier New"/>
          <w:sz w:val="16"/>
          <w:szCs w:val="16"/>
        </w:rPr>
        <w:t>/  -</w:t>
      </w:r>
      <w:proofErr w:type="gramEnd"/>
      <w:r w:rsidRPr="0029503E">
        <w:rPr>
          <w:rFonts w:ascii="Courier New" w:hAnsi="Courier New" w:cs="Courier New"/>
          <w:sz w:val="16"/>
          <w:szCs w:val="16"/>
        </w:rPr>
        <w:t xml:space="preserve">        00:00:35    4               Serial0/1/0</w:t>
      </w:r>
    </w:p>
    <w:p w14:paraId="3DB26518" w14:textId="77777777" w:rsidR="00A6036E" w:rsidRPr="0029503E" w:rsidRDefault="00A6036E" w:rsidP="0029503E">
      <w:pPr>
        <w:spacing w:line="240" w:lineRule="auto"/>
        <w:rPr>
          <w:rFonts w:ascii="Courier New" w:hAnsi="Courier New" w:cs="Courier New"/>
          <w:sz w:val="16"/>
          <w:szCs w:val="16"/>
        </w:rPr>
      </w:pPr>
    </w:p>
    <w:p w14:paraId="60C12118" w14:textId="03530163" w:rsidR="00A6036E" w:rsidRPr="0029503E" w:rsidRDefault="00A6036E" w:rsidP="0029503E">
      <w:pPr>
        <w:spacing w:line="240" w:lineRule="auto"/>
        <w:rPr>
          <w:rFonts w:ascii="Courier New" w:hAnsi="Courier New" w:cs="Courier New"/>
          <w:sz w:val="16"/>
          <w:szCs w:val="16"/>
        </w:rPr>
      </w:pPr>
    </w:p>
    <w:p w14:paraId="00B9F5A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R3#show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interface </w:t>
      </w:r>
    </w:p>
    <w:p w14:paraId="79123A3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GigabitEthernet0/0/0 is up, line protocol is up</w:t>
      </w:r>
    </w:p>
    <w:p w14:paraId="4B5070C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1</w:t>
      </w:r>
    </w:p>
    <w:p w14:paraId="6803600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0, Process ID 10, Instance ID 0, Router ID 3.3.3.3</w:t>
      </w:r>
    </w:p>
    <w:p w14:paraId="6487CF4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BROADCAST, Cost: 1</w:t>
      </w:r>
    </w:p>
    <w:p w14:paraId="49287FE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DR, Priority 1</w:t>
      </w:r>
    </w:p>
    <w:p w14:paraId="31BEE2C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Designated Router (ID) 3.3.3.3, local address FE80::1</w:t>
      </w:r>
    </w:p>
    <w:p w14:paraId="030FF3A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backup designated router on this network</w:t>
      </w:r>
    </w:p>
    <w:p w14:paraId="1602CF9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04E3AF9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00:00:07</w:t>
      </w:r>
    </w:p>
    <w:p w14:paraId="2DD4713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1/1, flood queue length 0</w:t>
      </w:r>
    </w:p>
    <w:p w14:paraId="4A078B9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1E83066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239A9D5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7D93550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0, Adjacent neighbor count is 0</w:t>
      </w:r>
    </w:p>
    <w:p w14:paraId="18326E8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61C7CBE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Serial0/1/1 is up, line protocol is up</w:t>
      </w:r>
    </w:p>
    <w:p w14:paraId="48E604A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4</w:t>
      </w:r>
    </w:p>
    <w:p w14:paraId="3B4C78A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0, Process ID 10, Instance ID 0, Router ID 3.3.3.3</w:t>
      </w:r>
    </w:p>
    <w:p w14:paraId="7FBE0C5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POINT-TO-POINT, Cost: 64</w:t>
      </w:r>
    </w:p>
    <w:p w14:paraId="38EC45B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POINT-TO-POINT,</w:t>
      </w:r>
    </w:p>
    <w:p w14:paraId="5B3C3F4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3155261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00:00:07</w:t>
      </w:r>
    </w:p>
    <w:p w14:paraId="2AA243C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2/2, flood queue length 0</w:t>
      </w:r>
    </w:p>
    <w:p w14:paraId="2E0DF3F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6855350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27E12A4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041F0D7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3653EF1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2.2.2.2</w:t>
      </w:r>
    </w:p>
    <w:p w14:paraId="4D06FD1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2027879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Serial0/1/0 is up, line protocol is up</w:t>
      </w:r>
    </w:p>
    <w:p w14:paraId="27895C7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3</w:t>
      </w:r>
    </w:p>
    <w:p w14:paraId="5BADD67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 Process ID 10, Instance ID 0, Router ID 3.3.3.3</w:t>
      </w:r>
    </w:p>
    <w:p w14:paraId="37096FC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Network Type POINT-TO-POINT, Cost: 64</w:t>
      </w:r>
    </w:p>
    <w:p w14:paraId="0011988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POINT-TO-POINT,</w:t>
      </w:r>
    </w:p>
    <w:p w14:paraId="3E165E1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7B23B44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00:00:07</w:t>
      </w:r>
    </w:p>
    <w:p w14:paraId="23C6EF5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3/3, flood queue length 0</w:t>
      </w:r>
    </w:p>
    <w:p w14:paraId="21D7B7D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6BB47C8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061A6DE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3EF74AE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30014FC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4.4.4.4</w:t>
      </w:r>
    </w:p>
    <w:p w14:paraId="2268D5CF" w14:textId="3D5EEA59"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110124D8" w14:textId="77777777" w:rsidR="00A6036E" w:rsidRPr="0029503E" w:rsidRDefault="00A6036E" w:rsidP="0029503E">
      <w:pPr>
        <w:spacing w:line="240" w:lineRule="auto"/>
        <w:rPr>
          <w:rFonts w:ascii="Courier New" w:hAnsi="Courier New" w:cs="Courier New"/>
          <w:sz w:val="16"/>
          <w:szCs w:val="16"/>
        </w:rPr>
      </w:pPr>
    </w:p>
    <w:p w14:paraId="4D2699BC" w14:textId="3DEB6835"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R4#show run</w:t>
      </w:r>
    </w:p>
    <w:p w14:paraId="5CE4966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Building configuration...</w:t>
      </w:r>
    </w:p>
    <w:p w14:paraId="486B478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56A4233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Current </w:t>
      </w:r>
      <w:proofErr w:type="gramStart"/>
      <w:r w:rsidRPr="0029503E">
        <w:rPr>
          <w:rFonts w:ascii="Courier New" w:hAnsi="Courier New" w:cs="Courier New"/>
          <w:sz w:val="16"/>
          <w:szCs w:val="16"/>
        </w:rPr>
        <w:t>configuration :</w:t>
      </w:r>
      <w:proofErr w:type="gramEnd"/>
      <w:r w:rsidRPr="0029503E">
        <w:rPr>
          <w:rFonts w:ascii="Courier New" w:hAnsi="Courier New" w:cs="Courier New"/>
          <w:sz w:val="16"/>
          <w:szCs w:val="16"/>
        </w:rPr>
        <w:t xml:space="preserve"> 1129 bytes</w:t>
      </w:r>
    </w:p>
    <w:p w14:paraId="71E8DE8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DAD0B0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version 15.4</w:t>
      </w:r>
    </w:p>
    <w:p w14:paraId="428CD14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log datetime msec</w:t>
      </w:r>
    </w:p>
    <w:p w14:paraId="2F4654E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debug datetime msec</w:t>
      </w:r>
    </w:p>
    <w:p w14:paraId="3835261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password-encryption</w:t>
      </w:r>
    </w:p>
    <w:p w14:paraId="6A04502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42848AD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hostname R4</w:t>
      </w:r>
    </w:p>
    <w:p w14:paraId="71CE3DC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1025E56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roofErr w:type="spellStart"/>
      <w:r w:rsidRPr="0029503E">
        <w:rPr>
          <w:rFonts w:ascii="Courier New" w:hAnsi="Courier New" w:cs="Courier New"/>
          <w:sz w:val="16"/>
          <w:szCs w:val="16"/>
        </w:rPr>
        <w:t>ip</w:t>
      </w:r>
      <w:proofErr w:type="spellEnd"/>
      <w:r w:rsidRPr="0029503E">
        <w:rPr>
          <w:rFonts w:ascii="Courier New" w:hAnsi="Courier New" w:cs="Courier New"/>
          <w:sz w:val="16"/>
          <w:szCs w:val="16"/>
        </w:rPr>
        <w:t xml:space="preserve"> </w:t>
      </w:r>
      <w:proofErr w:type="spellStart"/>
      <w:r w:rsidRPr="0029503E">
        <w:rPr>
          <w:rFonts w:ascii="Courier New" w:hAnsi="Courier New" w:cs="Courier New"/>
          <w:sz w:val="16"/>
          <w:szCs w:val="16"/>
        </w:rPr>
        <w:t>cef</w:t>
      </w:r>
      <w:proofErr w:type="spellEnd"/>
    </w:p>
    <w:p w14:paraId="18DF352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w:t>
      </w:r>
      <w:proofErr w:type="gramStart"/>
      <w:r w:rsidRPr="0029503E">
        <w:rPr>
          <w:rFonts w:ascii="Courier New" w:hAnsi="Courier New" w:cs="Courier New"/>
          <w:sz w:val="16"/>
          <w:szCs w:val="16"/>
        </w:rPr>
        <w:t>unicast-routing</w:t>
      </w:r>
      <w:proofErr w:type="gramEnd"/>
    </w:p>
    <w:p w14:paraId="4606051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6FFEE00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no ipv6 </w:t>
      </w:r>
      <w:proofErr w:type="spellStart"/>
      <w:r w:rsidRPr="0029503E">
        <w:rPr>
          <w:rFonts w:ascii="Courier New" w:hAnsi="Courier New" w:cs="Courier New"/>
          <w:sz w:val="16"/>
          <w:szCs w:val="16"/>
        </w:rPr>
        <w:t>cef</w:t>
      </w:r>
      <w:proofErr w:type="spellEnd"/>
    </w:p>
    <w:p w14:paraId="1FE4889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1D58D70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spanning-tree mode </w:t>
      </w:r>
      <w:proofErr w:type="spellStart"/>
      <w:r w:rsidRPr="0029503E">
        <w:rPr>
          <w:rFonts w:ascii="Courier New" w:hAnsi="Courier New" w:cs="Courier New"/>
          <w:sz w:val="16"/>
          <w:szCs w:val="16"/>
        </w:rPr>
        <w:t>pvst</w:t>
      </w:r>
      <w:proofErr w:type="spellEnd"/>
    </w:p>
    <w:p w14:paraId="743D2C8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69E16DB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GigabitEthernet0/0/0</w:t>
      </w:r>
    </w:p>
    <w:p w14:paraId="0839D98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21.0.0.1 255.255.255.0</w:t>
      </w:r>
    </w:p>
    <w:p w14:paraId="2E5AA25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duplex auto</w:t>
      </w:r>
    </w:p>
    <w:p w14:paraId="6612304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62D303B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54432B5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21::1/64</w:t>
      </w:r>
    </w:p>
    <w:p w14:paraId="2FE3C0D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1</w:t>
      </w:r>
    </w:p>
    <w:p w14:paraId="4F68DB9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4BCABD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GigabitEthernet0/0/1</w:t>
      </w:r>
    </w:p>
    <w:p w14:paraId="5518056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15934AA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4EA2EE0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5B91B5A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7FF32D0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F13191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Serial0/1/0</w:t>
      </w:r>
    </w:p>
    <w:p w14:paraId="0AB6865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4.0.0.1 255.255.255.0</w:t>
      </w:r>
    </w:p>
    <w:p w14:paraId="174D4CB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0B83F0E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4::1/64</w:t>
      </w:r>
    </w:p>
    <w:p w14:paraId="5FBD962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1</w:t>
      </w:r>
    </w:p>
    <w:p w14:paraId="07360D8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clock rate 56000</w:t>
      </w:r>
    </w:p>
    <w:p w14:paraId="3FB249E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35C972B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Serial0/1/1</w:t>
      </w:r>
    </w:p>
    <w:p w14:paraId="0C439E5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30.0.0.2 255.255.255.0</w:t>
      </w:r>
    </w:p>
    <w:p w14:paraId="191F509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6163A5E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30::2/64</w:t>
      </w:r>
    </w:p>
    <w:p w14:paraId="46E0116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1</w:t>
      </w:r>
    </w:p>
    <w:p w14:paraId="1D0802F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5765BAA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Vlan1</w:t>
      </w:r>
    </w:p>
    <w:p w14:paraId="74B78AF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405AF2D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7C22ABC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59248EF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w:t>
      </w:r>
    </w:p>
    <w:p w14:paraId="6A8D70D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4F2FFE5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4.0.0.0 0.0.0.255 area 1</w:t>
      </w:r>
    </w:p>
    <w:p w14:paraId="7F3E307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30.0.0.0 0.0.0.255 area 1</w:t>
      </w:r>
    </w:p>
    <w:p w14:paraId="0FD5462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w:t>
      </w:r>
    </w:p>
    <w:p w14:paraId="03F11D9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w:t>
      </w:r>
    </w:p>
    <w:p w14:paraId="5409C28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router-id 4.4.4.4</w:t>
      </w:r>
    </w:p>
    <w:p w14:paraId="1578EBF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5B00652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3935528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classless</w:t>
      </w:r>
    </w:p>
    <w:p w14:paraId="4DABB1D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4ED2C37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flow-export version 9</w:t>
      </w:r>
    </w:p>
    <w:p w14:paraId="06A2CE0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2EC6DC2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con 0</w:t>
      </w:r>
    </w:p>
    <w:p w14:paraId="1DF8967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64B0317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aux 0</w:t>
      </w:r>
    </w:p>
    <w:p w14:paraId="56664F7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E043D2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line </w:t>
      </w:r>
      <w:proofErr w:type="spellStart"/>
      <w:r w:rsidRPr="0029503E">
        <w:rPr>
          <w:rFonts w:ascii="Courier New" w:hAnsi="Courier New" w:cs="Courier New"/>
          <w:sz w:val="16"/>
          <w:szCs w:val="16"/>
        </w:rPr>
        <w:t>vty</w:t>
      </w:r>
      <w:proofErr w:type="spellEnd"/>
      <w:r w:rsidRPr="0029503E">
        <w:rPr>
          <w:rFonts w:ascii="Courier New" w:hAnsi="Courier New" w:cs="Courier New"/>
          <w:sz w:val="16"/>
          <w:szCs w:val="16"/>
        </w:rPr>
        <w:t xml:space="preserve"> 0 4</w:t>
      </w:r>
    </w:p>
    <w:p w14:paraId="73AB240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login</w:t>
      </w:r>
    </w:p>
    <w:p w14:paraId="07934F4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3856092C" w14:textId="395646EB" w:rsidR="00A6036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end</w:t>
      </w:r>
    </w:p>
    <w:p w14:paraId="4C038503" w14:textId="77777777" w:rsidR="00A6036E" w:rsidRPr="0029503E" w:rsidRDefault="00A6036E" w:rsidP="0029503E">
      <w:pPr>
        <w:spacing w:line="240" w:lineRule="auto"/>
        <w:rPr>
          <w:rFonts w:ascii="Courier New" w:hAnsi="Courier New" w:cs="Courier New"/>
          <w:sz w:val="16"/>
          <w:szCs w:val="16"/>
        </w:rPr>
      </w:pPr>
    </w:p>
    <w:p w14:paraId="55121F1E" w14:textId="76960AF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R4#show ipv6 route</w:t>
      </w:r>
    </w:p>
    <w:p w14:paraId="33409F0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IPv6 Routing Table - 13 entries</w:t>
      </w:r>
    </w:p>
    <w:p w14:paraId="5121FC0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Codes: C - Connected, L - Local, S - Static, R - RIP, B - BGP</w:t>
      </w:r>
    </w:p>
    <w:p w14:paraId="1FCE77A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U - Per-user Static route, M - MIPv6</w:t>
      </w:r>
    </w:p>
    <w:p w14:paraId="4ED0223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I1 - ISIS L1, I2 - ISIS L2, IA - ISIS interarea, IS - ISIS summary</w:t>
      </w:r>
    </w:p>
    <w:p w14:paraId="21BDAA2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 - OSPF intra, OI - OSPF inter, OE1 -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OE2 -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0435F5B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ON1 -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ON2 -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2520028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 - EIGRP, EX - EIGRP external</w:t>
      </w:r>
    </w:p>
    <w:p w14:paraId="580E1D2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w:t>
      </w:r>
      <w:proofErr w:type="gramEnd"/>
      <w:r w:rsidRPr="0029503E">
        <w:rPr>
          <w:rFonts w:ascii="Courier New" w:hAnsi="Courier New" w:cs="Courier New"/>
          <w:sz w:val="16"/>
          <w:szCs w:val="16"/>
        </w:rPr>
        <w:t>64 [110/192]</w:t>
      </w:r>
    </w:p>
    <w:p w14:paraId="30825EA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1475161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2::/</w:t>
      </w:r>
      <w:proofErr w:type="gramEnd"/>
      <w:r w:rsidRPr="0029503E">
        <w:rPr>
          <w:rFonts w:ascii="Courier New" w:hAnsi="Courier New" w:cs="Courier New"/>
          <w:sz w:val="16"/>
          <w:szCs w:val="16"/>
        </w:rPr>
        <w:t>64 [110/128]</w:t>
      </w:r>
    </w:p>
    <w:p w14:paraId="6ADC39E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1DA647C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4::/</w:t>
      </w:r>
      <w:proofErr w:type="gramEnd"/>
      <w:r w:rsidRPr="0029503E">
        <w:rPr>
          <w:rFonts w:ascii="Courier New" w:hAnsi="Courier New" w:cs="Courier New"/>
          <w:sz w:val="16"/>
          <w:szCs w:val="16"/>
        </w:rPr>
        <w:t>64 [0/0]</w:t>
      </w:r>
    </w:p>
    <w:p w14:paraId="0F1D917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Serial0/1/0, directly connected</w:t>
      </w:r>
    </w:p>
    <w:p w14:paraId="7C623DB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4::1/128 [0/0]</w:t>
      </w:r>
    </w:p>
    <w:p w14:paraId="5FE6C49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via Serial0/1/0, receive</w:t>
      </w:r>
    </w:p>
    <w:p w14:paraId="33109B5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11::/</w:t>
      </w:r>
      <w:proofErr w:type="gramEnd"/>
      <w:r w:rsidRPr="0029503E">
        <w:rPr>
          <w:rFonts w:ascii="Courier New" w:hAnsi="Courier New" w:cs="Courier New"/>
          <w:sz w:val="16"/>
          <w:szCs w:val="16"/>
        </w:rPr>
        <w:t>64 [110/193]</w:t>
      </w:r>
    </w:p>
    <w:p w14:paraId="1F2515B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6CBE68D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12::/</w:t>
      </w:r>
      <w:proofErr w:type="gramEnd"/>
      <w:r w:rsidRPr="0029503E">
        <w:rPr>
          <w:rFonts w:ascii="Courier New" w:hAnsi="Courier New" w:cs="Courier New"/>
          <w:sz w:val="16"/>
          <w:szCs w:val="16"/>
        </w:rPr>
        <w:t>64 [110/129]</w:t>
      </w:r>
    </w:p>
    <w:p w14:paraId="5FC8E0C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38637EF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13::/</w:t>
      </w:r>
      <w:proofErr w:type="gramEnd"/>
      <w:r w:rsidRPr="0029503E">
        <w:rPr>
          <w:rFonts w:ascii="Courier New" w:hAnsi="Courier New" w:cs="Courier New"/>
          <w:sz w:val="16"/>
          <w:szCs w:val="16"/>
        </w:rPr>
        <w:t>64 [110/65]</w:t>
      </w:r>
    </w:p>
    <w:p w14:paraId="5C0AB9A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2281E39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21::/</w:t>
      </w:r>
      <w:proofErr w:type="gramEnd"/>
      <w:r w:rsidRPr="0029503E">
        <w:rPr>
          <w:rFonts w:ascii="Courier New" w:hAnsi="Courier New" w:cs="Courier New"/>
          <w:sz w:val="16"/>
          <w:szCs w:val="16"/>
        </w:rPr>
        <w:t>64 [0/0]</w:t>
      </w:r>
    </w:p>
    <w:p w14:paraId="6C03CA4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directly connected</w:t>
      </w:r>
    </w:p>
    <w:p w14:paraId="6872E94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21::1/128 [0/0]</w:t>
      </w:r>
    </w:p>
    <w:p w14:paraId="1B6BC4D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receive</w:t>
      </w:r>
    </w:p>
    <w:p w14:paraId="106A947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22::/</w:t>
      </w:r>
      <w:proofErr w:type="gramEnd"/>
      <w:r w:rsidRPr="0029503E">
        <w:rPr>
          <w:rFonts w:ascii="Courier New" w:hAnsi="Courier New" w:cs="Courier New"/>
          <w:sz w:val="16"/>
          <w:szCs w:val="16"/>
        </w:rPr>
        <w:t>64 [110/65]</w:t>
      </w:r>
    </w:p>
    <w:p w14:paraId="63CD78F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Serial0/1/0</w:t>
      </w:r>
    </w:p>
    <w:p w14:paraId="5CA63AE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30::/</w:t>
      </w:r>
      <w:proofErr w:type="gramEnd"/>
      <w:r w:rsidRPr="0029503E">
        <w:rPr>
          <w:rFonts w:ascii="Courier New" w:hAnsi="Courier New" w:cs="Courier New"/>
          <w:sz w:val="16"/>
          <w:szCs w:val="16"/>
        </w:rPr>
        <w:t>64 [0/0]</w:t>
      </w:r>
    </w:p>
    <w:p w14:paraId="702E78F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directly connected</w:t>
      </w:r>
    </w:p>
    <w:p w14:paraId="41E3C61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30::2/128 [0/0]</w:t>
      </w:r>
    </w:p>
    <w:p w14:paraId="5A3448D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receive</w:t>
      </w:r>
    </w:p>
    <w:p w14:paraId="22DB0EB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FF</w:t>
      </w:r>
      <w:proofErr w:type="gramStart"/>
      <w:r w:rsidRPr="0029503E">
        <w:rPr>
          <w:rFonts w:ascii="Courier New" w:hAnsi="Courier New" w:cs="Courier New"/>
          <w:sz w:val="16"/>
          <w:szCs w:val="16"/>
        </w:rPr>
        <w:t>00::/</w:t>
      </w:r>
      <w:proofErr w:type="gramEnd"/>
      <w:r w:rsidRPr="0029503E">
        <w:rPr>
          <w:rFonts w:ascii="Courier New" w:hAnsi="Courier New" w:cs="Courier New"/>
          <w:sz w:val="16"/>
          <w:szCs w:val="16"/>
        </w:rPr>
        <w:t>8 [0/0]</w:t>
      </w:r>
    </w:p>
    <w:p w14:paraId="6CB73451" w14:textId="48D03535"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Null0, receive</w:t>
      </w:r>
    </w:p>
    <w:p w14:paraId="17D6FBB0" w14:textId="752FA854" w:rsidR="00A6036E" w:rsidRPr="0029503E" w:rsidRDefault="00A6036E" w:rsidP="0029503E">
      <w:pPr>
        <w:spacing w:line="240" w:lineRule="auto"/>
        <w:rPr>
          <w:rFonts w:ascii="Courier New" w:hAnsi="Courier New" w:cs="Courier New"/>
          <w:sz w:val="16"/>
          <w:szCs w:val="16"/>
        </w:rPr>
      </w:pPr>
    </w:p>
    <w:p w14:paraId="42877E6C" w14:textId="7354223C"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R4#show ipv6 </w:t>
      </w:r>
      <w:proofErr w:type="spellStart"/>
      <w:r w:rsidRPr="0029503E">
        <w:rPr>
          <w:rFonts w:ascii="Courier New" w:hAnsi="Courier New" w:cs="Courier New"/>
          <w:sz w:val="16"/>
          <w:szCs w:val="16"/>
        </w:rPr>
        <w:t>ospf</w:t>
      </w:r>
      <w:proofErr w:type="spellEnd"/>
    </w:p>
    <w:p w14:paraId="6309D4B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Routing Process "ospfv3 10" with ID 4.4.4.4</w:t>
      </w:r>
    </w:p>
    <w:p w14:paraId="0B3173E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schedule delay 5 secs, Hold time between two SPFs 10 secs</w:t>
      </w:r>
    </w:p>
    <w:p w14:paraId="03372F9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Minimum LSA interval 5 secs. Minimum LSA arrival 1 secs</w:t>
      </w:r>
    </w:p>
    <w:p w14:paraId="77299E2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LSA group pacing timer 240 secs</w:t>
      </w:r>
    </w:p>
    <w:p w14:paraId="12A61AE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Interface flood pacing timer 33 msecs</w:t>
      </w:r>
    </w:p>
    <w:p w14:paraId="09624EA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Retransmission pacing timer 66 msecs</w:t>
      </w:r>
    </w:p>
    <w:p w14:paraId="1B7054D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external LSA 0. Checksum Sum 0x000000</w:t>
      </w:r>
    </w:p>
    <w:p w14:paraId="3F74168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areas in this router is 1. 1 normal 0 stub 0 </w:t>
      </w:r>
      <w:proofErr w:type="spellStart"/>
      <w:r w:rsidRPr="0029503E">
        <w:rPr>
          <w:rFonts w:ascii="Courier New" w:hAnsi="Courier New" w:cs="Courier New"/>
          <w:sz w:val="16"/>
          <w:szCs w:val="16"/>
        </w:rPr>
        <w:t>nssa</w:t>
      </w:r>
      <w:proofErr w:type="spellEnd"/>
    </w:p>
    <w:p w14:paraId="6390D8A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Reference bandwidth unit is 100 </w:t>
      </w:r>
      <w:proofErr w:type="spellStart"/>
      <w:r w:rsidRPr="0029503E">
        <w:rPr>
          <w:rFonts w:ascii="Courier New" w:hAnsi="Courier New" w:cs="Courier New"/>
          <w:sz w:val="16"/>
          <w:szCs w:val="16"/>
        </w:rPr>
        <w:t>mbps</w:t>
      </w:r>
      <w:proofErr w:type="spellEnd"/>
    </w:p>
    <w:p w14:paraId="46D4BE4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w:t>
      </w:r>
    </w:p>
    <w:p w14:paraId="6A93D54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interfaces in this area is 3</w:t>
      </w:r>
    </w:p>
    <w:p w14:paraId="4469BC7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algorithm executed 88 times</w:t>
      </w:r>
    </w:p>
    <w:p w14:paraId="276FF97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Number of LSA 11. Checksum Sum 0x062fff</w:t>
      </w:r>
    </w:p>
    <w:p w14:paraId="0DC355E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DCbitless</w:t>
      </w:r>
      <w:proofErr w:type="spellEnd"/>
      <w:r w:rsidRPr="0029503E">
        <w:rPr>
          <w:rFonts w:ascii="Courier New" w:hAnsi="Courier New" w:cs="Courier New"/>
          <w:sz w:val="16"/>
          <w:szCs w:val="16"/>
        </w:rPr>
        <w:t xml:space="preserve"> LSA 0</w:t>
      </w:r>
    </w:p>
    <w:p w14:paraId="19C4484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gramStart"/>
      <w:r w:rsidRPr="0029503E">
        <w:rPr>
          <w:rFonts w:ascii="Courier New" w:hAnsi="Courier New" w:cs="Courier New"/>
          <w:sz w:val="16"/>
          <w:szCs w:val="16"/>
        </w:rPr>
        <w:t>indication</w:t>
      </w:r>
      <w:proofErr w:type="gramEnd"/>
      <w:r w:rsidRPr="0029503E">
        <w:rPr>
          <w:rFonts w:ascii="Courier New" w:hAnsi="Courier New" w:cs="Courier New"/>
          <w:sz w:val="16"/>
          <w:szCs w:val="16"/>
        </w:rPr>
        <w:t xml:space="preserve"> LSA 0</w:t>
      </w:r>
    </w:p>
    <w:p w14:paraId="1A169EB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DoNotAge</w:t>
      </w:r>
      <w:proofErr w:type="spellEnd"/>
      <w:r w:rsidRPr="0029503E">
        <w:rPr>
          <w:rFonts w:ascii="Courier New" w:hAnsi="Courier New" w:cs="Courier New"/>
          <w:sz w:val="16"/>
          <w:szCs w:val="16"/>
        </w:rPr>
        <w:t xml:space="preserve"> LSA 0</w:t>
      </w:r>
    </w:p>
    <w:p w14:paraId="40598F6F" w14:textId="70D2DBA4"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Flood list length 0</w:t>
      </w:r>
    </w:p>
    <w:p w14:paraId="788B5611" w14:textId="77777777" w:rsidR="00A6036E" w:rsidRPr="0029503E" w:rsidRDefault="00A6036E" w:rsidP="0029503E">
      <w:pPr>
        <w:spacing w:line="240" w:lineRule="auto"/>
        <w:rPr>
          <w:rFonts w:ascii="Courier New" w:hAnsi="Courier New" w:cs="Courier New"/>
          <w:sz w:val="16"/>
          <w:szCs w:val="16"/>
        </w:rPr>
      </w:pPr>
    </w:p>
    <w:p w14:paraId="0BB45DB3" w14:textId="39CD990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R4# 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neighbor</w:t>
      </w:r>
    </w:p>
    <w:p w14:paraId="217B4A0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Neighbor ID     </w:t>
      </w:r>
      <w:proofErr w:type="spellStart"/>
      <w:r w:rsidRPr="0029503E">
        <w:rPr>
          <w:rFonts w:ascii="Courier New" w:hAnsi="Courier New" w:cs="Courier New"/>
          <w:sz w:val="16"/>
          <w:szCs w:val="16"/>
        </w:rPr>
        <w:t>Pri</w:t>
      </w:r>
      <w:proofErr w:type="spellEnd"/>
      <w:r w:rsidRPr="0029503E">
        <w:rPr>
          <w:rFonts w:ascii="Courier New" w:hAnsi="Courier New" w:cs="Courier New"/>
          <w:sz w:val="16"/>
          <w:szCs w:val="16"/>
        </w:rPr>
        <w:t xml:space="preserve">   State           Dead Time   Interface ID    Interface</w:t>
      </w:r>
    </w:p>
    <w:p w14:paraId="11D402F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5.5.5.5           0   FULL</w:t>
      </w:r>
      <w:proofErr w:type="gramStart"/>
      <w:r w:rsidRPr="0029503E">
        <w:rPr>
          <w:rFonts w:ascii="Courier New" w:hAnsi="Courier New" w:cs="Courier New"/>
          <w:sz w:val="16"/>
          <w:szCs w:val="16"/>
        </w:rPr>
        <w:t>/  -</w:t>
      </w:r>
      <w:proofErr w:type="gramEnd"/>
      <w:r w:rsidRPr="0029503E">
        <w:rPr>
          <w:rFonts w:ascii="Courier New" w:hAnsi="Courier New" w:cs="Courier New"/>
          <w:sz w:val="16"/>
          <w:szCs w:val="16"/>
        </w:rPr>
        <w:t xml:space="preserve">        00:00:31    4               Serial0/1/0</w:t>
      </w:r>
    </w:p>
    <w:p w14:paraId="69CA3B4D" w14:textId="0D830425"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3.3.3.3           0   FULL</w:t>
      </w:r>
      <w:proofErr w:type="gramStart"/>
      <w:r w:rsidRPr="0029503E">
        <w:rPr>
          <w:rFonts w:ascii="Courier New" w:hAnsi="Courier New" w:cs="Courier New"/>
          <w:sz w:val="16"/>
          <w:szCs w:val="16"/>
        </w:rPr>
        <w:t>/  -</w:t>
      </w:r>
      <w:proofErr w:type="gramEnd"/>
      <w:r w:rsidRPr="0029503E">
        <w:rPr>
          <w:rFonts w:ascii="Courier New" w:hAnsi="Courier New" w:cs="Courier New"/>
          <w:sz w:val="16"/>
          <w:szCs w:val="16"/>
        </w:rPr>
        <w:t xml:space="preserve">        00:00:30    3               Serial0/1/1</w:t>
      </w:r>
    </w:p>
    <w:p w14:paraId="756757D7" w14:textId="77777777" w:rsidR="00A6036E" w:rsidRPr="0029503E" w:rsidRDefault="00A6036E" w:rsidP="0029503E">
      <w:pPr>
        <w:spacing w:line="240" w:lineRule="auto"/>
        <w:rPr>
          <w:rFonts w:ascii="Courier New" w:hAnsi="Courier New" w:cs="Courier New"/>
          <w:sz w:val="16"/>
          <w:szCs w:val="16"/>
        </w:rPr>
      </w:pPr>
    </w:p>
    <w:p w14:paraId="66982C93" w14:textId="7DB23CA6"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R4#show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interface</w:t>
      </w:r>
    </w:p>
    <w:p w14:paraId="76F2F42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GigabitEthernet0/0/0 is up, line protocol is up</w:t>
      </w:r>
    </w:p>
    <w:p w14:paraId="618DFD9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1</w:t>
      </w:r>
    </w:p>
    <w:p w14:paraId="1F479B1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 Process ID 10, Instance ID 0, Router ID 4.4.4.4</w:t>
      </w:r>
    </w:p>
    <w:p w14:paraId="1915DBD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BROADCAST, Cost: 1</w:t>
      </w:r>
    </w:p>
    <w:p w14:paraId="76A04F3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DR, Priority 1</w:t>
      </w:r>
    </w:p>
    <w:p w14:paraId="7F0C48C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Designated Router (ID) 4.4.4.4, local address FE80::1</w:t>
      </w:r>
    </w:p>
    <w:p w14:paraId="1550B29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backup designated router on this network</w:t>
      </w:r>
    </w:p>
    <w:p w14:paraId="53DF280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330FC66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00:00:07</w:t>
      </w:r>
    </w:p>
    <w:p w14:paraId="7F3BFF5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1/1, flood queue length 0</w:t>
      </w:r>
    </w:p>
    <w:p w14:paraId="3BBE975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19C111C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1ED35D4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2DAE34C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0, Adjacent neighbor count is 0</w:t>
      </w:r>
    </w:p>
    <w:p w14:paraId="0F2C654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35372A1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Serial0/1/0 is up, line protocol is up</w:t>
      </w:r>
    </w:p>
    <w:p w14:paraId="20569C8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3</w:t>
      </w:r>
    </w:p>
    <w:p w14:paraId="35BEED2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 Process ID 10, Instance ID 0, Router ID 4.4.4.4</w:t>
      </w:r>
    </w:p>
    <w:p w14:paraId="789C1D3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POINT-TO-POINT, Cost: 64</w:t>
      </w:r>
    </w:p>
    <w:p w14:paraId="181AE94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POINT-TO-POINT,</w:t>
      </w:r>
    </w:p>
    <w:p w14:paraId="5B75331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3A351C4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Hello due in 00:00:07</w:t>
      </w:r>
    </w:p>
    <w:p w14:paraId="228B528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2/2, flood queue length 0</w:t>
      </w:r>
    </w:p>
    <w:p w14:paraId="55E99A0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7DC6AC9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49D944C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2F313BD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0ED0CED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5.5.5.5</w:t>
      </w:r>
    </w:p>
    <w:p w14:paraId="7B9BE8F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27463EC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Serial0/1/1 is up, line protocol is up</w:t>
      </w:r>
    </w:p>
    <w:p w14:paraId="4CE31E5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4</w:t>
      </w:r>
    </w:p>
    <w:p w14:paraId="4010362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 Process ID 10, Instance ID 0, Router ID 4.4.4.4</w:t>
      </w:r>
    </w:p>
    <w:p w14:paraId="48FAD06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POINT-TO-POINT, Cost: 64</w:t>
      </w:r>
    </w:p>
    <w:p w14:paraId="591B10B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POINT-TO-POINT,</w:t>
      </w:r>
    </w:p>
    <w:p w14:paraId="7E5DD10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7029572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00:00:07</w:t>
      </w:r>
    </w:p>
    <w:p w14:paraId="7D0264F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3/3, flood queue length 0</w:t>
      </w:r>
    </w:p>
    <w:p w14:paraId="5FE7344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43CEB4E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6BFF0BE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3279BFF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03C749F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3.3.3.3</w:t>
      </w:r>
    </w:p>
    <w:p w14:paraId="146221CB" w14:textId="0F6D68A4"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76D5F96E" w14:textId="1F746A9A" w:rsidR="00A6036E" w:rsidRPr="0029503E" w:rsidRDefault="00A6036E" w:rsidP="0029503E">
      <w:pPr>
        <w:spacing w:line="240" w:lineRule="auto"/>
        <w:rPr>
          <w:rFonts w:ascii="Courier New" w:hAnsi="Courier New" w:cs="Courier New"/>
          <w:sz w:val="16"/>
          <w:szCs w:val="16"/>
        </w:rPr>
      </w:pPr>
    </w:p>
    <w:p w14:paraId="187F554B" w14:textId="15248EFC"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R5#show run</w:t>
      </w:r>
    </w:p>
    <w:p w14:paraId="67F7E08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Building configuration...</w:t>
      </w:r>
    </w:p>
    <w:p w14:paraId="2B6E9E4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4DBAB27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Current </w:t>
      </w:r>
      <w:proofErr w:type="gramStart"/>
      <w:r w:rsidRPr="0029503E">
        <w:rPr>
          <w:rFonts w:ascii="Courier New" w:hAnsi="Courier New" w:cs="Courier New"/>
          <w:sz w:val="16"/>
          <w:szCs w:val="16"/>
        </w:rPr>
        <w:t>configuration :</w:t>
      </w:r>
      <w:proofErr w:type="gramEnd"/>
      <w:r w:rsidRPr="0029503E">
        <w:rPr>
          <w:rFonts w:ascii="Courier New" w:hAnsi="Courier New" w:cs="Courier New"/>
          <w:sz w:val="16"/>
          <w:szCs w:val="16"/>
        </w:rPr>
        <w:t xml:space="preserve"> 1009 bytes</w:t>
      </w:r>
    </w:p>
    <w:p w14:paraId="0E5DE45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430E88C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version 15.4</w:t>
      </w:r>
    </w:p>
    <w:p w14:paraId="1FA2B8C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log datetime msec</w:t>
      </w:r>
    </w:p>
    <w:p w14:paraId="409671E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timestamps debug datetime msec</w:t>
      </w:r>
    </w:p>
    <w:p w14:paraId="669C375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no service password-encryption</w:t>
      </w:r>
    </w:p>
    <w:p w14:paraId="12047DB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5158BA2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hostname R5</w:t>
      </w:r>
    </w:p>
    <w:p w14:paraId="53E9C1E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49C1B2E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roofErr w:type="spellStart"/>
      <w:r w:rsidRPr="0029503E">
        <w:rPr>
          <w:rFonts w:ascii="Courier New" w:hAnsi="Courier New" w:cs="Courier New"/>
          <w:sz w:val="16"/>
          <w:szCs w:val="16"/>
        </w:rPr>
        <w:t>ip</w:t>
      </w:r>
      <w:proofErr w:type="spellEnd"/>
      <w:r w:rsidRPr="0029503E">
        <w:rPr>
          <w:rFonts w:ascii="Courier New" w:hAnsi="Courier New" w:cs="Courier New"/>
          <w:sz w:val="16"/>
          <w:szCs w:val="16"/>
        </w:rPr>
        <w:t xml:space="preserve"> </w:t>
      </w:r>
      <w:proofErr w:type="spellStart"/>
      <w:r w:rsidRPr="0029503E">
        <w:rPr>
          <w:rFonts w:ascii="Courier New" w:hAnsi="Courier New" w:cs="Courier New"/>
          <w:sz w:val="16"/>
          <w:szCs w:val="16"/>
        </w:rPr>
        <w:t>cef</w:t>
      </w:r>
      <w:proofErr w:type="spellEnd"/>
    </w:p>
    <w:p w14:paraId="26F95A4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w:t>
      </w:r>
      <w:proofErr w:type="gramStart"/>
      <w:r w:rsidRPr="0029503E">
        <w:rPr>
          <w:rFonts w:ascii="Courier New" w:hAnsi="Courier New" w:cs="Courier New"/>
          <w:sz w:val="16"/>
          <w:szCs w:val="16"/>
        </w:rPr>
        <w:t>unicast-routing</w:t>
      </w:r>
      <w:proofErr w:type="gramEnd"/>
    </w:p>
    <w:p w14:paraId="47083FA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27E29C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no ipv6 </w:t>
      </w:r>
      <w:proofErr w:type="spellStart"/>
      <w:r w:rsidRPr="0029503E">
        <w:rPr>
          <w:rFonts w:ascii="Courier New" w:hAnsi="Courier New" w:cs="Courier New"/>
          <w:sz w:val="16"/>
          <w:szCs w:val="16"/>
        </w:rPr>
        <w:t>cef</w:t>
      </w:r>
      <w:proofErr w:type="spellEnd"/>
    </w:p>
    <w:p w14:paraId="5D14AD4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7D48404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spanning-tree mode </w:t>
      </w:r>
      <w:proofErr w:type="spellStart"/>
      <w:r w:rsidRPr="0029503E">
        <w:rPr>
          <w:rFonts w:ascii="Courier New" w:hAnsi="Courier New" w:cs="Courier New"/>
          <w:sz w:val="16"/>
          <w:szCs w:val="16"/>
        </w:rPr>
        <w:t>pvst</w:t>
      </w:r>
      <w:proofErr w:type="spellEnd"/>
    </w:p>
    <w:p w14:paraId="57D7BD1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0A7CE8A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GigabitEthernet0/0/0</w:t>
      </w:r>
    </w:p>
    <w:p w14:paraId="74F6205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22.0.0.1 255.255.255.0</w:t>
      </w:r>
    </w:p>
    <w:p w14:paraId="214382F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36053EF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024C4FE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44A2658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22::1/64</w:t>
      </w:r>
    </w:p>
    <w:p w14:paraId="251CC0C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1</w:t>
      </w:r>
    </w:p>
    <w:p w14:paraId="5B1BBA7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51CDB8A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GigabitEthernet0/0/1</w:t>
      </w:r>
    </w:p>
    <w:p w14:paraId="5C31D2C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7E71178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duplex auto</w:t>
      </w:r>
    </w:p>
    <w:p w14:paraId="539F949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speed auto</w:t>
      </w:r>
    </w:p>
    <w:p w14:paraId="2C135D5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7DEF895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6974F98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Serial0/1/0</w:t>
      </w:r>
    </w:p>
    <w:p w14:paraId="4795233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3F7565F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clock rate 2000000</w:t>
      </w:r>
    </w:p>
    <w:p w14:paraId="15D4FB1D"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26B2473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0633EA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Serial0/1/1</w:t>
      </w:r>
    </w:p>
    <w:p w14:paraId="1A68856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 address 4.0.0.2 255.255.255.0</w:t>
      </w:r>
    </w:p>
    <w:p w14:paraId="36D2CBB6"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FE80::1 link-local</w:t>
      </w:r>
    </w:p>
    <w:p w14:paraId="4FDDD24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address 4::2/64</w:t>
      </w:r>
    </w:p>
    <w:p w14:paraId="0BD9648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 area 1</w:t>
      </w:r>
    </w:p>
    <w:p w14:paraId="2DF294B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w:t>
      </w:r>
    </w:p>
    <w:p w14:paraId="4E400C1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interface Vlan1</w:t>
      </w:r>
    </w:p>
    <w:p w14:paraId="0A1DBA5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ip address</w:t>
      </w:r>
    </w:p>
    <w:p w14:paraId="31831EA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shutdown</w:t>
      </w:r>
    </w:p>
    <w:p w14:paraId="0E3B0412"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917EA81"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w:t>
      </w:r>
    </w:p>
    <w:p w14:paraId="758C00A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1702ADF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4.0.0.0 0.0.0.255 area 1</w:t>
      </w:r>
    </w:p>
    <w:p w14:paraId="5CD88A5C"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7A40DD0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ipv6 router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10</w:t>
      </w:r>
    </w:p>
    <w:p w14:paraId="256BA404"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router-id 5.5.5.5</w:t>
      </w:r>
    </w:p>
    <w:p w14:paraId="2D8004E5"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log-adjacency-changes</w:t>
      </w:r>
    </w:p>
    <w:p w14:paraId="23489E0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33E4694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classless</w:t>
      </w:r>
    </w:p>
    <w:p w14:paraId="5CA6F193"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0B8E842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ip flow-export version 9</w:t>
      </w:r>
    </w:p>
    <w:p w14:paraId="756F6C6E"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4E9FA9A0"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con 0</w:t>
      </w:r>
    </w:p>
    <w:p w14:paraId="5E3B4E18"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242FC8EF"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line aux 0</w:t>
      </w:r>
    </w:p>
    <w:p w14:paraId="583C46F9"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w:t>
      </w:r>
    </w:p>
    <w:p w14:paraId="1B7BA99B"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line </w:t>
      </w:r>
      <w:proofErr w:type="spellStart"/>
      <w:r w:rsidRPr="0029503E">
        <w:rPr>
          <w:rFonts w:ascii="Courier New" w:hAnsi="Courier New" w:cs="Courier New"/>
          <w:sz w:val="16"/>
          <w:szCs w:val="16"/>
        </w:rPr>
        <w:t>vty</w:t>
      </w:r>
      <w:proofErr w:type="spellEnd"/>
      <w:r w:rsidRPr="0029503E">
        <w:rPr>
          <w:rFonts w:ascii="Courier New" w:hAnsi="Courier New" w:cs="Courier New"/>
          <w:sz w:val="16"/>
          <w:szCs w:val="16"/>
        </w:rPr>
        <w:t xml:space="preserve"> 0 4</w:t>
      </w:r>
    </w:p>
    <w:p w14:paraId="72266F67"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login</w:t>
      </w:r>
    </w:p>
    <w:p w14:paraId="478CC94A" w14:textId="77777777"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p>
    <w:p w14:paraId="502A4D3E" w14:textId="7F12F3EC" w:rsidR="0029503E" w:rsidRPr="0029503E" w:rsidRDefault="0029503E" w:rsidP="0029503E">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sz w:val="16"/>
          <w:szCs w:val="16"/>
        </w:rPr>
      </w:pPr>
      <w:r w:rsidRPr="0029503E">
        <w:rPr>
          <w:rFonts w:ascii="Courier New" w:hAnsi="Courier New" w:cs="Courier New"/>
          <w:sz w:val="16"/>
          <w:szCs w:val="16"/>
        </w:rPr>
        <w:t>end</w:t>
      </w:r>
    </w:p>
    <w:p w14:paraId="62FE0A51" w14:textId="77777777" w:rsidR="00A6036E" w:rsidRPr="0029503E" w:rsidRDefault="00A6036E" w:rsidP="0029503E">
      <w:pPr>
        <w:spacing w:line="240" w:lineRule="auto"/>
        <w:rPr>
          <w:rFonts w:ascii="Courier New" w:hAnsi="Courier New" w:cs="Courier New"/>
          <w:sz w:val="16"/>
          <w:szCs w:val="16"/>
        </w:rPr>
      </w:pPr>
    </w:p>
    <w:p w14:paraId="20AC84DA" w14:textId="42335BFB"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R5#show ipv6 route</w:t>
      </w:r>
    </w:p>
    <w:p w14:paraId="1571578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IPv6 Routing Table - 12 entries</w:t>
      </w:r>
    </w:p>
    <w:p w14:paraId="383839C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Codes: C - Connected, L - Local, S - Static, R - RIP, B - BGP</w:t>
      </w:r>
    </w:p>
    <w:p w14:paraId="600C54D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U - Per-user Static route, M - MIPv6</w:t>
      </w:r>
    </w:p>
    <w:p w14:paraId="541E962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I1 - ISIS L1, I2 - ISIS L2, IA - ISIS interarea, IS - ISIS summary</w:t>
      </w:r>
    </w:p>
    <w:p w14:paraId="3472B01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 - OSPF intra, OI - OSPF inter, OE1 -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OE2 - OSPF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2EDACB2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ON1 -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1, ON2 - OSPF NSSA </w:t>
      </w:r>
      <w:proofErr w:type="spellStart"/>
      <w:r w:rsidRPr="0029503E">
        <w:rPr>
          <w:rFonts w:ascii="Courier New" w:hAnsi="Courier New" w:cs="Courier New"/>
          <w:sz w:val="16"/>
          <w:szCs w:val="16"/>
        </w:rPr>
        <w:t>ext</w:t>
      </w:r>
      <w:proofErr w:type="spellEnd"/>
      <w:r w:rsidRPr="0029503E">
        <w:rPr>
          <w:rFonts w:ascii="Courier New" w:hAnsi="Courier New" w:cs="Courier New"/>
          <w:sz w:val="16"/>
          <w:szCs w:val="16"/>
        </w:rPr>
        <w:t xml:space="preserve"> 2</w:t>
      </w:r>
    </w:p>
    <w:p w14:paraId="1AB0A51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D - EIGRP, EX - EIGRP external</w:t>
      </w:r>
    </w:p>
    <w:p w14:paraId="05B9F18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w:t>
      </w:r>
      <w:proofErr w:type="gramEnd"/>
      <w:r w:rsidRPr="0029503E">
        <w:rPr>
          <w:rFonts w:ascii="Courier New" w:hAnsi="Courier New" w:cs="Courier New"/>
          <w:sz w:val="16"/>
          <w:szCs w:val="16"/>
        </w:rPr>
        <w:t>64 [110/256]</w:t>
      </w:r>
    </w:p>
    <w:p w14:paraId="49733B7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64BCBD8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2::/</w:t>
      </w:r>
      <w:proofErr w:type="gramEnd"/>
      <w:r w:rsidRPr="0029503E">
        <w:rPr>
          <w:rFonts w:ascii="Courier New" w:hAnsi="Courier New" w:cs="Courier New"/>
          <w:sz w:val="16"/>
          <w:szCs w:val="16"/>
        </w:rPr>
        <w:t>64 [110/192]</w:t>
      </w:r>
    </w:p>
    <w:p w14:paraId="37C110C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04ADAFD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4::/</w:t>
      </w:r>
      <w:proofErr w:type="gramEnd"/>
      <w:r w:rsidRPr="0029503E">
        <w:rPr>
          <w:rFonts w:ascii="Courier New" w:hAnsi="Courier New" w:cs="Courier New"/>
          <w:sz w:val="16"/>
          <w:szCs w:val="16"/>
        </w:rPr>
        <w:t>64 [0/0]</w:t>
      </w:r>
    </w:p>
    <w:p w14:paraId="163F5CC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directly connected</w:t>
      </w:r>
    </w:p>
    <w:p w14:paraId="17D7862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4::2/128 [0/0]</w:t>
      </w:r>
    </w:p>
    <w:p w14:paraId="4241642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Serial0/1/1, receive</w:t>
      </w:r>
    </w:p>
    <w:p w14:paraId="61ACD11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11::/</w:t>
      </w:r>
      <w:proofErr w:type="gramEnd"/>
      <w:r w:rsidRPr="0029503E">
        <w:rPr>
          <w:rFonts w:ascii="Courier New" w:hAnsi="Courier New" w:cs="Courier New"/>
          <w:sz w:val="16"/>
          <w:szCs w:val="16"/>
        </w:rPr>
        <w:t>64 [110/257]</w:t>
      </w:r>
    </w:p>
    <w:p w14:paraId="3DDD2DE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6937B22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12::/</w:t>
      </w:r>
      <w:proofErr w:type="gramEnd"/>
      <w:r w:rsidRPr="0029503E">
        <w:rPr>
          <w:rFonts w:ascii="Courier New" w:hAnsi="Courier New" w:cs="Courier New"/>
          <w:sz w:val="16"/>
          <w:szCs w:val="16"/>
        </w:rPr>
        <w:t>64 [110/193]</w:t>
      </w:r>
    </w:p>
    <w:p w14:paraId="18B9EF2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3017E64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OI  </w:t>
      </w:r>
      <w:proofErr w:type="gramStart"/>
      <w:r w:rsidRPr="0029503E">
        <w:rPr>
          <w:rFonts w:ascii="Courier New" w:hAnsi="Courier New" w:cs="Courier New"/>
          <w:sz w:val="16"/>
          <w:szCs w:val="16"/>
        </w:rPr>
        <w:t>13::/</w:t>
      </w:r>
      <w:proofErr w:type="gramEnd"/>
      <w:r w:rsidRPr="0029503E">
        <w:rPr>
          <w:rFonts w:ascii="Courier New" w:hAnsi="Courier New" w:cs="Courier New"/>
          <w:sz w:val="16"/>
          <w:szCs w:val="16"/>
        </w:rPr>
        <w:t>64 [110/129]</w:t>
      </w:r>
    </w:p>
    <w:p w14:paraId="1FEB415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1F35610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21::/</w:t>
      </w:r>
      <w:proofErr w:type="gramEnd"/>
      <w:r w:rsidRPr="0029503E">
        <w:rPr>
          <w:rFonts w:ascii="Courier New" w:hAnsi="Courier New" w:cs="Courier New"/>
          <w:sz w:val="16"/>
          <w:szCs w:val="16"/>
        </w:rPr>
        <w:t>64 [110/65]</w:t>
      </w:r>
    </w:p>
    <w:p w14:paraId="5DD7D72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3C66DBC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C   </w:t>
      </w:r>
      <w:proofErr w:type="gramStart"/>
      <w:r w:rsidRPr="0029503E">
        <w:rPr>
          <w:rFonts w:ascii="Courier New" w:hAnsi="Courier New" w:cs="Courier New"/>
          <w:sz w:val="16"/>
          <w:szCs w:val="16"/>
        </w:rPr>
        <w:t>22::/</w:t>
      </w:r>
      <w:proofErr w:type="gramEnd"/>
      <w:r w:rsidRPr="0029503E">
        <w:rPr>
          <w:rFonts w:ascii="Courier New" w:hAnsi="Courier New" w:cs="Courier New"/>
          <w:sz w:val="16"/>
          <w:szCs w:val="16"/>
        </w:rPr>
        <w:t>64 [0/0]</w:t>
      </w:r>
    </w:p>
    <w:p w14:paraId="510B040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directly connected</w:t>
      </w:r>
    </w:p>
    <w:p w14:paraId="2EA5DE4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22::1/128 [0/0]</w:t>
      </w:r>
    </w:p>
    <w:p w14:paraId="2C4E097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GigabitEthernet0/0/0, receive</w:t>
      </w:r>
    </w:p>
    <w:p w14:paraId="48CCE2E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O   </w:t>
      </w:r>
      <w:proofErr w:type="gramStart"/>
      <w:r w:rsidRPr="0029503E">
        <w:rPr>
          <w:rFonts w:ascii="Courier New" w:hAnsi="Courier New" w:cs="Courier New"/>
          <w:sz w:val="16"/>
          <w:szCs w:val="16"/>
        </w:rPr>
        <w:t>30::/</w:t>
      </w:r>
      <w:proofErr w:type="gramEnd"/>
      <w:r w:rsidRPr="0029503E">
        <w:rPr>
          <w:rFonts w:ascii="Courier New" w:hAnsi="Courier New" w:cs="Courier New"/>
          <w:sz w:val="16"/>
          <w:szCs w:val="16"/>
        </w:rPr>
        <w:t>64 [110/128]</w:t>
      </w:r>
    </w:p>
    <w:p w14:paraId="7728BFB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FE80::1, Serial0/1/1</w:t>
      </w:r>
    </w:p>
    <w:p w14:paraId="71505BA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L   FF</w:t>
      </w:r>
      <w:proofErr w:type="gramStart"/>
      <w:r w:rsidRPr="0029503E">
        <w:rPr>
          <w:rFonts w:ascii="Courier New" w:hAnsi="Courier New" w:cs="Courier New"/>
          <w:sz w:val="16"/>
          <w:szCs w:val="16"/>
        </w:rPr>
        <w:t>00::/</w:t>
      </w:r>
      <w:proofErr w:type="gramEnd"/>
      <w:r w:rsidRPr="0029503E">
        <w:rPr>
          <w:rFonts w:ascii="Courier New" w:hAnsi="Courier New" w:cs="Courier New"/>
          <w:sz w:val="16"/>
          <w:szCs w:val="16"/>
        </w:rPr>
        <w:t>8 [0/0]</w:t>
      </w:r>
    </w:p>
    <w:p w14:paraId="6759D0CF" w14:textId="32D8CCBE"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via Null0, receive</w:t>
      </w:r>
    </w:p>
    <w:p w14:paraId="2665482C" w14:textId="77777777" w:rsidR="00A6036E" w:rsidRPr="0029503E" w:rsidRDefault="00A6036E" w:rsidP="0029503E">
      <w:pPr>
        <w:spacing w:line="240" w:lineRule="auto"/>
        <w:rPr>
          <w:rFonts w:ascii="Courier New" w:hAnsi="Courier New" w:cs="Courier New"/>
          <w:sz w:val="16"/>
          <w:szCs w:val="16"/>
        </w:rPr>
      </w:pPr>
    </w:p>
    <w:p w14:paraId="02A6A2F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R5#show ipv6 </w:t>
      </w:r>
      <w:proofErr w:type="spellStart"/>
      <w:r w:rsidRPr="0029503E">
        <w:rPr>
          <w:rFonts w:ascii="Courier New" w:hAnsi="Courier New" w:cs="Courier New"/>
          <w:sz w:val="16"/>
          <w:szCs w:val="16"/>
        </w:rPr>
        <w:t>ospf</w:t>
      </w:r>
      <w:proofErr w:type="spellEnd"/>
    </w:p>
    <w:p w14:paraId="4DC608E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Routing Process "ospfv3 10" with ID 5.5.5.5</w:t>
      </w:r>
    </w:p>
    <w:p w14:paraId="414F4B3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schedule delay 5 secs, Hold time between two SPFs 10 secs</w:t>
      </w:r>
    </w:p>
    <w:p w14:paraId="1A062B6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Minimum LSA interval 5 secs. Minimum LSA arrival 1 secs</w:t>
      </w:r>
    </w:p>
    <w:p w14:paraId="79BB790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LSA group pacing timer 240 secs</w:t>
      </w:r>
    </w:p>
    <w:p w14:paraId="28203D9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Interface flood pacing timer 33 msecs</w:t>
      </w:r>
    </w:p>
    <w:p w14:paraId="77E6CD1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Retransmission pacing timer 66 msecs</w:t>
      </w:r>
    </w:p>
    <w:p w14:paraId="6C5727B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Number of external LSA 0. Checksum Sum 0x000000</w:t>
      </w:r>
    </w:p>
    <w:p w14:paraId="669BD6EC"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areas in this router is 1. 1 normal 0 stub 0 </w:t>
      </w:r>
      <w:proofErr w:type="spellStart"/>
      <w:r w:rsidRPr="0029503E">
        <w:rPr>
          <w:rFonts w:ascii="Courier New" w:hAnsi="Courier New" w:cs="Courier New"/>
          <w:sz w:val="16"/>
          <w:szCs w:val="16"/>
        </w:rPr>
        <w:t>nssa</w:t>
      </w:r>
      <w:proofErr w:type="spellEnd"/>
    </w:p>
    <w:p w14:paraId="0390F92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Reference bandwidth unit is 100 </w:t>
      </w:r>
      <w:proofErr w:type="spellStart"/>
      <w:r w:rsidRPr="0029503E">
        <w:rPr>
          <w:rFonts w:ascii="Courier New" w:hAnsi="Courier New" w:cs="Courier New"/>
          <w:sz w:val="16"/>
          <w:szCs w:val="16"/>
        </w:rPr>
        <w:t>mbps</w:t>
      </w:r>
      <w:proofErr w:type="spellEnd"/>
    </w:p>
    <w:p w14:paraId="6BB3D3D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w:t>
      </w:r>
    </w:p>
    <w:p w14:paraId="6CD3BF0B"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interfaces in this area is 2</w:t>
      </w:r>
    </w:p>
    <w:p w14:paraId="1254E94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SPF algorithm executed 83 times</w:t>
      </w:r>
    </w:p>
    <w:p w14:paraId="5E86325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LSA 11. Checksum Sum 0x062fff</w:t>
      </w:r>
    </w:p>
    <w:p w14:paraId="5D47175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DCbitless</w:t>
      </w:r>
      <w:proofErr w:type="spellEnd"/>
      <w:r w:rsidRPr="0029503E">
        <w:rPr>
          <w:rFonts w:ascii="Courier New" w:hAnsi="Courier New" w:cs="Courier New"/>
          <w:sz w:val="16"/>
          <w:szCs w:val="16"/>
        </w:rPr>
        <w:t xml:space="preserve"> LSA 0</w:t>
      </w:r>
    </w:p>
    <w:p w14:paraId="0B58351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gramStart"/>
      <w:r w:rsidRPr="0029503E">
        <w:rPr>
          <w:rFonts w:ascii="Courier New" w:hAnsi="Courier New" w:cs="Courier New"/>
          <w:sz w:val="16"/>
          <w:szCs w:val="16"/>
        </w:rPr>
        <w:t>indication</w:t>
      </w:r>
      <w:proofErr w:type="gramEnd"/>
      <w:r w:rsidRPr="0029503E">
        <w:rPr>
          <w:rFonts w:ascii="Courier New" w:hAnsi="Courier New" w:cs="Courier New"/>
          <w:sz w:val="16"/>
          <w:szCs w:val="16"/>
        </w:rPr>
        <w:t xml:space="preserve"> LSA 0</w:t>
      </w:r>
    </w:p>
    <w:p w14:paraId="51FA435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Number of </w:t>
      </w:r>
      <w:proofErr w:type="spellStart"/>
      <w:r w:rsidRPr="0029503E">
        <w:rPr>
          <w:rFonts w:ascii="Courier New" w:hAnsi="Courier New" w:cs="Courier New"/>
          <w:sz w:val="16"/>
          <w:szCs w:val="16"/>
        </w:rPr>
        <w:t>DoNotAge</w:t>
      </w:r>
      <w:proofErr w:type="spellEnd"/>
      <w:r w:rsidRPr="0029503E">
        <w:rPr>
          <w:rFonts w:ascii="Courier New" w:hAnsi="Courier New" w:cs="Courier New"/>
          <w:sz w:val="16"/>
          <w:szCs w:val="16"/>
        </w:rPr>
        <w:t xml:space="preserve"> LSA 0</w:t>
      </w:r>
    </w:p>
    <w:p w14:paraId="7229C4F3" w14:textId="08F66E73"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Flood list length 0</w:t>
      </w:r>
    </w:p>
    <w:p w14:paraId="0561F10A" w14:textId="77777777" w:rsidR="00A6036E" w:rsidRPr="0029503E" w:rsidRDefault="00A6036E" w:rsidP="0029503E">
      <w:pPr>
        <w:spacing w:line="240" w:lineRule="auto"/>
        <w:rPr>
          <w:rFonts w:ascii="Courier New" w:hAnsi="Courier New" w:cs="Courier New"/>
          <w:sz w:val="16"/>
          <w:szCs w:val="16"/>
        </w:rPr>
      </w:pPr>
    </w:p>
    <w:p w14:paraId="139816F7" w14:textId="462C79FA"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R5#show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neighbor</w:t>
      </w:r>
    </w:p>
    <w:p w14:paraId="4CB5C81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Neighbor ID     </w:t>
      </w:r>
      <w:proofErr w:type="spellStart"/>
      <w:r w:rsidRPr="0029503E">
        <w:rPr>
          <w:rFonts w:ascii="Courier New" w:hAnsi="Courier New" w:cs="Courier New"/>
          <w:sz w:val="16"/>
          <w:szCs w:val="16"/>
        </w:rPr>
        <w:t>Pri</w:t>
      </w:r>
      <w:proofErr w:type="spellEnd"/>
      <w:r w:rsidRPr="0029503E">
        <w:rPr>
          <w:rFonts w:ascii="Courier New" w:hAnsi="Courier New" w:cs="Courier New"/>
          <w:sz w:val="16"/>
          <w:szCs w:val="16"/>
        </w:rPr>
        <w:t xml:space="preserve">   State           Dead Time   Interface ID    Interface</w:t>
      </w:r>
    </w:p>
    <w:p w14:paraId="627F2544" w14:textId="24B811A6" w:rsidR="00A6036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4.4.4.4           0   FULL</w:t>
      </w:r>
      <w:proofErr w:type="gramStart"/>
      <w:r w:rsidRPr="0029503E">
        <w:rPr>
          <w:rFonts w:ascii="Courier New" w:hAnsi="Courier New" w:cs="Courier New"/>
          <w:sz w:val="16"/>
          <w:szCs w:val="16"/>
        </w:rPr>
        <w:t>/  -</w:t>
      </w:r>
      <w:proofErr w:type="gramEnd"/>
      <w:r w:rsidRPr="0029503E">
        <w:rPr>
          <w:rFonts w:ascii="Courier New" w:hAnsi="Courier New" w:cs="Courier New"/>
          <w:sz w:val="16"/>
          <w:szCs w:val="16"/>
        </w:rPr>
        <w:t xml:space="preserve">        00:00:35    3               Serial0/1/1</w:t>
      </w:r>
    </w:p>
    <w:p w14:paraId="4489D65C" w14:textId="76F16514" w:rsidR="0029503E" w:rsidRPr="0029503E" w:rsidRDefault="0029503E" w:rsidP="0029503E">
      <w:pPr>
        <w:spacing w:line="240" w:lineRule="auto"/>
        <w:rPr>
          <w:rFonts w:ascii="Courier New" w:hAnsi="Courier New" w:cs="Courier New"/>
          <w:sz w:val="16"/>
          <w:szCs w:val="16"/>
        </w:rPr>
      </w:pPr>
    </w:p>
    <w:p w14:paraId="703B822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R5#show ipv6 </w:t>
      </w:r>
      <w:proofErr w:type="spellStart"/>
      <w:r w:rsidRPr="0029503E">
        <w:rPr>
          <w:rFonts w:ascii="Courier New" w:hAnsi="Courier New" w:cs="Courier New"/>
          <w:sz w:val="16"/>
          <w:szCs w:val="16"/>
        </w:rPr>
        <w:t>ospf</w:t>
      </w:r>
      <w:proofErr w:type="spellEnd"/>
      <w:r w:rsidRPr="0029503E">
        <w:rPr>
          <w:rFonts w:ascii="Courier New" w:hAnsi="Courier New" w:cs="Courier New"/>
          <w:sz w:val="16"/>
          <w:szCs w:val="16"/>
        </w:rPr>
        <w:t xml:space="preserve"> interface</w:t>
      </w:r>
    </w:p>
    <w:p w14:paraId="35FBEE6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GigabitEthernet0/0/0 is up, line protocol is up</w:t>
      </w:r>
    </w:p>
    <w:p w14:paraId="1CF4B05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Link Local Address FE80::1, Interface ID 1</w:t>
      </w:r>
    </w:p>
    <w:p w14:paraId="721CEC4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 Process ID 10, Instance ID 0, Router ID 5.5.5.5</w:t>
      </w:r>
    </w:p>
    <w:p w14:paraId="5AA1BD0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BROADCAST, Cost: 1</w:t>
      </w:r>
    </w:p>
    <w:p w14:paraId="09DEAAC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DR, Priority 1</w:t>
      </w:r>
    </w:p>
    <w:p w14:paraId="3E49CB2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Designated Router (ID) 5.5.5.5, local address FE80::1</w:t>
      </w:r>
    </w:p>
    <w:p w14:paraId="3003D94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No backup designated router on this network</w:t>
      </w:r>
    </w:p>
    <w:p w14:paraId="1EB4776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0C548940"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00:00:08</w:t>
      </w:r>
    </w:p>
    <w:p w14:paraId="22221AE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1/1, flood queue length 0</w:t>
      </w:r>
    </w:p>
    <w:p w14:paraId="116E70F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54F0D99F"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36D98872"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5254558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0, Adjacent neighbor count is 0</w:t>
      </w:r>
    </w:p>
    <w:p w14:paraId="08620D43"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34A3886D"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Serial0/1/1 is up, line protocol is up</w:t>
      </w:r>
    </w:p>
    <w:p w14:paraId="00B5833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lastRenderedPageBreak/>
        <w:t xml:space="preserve">  Link Local Address FE80::1, Interface ID 4</w:t>
      </w:r>
    </w:p>
    <w:p w14:paraId="4E77584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Area 1, Process ID 10, Instance ID 0, Router ID 5.5.5.5</w:t>
      </w:r>
    </w:p>
    <w:p w14:paraId="53827555"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Network Type POINT-TO-POINT, Cost: 64</w:t>
      </w:r>
    </w:p>
    <w:p w14:paraId="4EDC2581"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Transmit Delay is 1 sec, State POINT-TO-POINT,</w:t>
      </w:r>
    </w:p>
    <w:p w14:paraId="6E97A7B8"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Timer intervals configured, Hello 10, Dead 40, Wait 40, Retransmit 5</w:t>
      </w:r>
    </w:p>
    <w:p w14:paraId="4B0A203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Hello due in 00:00:09</w:t>
      </w:r>
    </w:p>
    <w:p w14:paraId="5E831794"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Index 2/2, flood queue length 0</w:t>
      </w:r>
    </w:p>
    <w:p w14:paraId="662C5FAE"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Next 0x0(0)/0x0(0)</w:t>
      </w:r>
    </w:p>
    <w:p w14:paraId="4F5F8B06"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length is 1, maximum is 1</w:t>
      </w:r>
    </w:p>
    <w:p w14:paraId="1F6545D7"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Last flood scan time is 0 msec, maximum is 0 msec</w:t>
      </w:r>
    </w:p>
    <w:p w14:paraId="0B3508B9"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Neighbor Count is </w:t>
      </w:r>
      <w:proofErr w:type="gramStart"/>
      <w:r w:rsidRPr="0029503E">
        <w:rPr>
          <w:rFonts w:ascii="Courier New" w:hAnsi="Courier New" w:cs="Courier New"/>
          <w:sz w:val="16"/>
          <w:szCs w:val="16"/>
        </w:rPr>
        <w:t>1 ,</w:t>
      </w:r>
      <w:proofErr w:type="gramEnd"/>
      <w:r w:rsidRPr="0029503E">
        <w:rPr>
          <w:rFonts w:ascii="Courier New" w:hAnsi="Courier New" w:cs="Courier New"/>
          <w:sz w:val="16"/>
          <w:szCs w:val="16"/>
        </w:rPr>
        <w:t xml:space="preserve"> Adjacent neighbor count is 1</w:t>
      </w:r>
    </w:p>
    <w:p w14:paraId="0C9C5CDA" w14:textId="77777777"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Adjacent with neighbor 4.4.4.4</w:t>
      </w:r>
    </w:p>
    <w:p w14:paraId="25BFB26B" w14:textId="65A2E126" w:rsidR="0029503E" w:rsidRPr="0029503E" w:rsidRDefault="0029503E" w:rsidP="0029503E">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6"/>
          <w:szCs w:val="16"/>
        </w:rPr>
      </w:pPr>
      <w:r w:rsidRPr="0029503E">
        <w:rPr>
          <w:rFonts w:ascii="Courier New" w:hAnsi="Courier New" w:cs="Courier New"/>
          <w:sz w:val="16"/>
          <w:szCs w:val="16"/>
        </w:rPr>
        <w:t xml:space="preserve">  Suppress hello for 0 neighbor(s)</w:t>
      </w:r>
    </w:p>
    <w:p w14:paraId="7B6F5513" w14:textId="77777777" w:rsidR="00B66AF1" w:rsidRDefault="00B66AF1" w:rsidP="008101EC">
      <w:pPr>
        <w:spacing w:line="240" w:lineRule="auto"/>
        <w:rPr>
          <w:rFonts w:eastAsia="Times New Roman" w:cs="Courier New"/>
          <w:b/>
          <w:bCs/>
          <w:i/>
          <w:iCs/>
          <w:color w:val="00566E" w:themeColor="accent4" w:themeShade="80"/>
          <w:sz w:val="32"/>
          <w:szCs w:val="32"/>
        </w:rPr>
      </w:pPr>
    </w:p>
    <w:p w14:paraId="509276CC" w14:textId="77777777" w:rsidR="00B66AF1" w:rsidRDefault="00B66AF1" w:rsidP="008101EC">
      <w:pPr>
        <w:spacing w:line="240" w:lineRule="auto"/>
        <w:rPr>
          <w:rFonts w:eastAsia="Times New Roman" w:cs="Courier New"/>
          <w:b/>
          <w:bCs/>
          <w:i/>
          <w:iCs/>
          <w:color w:val="00566E" w:themeColor="accent4" w:themeShade="80"/>
          <w:sz w:val="32"/>
          <w:szCs w:val="32"/>
        </w:rPr>
      </w:pPr>
    </w:p>
    <w:p w14:paraId="5B09B488" w14:textId="77777777" w:rsidR="00B66AF1" w:rsidRDefault="00B66AF1" w:rsidP="008101EC">
      <w:pPr>
        <w:spacing w:line="240" w:lineRule="auto"/>
        <w:rPr>
          <w:rFonts w:eastAsia="Times New Roman" w:cs="Courier New"/>
          <w:b/>
          <w:bCs/>
          <w:i/>
          <w:iCs/>
          <w:color w:val="00566E" w:themeColor="accent4" w:themeShade="80"/>
          <w:sz w:val="32"/>
          <w:szCs w:val="32"/>
        </w:rPr>
      </w:pPr>
    </w:p>
    <w:p w14:paraId="594F98D0" w14:textId="77777777" w:rsidR="00B66AF1" w:rsidRDefault="00B66AF1" w:rsidP="008101EC">
      <w:pPr>
        <w:spacing w:line="240" w:lineRule="auto"/>
        <w:rPr>
          <w:rFonts w:eastAsia="Times New Roman" w:cs="Courier New"/>
          <w:b/>
          <w:bCs/>
          <w:i/>
          <w:iCs/>
          <w:color w:val="00566E" w:themeColor="accent4" w:themeShade="80"/>
          <w:sz w:val="32"/>
          <w:szCs w:val="32"/>
        </w:rPr>
      </w:pPr>
    </w:p>
    <w:p w14:paraId="4C85F5FD" w14:textId="77777777" w:rsidR="00B66AF1" w:rsidRDefault="00B66AF1" w:rsidP="008101EC">
      <w:pPr>
        <w:spacing w:line="240" w:lineRule="auto"/>
        <w:rPr>
          <w:rFonts w:eastAsia="Times New Roman" w:cs="Courier New"/>
          <w:b/>
          <w:bCs/>
          <w:i/>
          <w:iCs/>
          <w:color w:val="00566E" w:themeColor="accent4" w:themeShade="80"/>
          <w:sz w:val="32"/>
          <w:szCs w:val="32"/>
        </w:rPr>
      </w:pPr>
    </w:p>
    <w:p w14:paraId="4ADD13F5" w14:textId="77777777" w:rsidR="00B66AF1" w:rsidRDefault="00B66AF1" w:rsidP="008101EC">
      <w:pPr>
        <w:spacing w:line="240" w:lineRule="auto"/>
        <w:rPr>
          <w:rFonts w:eastAsia="Times New Roman" w:cs="Courier New"/>
          <w:b/>
          <w:bCs/>
          <w:i/>
          <w:iCs/>
          <w:color w:val="00566E" w:themeColor="accent4" w:themeShade="80"/>
          <w:sz w:val="32"/>
          <w:szCs w:val="32"/>
        </w:rPr>
      </w:pPr>
    </w:p>
    <w:p w14:paraId="039C65F9" w14:textId="77777777" w:rsidR="00B66AF1" w:rsidRDefault="00B66AF1" w:rsidP="008101EC">
      <w:pPr>
        <w:spacing w:line="240" w:lineRule="auto"/>
        <w:rPr>
          <w:rFonts w:eastAsia="Times New Roman" w:cs="Courier New"/>
          <w:b/>
          <w:bCs/>
          <w:i/>
          <w:iCs/>
          <w:color w:val="00566E" w:themeColor="accent4" w:themeShade="80"/>
          <w:sz w:val="32"/>
          <w:szCs w:val="32"/>
        </w:rPr>
      </w:pPr>
    </w:p>
    <w:p w14:paraId="0E63DAEF" w14:textId="77777777" w:rsidR="00B66AF1" w:rsidRDefault="00B66AF1" w:rsidP="008101EC">
      <w:pPr>
        <w:spacing w:line="240" w:lineRule="auto"/>
        <w:rPr>
          <w:rFonts w:eastAsia="Times New Roman" w:cs="Courier New"/>
          <w:b/>
          <w:bCs/>
          <w:i/>
          <w:iCs/>
          <w:color w:val="00566E" w:themeColor="accent4" w:themeShade="80"/>
          <w:sz w:val="32"/>
          <w:szCs w:val="32"/>
        </w:rPr>
      </w:pPr>
    </w:p>
    <w:p w14:paraId="596EFC3B" w14:textId="77777777" w:rsidR="00B66AF1" w:rsidRDefault="00B66AF1" w:rsidP="008101EC">
      <w:pPr>
        <w:spacing w:line="240" w:lineRule="auto"/>
        <w:rPr>
          <w:rFonts w:eastAsia="Times New Roman" w:cs="Courier New"/>
          <w:b/>
          <w:bCs/>
          <w:i/>
          <w:iCs/>
          <w:color w:val="00566E" w:themeColor="accent4" w:themeShade="80"/>
          <w:sz w:val="32"/>
          <w:szCs w:val="32"/>
        </w:rPr>
      </w:pPr>
    </w:p>
    <w:p w14:paraId="5737AF0C" w14:textId="77777777" w:rsidR="00B66AF1" w:rsidRDefault="00B66AF1" w:rsidP="008101EC">
      <w:pPr>
        <w:spacing w:line="240" w:lineRule="auto"/>
        <w:rPr>
          <w:rFonts w:eastAsia="Times New Roman" w:cs="Courier New"/>
          <w:b/>
          <w:bCs/>
          <w:i/>
          <w:iCs/>
          <w:color w:val="00566E" w:themeColor="accent4" w:themeShade="80"/>
          <w:sz w:val="32"/>
          <w:szCs w:val="32"/>
        </w:rPr>
      </w:pPr>
    </w:p>
    <w:p w14:paraId="46A80C29" w14:textId="77777777" w:rsidR="00B66AF1" w:rsidRDefault="00B66AF1" w:rsidP="008101EC">
      <w:pPr>
        <w:spacing w:line="240" w:lineRule="auto"/>
        <w:rPr>
          <w:rFonts w:eastAsia="Times New Roman" w:cs="Courier New"/>
          <w:b/>
          <w:bCs/>
          <w:i/>
          <w:iCs/>
          <w:color w:val="00566E" w:themeColor="accent4" w:themeShade="80"/>
          <w:sz w:val="32"/>
          <w:szCs w:val="32"/>
        </w:rPr>
      </w:pPr>
    </w:p>
    <w:p w14:paraId="42C16243" w14:textId="77777777" w:rsidR="00B66AF1" w:rsidRDefault="00B66AF1" w:rsidP="008101EC">
      <w:pPr>
        <w:spacing w:line="240" w:lineRule="auto"/>
        <w:rPr>
          <w:rFonts w:eastAsia="Times New Roman" w:cs="Courier New"/>
          <w:b/>
          <w:bCs/>
          <w:i/>
          <w:iCs/>
          <w:color w:val="00566E" w:themeColor="accent4" w:themeShade="80"/>
          <w:sz w:val="32"/>
          <w:szCs w:val="32"/>
        </w:rPr>
      </w:pPr>
    </w:p>
    <w:p w14:paraId="30E28E92" w14:textId="77777777" w:rsidR="00BB7C9D" w:rsidRDefault="00BB7C9D" w:rsidP="008101EC">
      <w:pPr>
        <w:spacing w:line="240" w:lineRule="auto"/>
        <w:rPr>
          <w:rFonts w:eastAsia="Times New Roman" w:cs="Courier New"/>
          <w:b/>
          <w:bCs/>
          <w:i/>
          <w:iCs/>
          <w:color w:val="00566E" w:themeColor="accent4" w:themeShade="80"/>
          <w:sz w:val="32"/>
          <w:szCs w:val="32"/>
        </w:rPr>
      </w:pPr>
    </w:p>
    <w:p w14:paraId="24729526" w14:textId="34C2D142" w:rsidR="008101EC" w:rsidRPr="009D5111" w:rsidRDefault="008101EC" w:rsidP="008101EC">
      <w:pPr>
        <w:spacing w:line="240" w:lineRule="auto"/>
        <w:rPr>
          <w:rFonts w:eastAsia="Times New Roman" w:cs="Courier New"/>
          <w:b/>
          <w:bCs/>
          <w:i/>
          <w:iCs/>
          <w:color w:val="00566E" w:themeColor="accent4" w:themeShade="80"/>
          <w:sz w:val="32"/>
          <w:szCs w:val="32"/>
        </w:rPr>
      </w:pPr>
      <w:bookmarkStart w:id="9" w:name="_GoBack"/>
      <w:bookmarkEnd w:id="9"/>
      <w:r w:rsidRPr="009D5111">
        <w:rPr>
          <w:rFonts w:eastAsia="Times New Roman" w:cs="Courier New"/>
          <w:b/>
          <w:bCs/>
          <w:i/>
          <w:iCs/>
          <w:color w:val="00566E" w:themeColor="accent4" w:themeShade="80"/>
          <w:sz w:val="32"/>
          <w:szCs w:val="32"/>
        </w:rPr>
        <w:lastRenderedPageBreak/>
        <w:t>Problems</w:t>
      </w:r>
    </w:p>
    <w:p w14:paraId="1373E703" w14:textId="3A65385D" w:rsidR="00373C86" w:rsidRPr="00E7184F" w:rsidRDefault="00950A1A" w:rsidP="00AE4D7F">
      <w:pPr>
        <w:spacing w:line="360" w:lineRule="auto"/>
        <w:ind w:firstLine="720"/>
        <w:rPr>
          <w:rFonts w:cs="Times New Roman"/>
          <w:sz w:val="24"/>
          <w:szCs w:val="24"/>
        </w:rPr>
      </w:pPr>
      <w:r>
        <w:rPr>
          <w:rFonts w:cs="Times New Roman"/>
          <w:sz w:val="24"/>
          <w:szCs w:val="24"/>
        </w:rPr>
        <w:t>The problems I encountered while configuring this lab were minor, but the one major issue I had to seek help with was with the 30:: serial connection between routers three and four in the diagram</w:t>
      </w:r>
      <w:r w:rsidR="00A6036E">
        <w:rPr>
          <w:rFonts w:cs="Times New Roman"/>
          <w:sz w:val="24"/>
          <w:szCs w:val="24"/>
        </w:rPr>
        <w:t xml:space="preserve">, as it needed to be a network that wouldn’t be used by any others. Other than that, </w:t>
      </w:r>
      <w:r>
        <w:rPr>
          <w:rFonts w:cs="Times New Roman"/>
          <w:sz w:val="24"/>
          <w:szCs w:val="24"/>
        </w:rPr>
        <w:t>I had originally configured the interface</w:t>
      </w:r>
      <w:r w:rsidR="00A6036E">
        <w:rPr>
          <w:rFonts w:cs="Times New Roman"/>
          <w:sz w:val="24"/>
          <w:szCs w:val="24"/>
        </w:rPr>
        <w:t>s</w:t>
      </w:r>
      <w:r>
        <w:rPr>
          <w:rFonts w:cs="Times New Roman"/>
          <w:sz w:val="24"/>
          <w:szCs w:val="24"/>
        </w:rPr>
        <w:t xml:space="preserve"> </w:t>
      </w:r>
      <w:r w:rsidR="00A6036E">
        <w:rPr>
          <w:rFonts w:cs="Times New Roman"/>
          <w:sz w:val="24"/>
          <w:szCs w:val="24"/>
        </w:rPr>
        <w:t xml:space="preserve">between routers three and four in different areas, creating a mismatch. </w:t>
      </w:r>
      <w:r w:rsidR="00E64F1C">
        <w:rPr>
          <w:rFonts w:cs="Times New Roman"/>
          <w:sz w:val="24"/>
          <w:szCs w:val="24"/>
        </w:rPr>
        <w:t xml:space="preserve">This was easily fixed with the help of a few classmates, however. The only other problems I faced were the minor things I mentioned earlier, such as forgetting to set default gateways, </w:t>
      </w:r>
      <w:r w:rsidR="00E7184F">
        <w:rPr>
          <w:rFonts w:cs="Times New Roman"/>
          <w:sz w:val="24"/>
          <w:szCs w:val="24"/>
        </w:rPr>
        <w:t xml:space="preserve">forgetting </w:t>
      </w:r>
      <w:r w:rsidR="00BB7C9D">
        <w:rPr>
          <w:rFonts w:cs="Times New Roman"/>
          <w:sz w:val="24"/>
          <w:szCs w:val="24"/>
        </w:rPr>
        <w:t>IP</w:t>
      </w:r>
      <w:r w:rsidR="00E7184F">
        <w:rPr>
          <w:rFonts w:cs="Times New Roman"/>
          <w:sz w:val="24"/>
          <w:szCs w:val="24"/>
        </w:rPr>
        <w:t xml:space="preserve"> unicast routing, </w:t>
      </w:r>
      <w:r w:rsidR="00E64F1C">
        <w:rPr>
          <w:rFonts w:cs="Times New Roman"/>
          <w:sz w:val="24"/>
          <w:szCs w:val="24"/>
        </w:rPr>
        <w:t>or realizing I had not set a hostname on a router</w:t>
      </w:r>
      <w:r w:rsidR="00A6036E">
        <w:rPr>
          <w:rFonts w:cs="Times New Roman"/>
          <w:sz w:val="24"/>
          <w:szCs w:val="24"/>
        </w:rPr>
        <w:t>, all easily diagnosed and dealt with.</w:t>
      </w:r>
    </w:p>
    <w:p w14:paraId="0F1A6D72" w14:textId="09B6EB91"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Conclusion</w:t>
      </w:r>
    </w:p>
    <w:p w14:paraId="2FD9A3A3" w14:textId="606619F7" w:rsidR="00603AC3" w:rsidRPr="00AD2648" w:rsidRDefault="00AD2648" w:rsidP="00472700">
      <w:pPr>
        <w:spacing w:line="360" w:lineRule="auto"/>
        <w:ind w:firstLine="720"/>
        <w:rPr>
          <w:rFonts w:cs="Times New Roman"/>
          <w:sz w:val="24"/>
          <w:szCs w:val="24"/>
        </w:rPr>
      </w:pPr>
      <w:r>
        <w:rPr>
          <w:rFonts w:cs="Times New Roman"/>
          <w:sz w:val="24"/>
          <w:szCs w:val="24"/>
        </w:rPr>
        <w:t>In conclusion,</w:t>
      </w:r>
      <w:r w:rsidR="00A6036E">
        <w:rPr>
          <w:rFonts w:cs="Times New Roman"/>
          <w:sz w:val="24"/>
          <w:szCs w:val="24"/>
        </w:rPr>
        <w:t xml:space="preserve"> for this lab,</w:t>
      </w:r>
      <w:r>
        <w:rPr>
          <w:rFonts w:cs="Times New Roman"/>
          <w:sz w:val="24"/>
          <w:szCs w:val="24"/>
        </w:rPr>
        <w:t xml:space="preserve"> I set up OSPF on each router and had to re-assign their IPs because of the routing issue. In the process, I learned a lot about OSPF through researching how it functions and </w:t>
      </w:r>
      <w:r w:rsidR="009149C8">
        <w:rPr>
          <w:rFonts w:cs="Times New Roman"/>
          <w:sz w:val="24"/>
          <w:szCs w:val="24"/>
        </w:rPr>
        <w:t>by</w:t>
      </w:r>
      <w:r>
        <w:rPr>
          <w:rFonts w:cs="Times New Roman"/>
          <w:sz w:val="24"/>
          <w:szCs w:val="24"/>
        </w:rPr>
        <w:t xml:space="preserve"> setting it up</w:t>
      </w:r>
      <w:r w:rsidR="00E519E0">
        <w:rPr>
          <w:rFonts w:cs="Times New Roman"/>
          <w:sz w:val="24"/>
          <w:szCs w:val="24"/>
        </w:rPr>
        <w:t>, and how to repair an IP scheme.</w:t>
      </w:r>
      <w:r w:rsidR="00A6036E">
        <w:rPr>
          <w:rFonts w:cs="Times New Roman"/>
          <w:sz w:val="24"/>
          <w:szCs w:val="24"/>
        </w:rPr>
        <w:t xml:space="preserve"> This lab taught me a lot about how networking can be optimized, and to understand the optimization itself.</w:t>
      </w:r>
    </w:p>
    <w:sectPr w:rsidR="00603AC3" w:rsidRPr="00AD2648" w:rsidSect="008101EC">
      <w:footerReference w:type="default" r:id="rId13"/>
      <w:pgSz w:w="12240" w:h="15840"/>
      <w:pgMar w:top="1728" w:right="1800" w:bottom="1440" w:left="1800" w:header="720" w:footer="720" w:gutter="0"/>
      <w:pgBorders w:offsetFrom="page">
        <w:top w:val="triple" w:sz="12" w:space="24" w:color="0081A4" w:themeColor="accent4" w:themeShade="BF"/>
        <w:left w:val="triple" w:sz="12" w:space="24" w:color="0081A4" w:themeColor="accent4" w:themeShade="BF"/>
        <w:bottom w:val="triple" w:sz="12" w:space="24" w:color="0081A4" w:themeColor="accent4" w:themeShade="BF"/>
        <w:right w:val="triple" w:sz="12" w:space="24" w:color="0081A4" w:themeColor="accent4" w:themeShade="BF"/>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k Novak" w:date="2020-10-01T13:32:00Z" w:initials="MN">
    <w:p w14:paraId="62A1B7ED" w14:textId="6D467529" w:rsidR="00CF4708" w:rsidRDefault="00CF4708">
      <w:pPr>
        <w:pStyle w:val="CommentText"/>
      </w:pPr>
      <w:r>
        <w:rPr>
          <w:rStyle w:val="CommentReference"/>
        </w:rPr>
        <w:annotationRef/>
      </w:r>
      <w:r>
        <w:t>Not all “our” problems, but all the problems listed above. Solution to “all our problems” sounds more like a joke, and a funny one, but you want to maintain serious tone for the report.</w:t>
      </w:r>
    </w:p>
  </w:comment>
  <w:comment w:id="6" w:author="Mark Novak" w:date="2020-10-01T13:33:00Z" w:initials="MN">
    <w:p w14:paraId="43098A86" w14:textId="067208B5" w:rsidR="00CF4708" w:rsidRDefault="00CF4708">
      <w:pPr>
        <w:pStyle w:val="CommentText"/>
      </w:pPr>
      <w:r>
        <w:rPr>
          <w:rStyle w:val="CommentReference"/>
        </w:rPr>
        <w:annotationRef/>
      </w:r>
      <w:r>
        <w:t>I’d start a new paragraph here.</w:t>
      </w:r>
    </w:p>
  </w:comment>
  <w:comment w:id="7" w:author="Mark Novak" w:date="2020-10-01T13:34:00Z" w:initials="MN">
    <w:p w14:paraId="41B18FA0" w14:textId="5A9455DC" w:rsidR="00CF4708" w:rsidRDefault="00CF4708">
      <w:pPr>
        <w:pStyle w:val="CommentText"/>
      </w:pPr>
      <w:r>
        <w:rPr>
          <w:rStyle w:val="CommentReference"/>
        </w:rPr>
        <w:annotationRef/>
      </w:r>
      <w:r>
        <w:t xml:space="preserve">What constitutes “effective” subnetting, and which aspect of OSPV is subnetting key to? Manageability? Performance? Security? </w:t>
      </w:r>
      <w:proofErr w:type="spellStart"/>
      <w:r>
        <w:t>Deployability</w:t>
      </w:r>
      <w:proofErr w:type="spellEnd"/>
      <w:r>
        <w:t>? Something else?</w:t>
      </w:r>
    </w:p>
  </w:comment>
  <w:comment w:id="8" w:author="Mark Novak" w:date="2020-10-01T13:45:00Z" w:initials="MN">
    <w:p w14:paraId="12DACA43" w14:textId="18A712A0" w:rsidR="00AE06F2" w:rsidRDefault="00AE06F2">
      <w:pPr>
        <w:pStyle w:val="CommentText"/>
      </w:pPr>
      <w:r>
        <w:rPr>
          <w:rStyle w:val="CommentReference"/>
        </w:rPr>
        <w:annotationRef/>
      </w:r>
      <w:r>
        <w:t>This section is an ordered set of steps. You should probably write it down as a bulleted or numbered list instead of one long paragraph – it’s easier to understand it that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1B7ED" w15:done="1"/>
  <w15:commentEx w15:paraId="43098A86" w15:done="1"/>
  <w15:commentEx w15:paraId="41B18FA0" w15:done="1"/>
  <w15:commentEx w15:paraId="12DACA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58F8" w16cex:dateUtc="2020-10-01T20:32:00Z"/>
  <w16cex:commentExtensible w16cex:durableId="2320591D" w16cex:dateUtc="2020-10-01T20:33:00Z"/>
  <w16cex:commentExtensible w16cex:durableId="23205BB8" w16cex:dateUtc="2020-10-01T20:44:00Z"/>
  <w16cex:commentExtensible w16cex:durableId="23205945" w16cex:dateUtc="2020-10-01T20:33:00Z"/>
  <w16cex:commentExtensible w16cex:durableId="2320596A" w16cex:dateUtc="2020-10-01T20:34:00Z"/>
  <w16cex:commentExtensible w16cex:durableId="232059B9" w16cex:dateUtc="2020-10-01T20:35:00Z"/>
  <w16cex:commentExtensible w16cex:durableId="23205B6F" w16cex:dateUtc="2020-10-01T20:43:00Z"/>
  <w16cex:commentExtensible w16cex:durableId="23205BD4" w16cex:dateUtc="2020-10-01T20:44:00Z"/>
  <w16cex:commentExtensible w16cex:durableId="23205BEB" w16cex:dateUtc="2020-10-01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1B7ED" w16cid:durableId="232058F8"/>
  <w16cid:commentId w16cid:paraId="43098A86" w16cid:durableId="2320591D"/>
  <w16cid:commentId w16cid:paraId="41B18FA0" w16cid:durableId="2320596A"/>
  <w16cid:commentId w16cid:paraId="12DACA43" w16cid:durableId="23205B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4F5F4" w14:textId="77777777" w:rsidR="001A25C5" w:rsidRDefault="001A25C5" w:rsidP="00C6554A">
      <w:pPr>
        <w:spacing w:before="0" w:after="0" w:line="240" w:lineRule="auto"/>
      </w:pPr>
      <w:r>
        <w:separator/>
      </w:r>
    </w:p>
  </w:endnote>
  <w:endnote w:type="continuationSeparator" w:id="0">
    <w:p w14:paraId="7C991E26" w14:textId="77777777" w:rsidR="001A25C5" w:rsidRDefault="001A25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1A103" w14:textId="77777777" w:rsidR="00CF4708" w:rsidRDefault="00CF4708">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9078B" w14:textId="77777777" w:rsidR="001A25C5" w:rsidRDefault="001A25C5" w:rsidP="00C6554A">
      <w:pPr>
        <w:spacing w:before="0" w:after="0" w:line="240" w:lineRule="auto"/>
      </w:pPr>
      <w:r>
        <w:separator/>
      </w:r>
    </w:p>
  </w:footnote>
  <w:footnote w:type="continuationSeparator" w:id="0">
    <w:p w14:paraId="5042B57F" w14:textId="77777777" w:rsidR="001A25C5" w:rsidRDefault="001A25C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057D52"/>
    <w:multiLevelType w:val="hybridMultilevel"/>
    <w:tmpl w:val="EA08EAE4"/>
    <w:lvl w:ilvl="0" w:tplc="6FD48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C294AC7"/>
    <w:multiLevelType w:val="hybridMultilevel"/>
    <w:tmpl w:val="76B67FF6"/>
    <w:lvl w:ilvl="0" w:tplc="AB52D5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AF144D"/>
    <w:multiLevelType w:val="hybridMultilevel"/>
    <w:tmpl w:val="694632FC"/>
    <w:lvl w:ilvl="0" w:tplc="FBAE0912">
      <w:start w:val="15"/>
      <w:numFmt w:val="bullet"/>
      <w:lvlText w:val="-"/>
      <w:lvlJc w:val="left"/>
      <w:pPr>
        <w:ind w:left="1800" w:hanging="360"/>
      </w:pPr>
      <w:rPr>
        <w:rFonts w:ascii="Constantia" w:eastAsiaTheme="minorHAnsi" w:hAnsi="Constantia" w:cs="Times New Roman" w:hint="default"/>
        <w:color w:val="595959" w:themeColor="text1" w:themeTint="A6"/>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4D5529"/>
    <w:multiLevelType w:val="hybridMultilevel"/>
    <w:tmpl w:val="DA9E7F44"/>
    <w:lvl w:ilvl="0" w:tplc="E4AC2BDC">
      <w:start w:val="15"/>
      <w:numFmt w:val="bullet"/>
      <w:lvlText w:val="-"/>
      <w:lvlJc w:val="left"/>
      <w:pPr>
        <w:ind w:left="360" w:hanging="360"/>
      </w:pPr>
      <w:rPr>
        <w:rFonts w:ascii="Constantia" w:eastAsiaTheme="minorHAnsi"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AC6DC2"/>
    <w:multiLevelType w:val="hybridMultilevel"/>
    <w:tmpl w:val="B7FCE55E"/>
    <w:lvl w:ilvl="0" w:tplc="30AA4E28">
      <w:numFmt w:val="bullet"/>
      <w:lvlText w:val="-"/>
      <w:lvlJc w:val="left"/>
      <w:pPr>
        <w:ind w:left="1080" w:hanging="360"/>
      </w:pPr>
      <w:rPr>
        <w:rFonts w:ascii="Constantia" w:eastAsiaTheme="minorHAnsi"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7"/>
  </w:num>
  <w:num w:numId="18">
    <w:abstractNumId w:val="14"/>
  </w:num>
  <w:num w:numId="19">
    <w:abstractNumId w:val="15"/>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Novak">
    <w15:presenceInfo w15:providerId="Windows Live" w15:userId="0fbb14ce2a0cb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MDE3sjAxMTUxsDBT0lEKTi0uzszPAykwrwUA/x/avywAAAA="/>
  </w:docVars>
  <w:rsids>
    <w:rsidRoot w:val="00495352"/>
    <w:rsid w:val="000759AB"/>
    <w:rsid w:val="00153953"/>
    <w:rsid w:val="001A25C5"/>
    <w:rsid w:val="002554CD"/>
    <w:rsid w:val="00293B83"/>
    <w:rsid w:val="0029503E"/>
    <w:rsid w:val="002B4294"/>
    <w:rsid w:val="002E4B08"/>
    <w:rsid w:val="002F0167"/>
    <w:rsid w:val="00322529"/>
    <w:rsid w:val="00333D0D"/>
    <w:rsid w:val="00373C86"/>
    <w:rsid w:val="00414046"/>
    <w:rsid w:val="004525BB"/>
    <w:rsid w:val="00472700"/>
    <w:rsid w:val="00484F52"/>
    <w:rsid w:val="00495352"/>
    <w:rsid w:val="004C049F"/>
    <w:rsid w:val="004F12D4"/>
    <w:rsid w:val="005000E2"/>
    <w:rsid w:val="0050247B"/>
    <w:rsid w:val="005410CA"/>
    <w:rsid w:val="00554360"/>
    <w:rsid w:val="00555E56"/>
    <w:rsid w:val="005E2D19"/>
    <w:rsid w:val="00603AC3"/>
    <w:rsid w:val="00670E8F"/>
    <w:rsid w:val="006A3CE7"/>
    <w:rsid w:val="006D53BA"/>
    <w:rsid w:val="008101EC"/>
    <w:rsid w:val="00850F23"/>
    <w:rsid w:val="00897CD8"/>
    <w:rsid w:val="008D2769"/>
    <w:rsid w:val="009149C8"/>
    <w:rsid w:val="00950A1A"/>
    <w:rsid w:val="009A3D26"/>
    <w:rsid w:val="009D5111"/>
    <w:rsid w:val="00A6036E"/>
    <w:rsid w:val="00AB687E"/>
    <w:rsid w:val="00AD2648"/>
    <w:rsid w:val="00AE06F2"/>
    <w:rsid w:val="00AE4D7F"/>
    <w:rsid w:val="00B2101C"/>
    <w:rsid w:val="00B45A6D"/>
    <w:rsid w:val="00B66AF1"/>
    <w:rsid w:val="00BB7C9D"/>
    <w:rsid w:val="00C4448B"/>
    <w:rsid w:val="00C6554A"/>
    <w:rsid w:val="00CB562F"/>
    <w:rsid w:val="00CE5D0C"/>
    <w:rsid w:val="00CF4708"/>
    <w:rsid w:val="00D04A73"/>
    <w:rsid w:val="00D52E28"/>
    <w:rsid w:val="00D57D15"/>
    <w:rsid w:val="00D57EA5"/>
    <w:rsid w:val="00E16423"/>
    <w:rsid w:val="00E519E0"/>
    <w:rsid w:val="00E64C15"/>
    <w:rsid w:val="00E64F1C"/>
    <w:rsid w:val="00E7184F"/>
    <w:rsid w:val="00ED7C44"/>
    <w:rsid w:val="00EF6DC0"/>
    <w:rsid w:val="00F1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F300"/>
  <w15:chartTrackingRefBased/>
  <w15:docId w15:val="{B9246933-9549-4482-9E41-F1DDA44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95352"/>
    <w:pPr>
      <w:spacing w:before="0" w:after="160" w:line="259" w:lineRule="auto"/>
      <w:ind w:left="720"/>
      <w:contextualSpacing/>
    </w:pPr>
    <w:rPr>
      <w:color w:val="auto"/>
    </w:rPr>
  </w:style>
  <w:style w:type="table" w:styleId="TableGrid">
    <w:name w:val="Table Grid"/>
    <w:basedOn w:val="TableNormal"/>
    <w:uiPriority w:val="39"/>
    <w:rsid w:val="006D53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vak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F3EF6-8455-47BB-BBE5-A7E5C7B6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11</TotalTime>
  <Pages>31</Pages>
  <Words>4315</Words>
  <Characters>24597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Marcello  (Student)</dc:creator>
  <cp:keywords/>
  <dc:description/>
  <cp:lastModifiedBy>Novak, Marcello  (Student)</cp:lastModifiedBy>
  <cp:revision>3</cp:revision>
  <dcterms:created xsi:type="dcterms:W3CDTF">2020-10-02T03:20:00Z</dcterms:created>
  <dcterms:modified xsi:type="dcterms:W3CDTF">2020-10-02T03:26:00Z</dcterms:modified>
</cp:coreProperties>
</file>