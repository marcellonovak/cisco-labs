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153E4" w14:textId="4751A74A" w:rsidR="00C6554A" w:rsidRPr="008B5277" w:rsidRDefault="00E16423"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28BA4CA" wp14:editId="5A341766">
            <wp:extent cx="4050453" cy="6075680"/>
            <wp:effectExtent l="0" t="0" r="7620" b="1270"/>
            <wp:docPr id="3" name="Picture 3"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ircuit bo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63624" cy="6095437"/>
                    </a:xfrm>
                    <a:prstGeom prst="rect">
                      <a:avLst/>
                    </a:prstGeom>
                    <a:effectLst>
                      <a:softEdge rad="0"/>
                    </a:effectLst>
                  </pic:spPr>
                </pic:pic>
              </a:graphicData>
            </a:graphic>
          </wp:inline>
        </w:drawing>
      </w:r>
    </w:p>
    <w:bookmarkEnd w:id="0"/>
    <w:bookmarkEnd w:id="1"/>
    <w:bookmarkEnd w:id="2"/>
    <w:bookmarkEnd w:id="3"/>
    <w:bookmarkEnd w:id="4"/>
    <w:p w14:paraId="37DC28E5" w14:textId="4AD88F9F" w:rsidR="00C6554A" w:rsidRDefault="0050247B" w:rsidP="00C6554A">
      <w:pPr>
        <w:pStyle w:val="Title"/>
      </w:pPr>
      <w:r>
        <w:t>OSPF Lab</w:t>
      </w:r>
    </w:p>
    <w:p w14:paraId="1419B595" w14:textId="7FF386E0" w:rsidR="00C6554A" w:rsidRPr="00D5413C" w:rsidRDefault="0050247B" w:rsidP="00C6554A">
      <w:pPr>
        <w:pStyle w:val="Subtitle"/>
      </w:pPr>
      <w:r>
        <w:t>connections with ospf</w:t>
      </w:r>
    </w:p>
    <w:p w14:paraId="7848B280" w14:textId="7372C86E" w:rsidR="00495352" w:rsidRDefault="0050247B" w:rsidP="00495352">
      <w:pPr>
        <w:pStyle w:val="ContactInfo"/>
      </w:pPr>
      <w:r>
        <w:t>Marcello Novak</w:t>
      </w:r>
      <w:r w:rsidR="00C6554A">
        <w:t xml:space="preserve"> | </w:t>
      </w:r>
      <w:r>
        <w:t>CCNP</w:t>
      </w:r>
    </w:p>
    <w:p w14:paraId="262D4E85" w14:textId="77777777" w:rsidR="00495352" w:rsidRDefault="00495352" w:rsidP="00495352">
      <w:pPr>
        <w:pStyle w:val="ContactInfo"/>
      </w:pPr>
    </w:p>
    <w:p w14:paraId="0527A566" w14:textId="2234FF63" w:rsidR="00495352" w:rsidRDefault="00495352" w:rsidP="00472700">
      <w:pPr>
        <w:pStyle w:val="ContactInfo"/>
        <w:jc w:val="left"/>
      </w:pPr>
    </w:p>
    <w:p w14:paraId="26F287A4" w14:textId="064C061E" w:rsidR="008101EC" w:rsidRPr="009D5111" w:rsidRDefault="008101EC" w:rsidP="008101EC">
      <w:pPr>
        <w:spacing w:line="240" w:lineRule="auto"/>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lastRenderedPageBreak/>
        <w:t>Purpose</w:t>
      </w:r>
    </w:p>
    <w:p w14:paraId="2F26A31C" w14:textId="58A0ABFA" w:rsidR="0050247B" w:rsidRPr="00472700" w:rsidRDefault="0050247B" w:rsidP="00472700">
      <w:pPr>
        <w:spacing w:line="360" w:lineRule="auto"/>
        <w:ind w:firstLine="720"/>
        <w:rPr>
          <w:rFonts w:cs="Times New Roman"/>
          <w:sz w:val="24"/>
          <w:szCs w:val="24"/>
        </w:rPr>
      </w:pPr>
      <w:r w:rsidRPr="00472700">
        <w:rPr>
          <w:rFonts w:cs="Times New Roman"/>
          <w:sz w:val="24"/>
          <w:szCs w:val="24"/>
        </w:rPr>
        <w:t xml:space="preserve">In </w:t>
      </w:r>
      <w:r w:rsidR="00C4448B" w:rsidRPr="00472700">
        <w:rPr>
          <w:rFonts w:cs="Times New Roman"/>
          <w:sz w:val="24"/>
          <w:szCs w:val="24"/>
        </w:rPr>
        <w:t xml:space="preserve">this last lab, we were asked to configure 4 routers with OSPF such that 4 computers connected to those routers </w:t>
      </w:r>
      <w:r w:rsidR="00E16423" w:rsidRPr="00472700">
        <w:rPr>
          <w:rFonts w:cs="Times New Roman"/>
          <w:sz w:val="24"/>
          <w:szCs w:val="24"/>
        </w:rPr>
        <w:t>would be</w:t>
      </w:r>
      <w:r w:rsidR="00C4448B" w:rsidRPr="00472700">
        <w:rPr>
          <w:rFonts w:cs="Times New Roman"/>
          <w:sz w:val="24"/>
          <w:szCs w:val="24"/>
        </w:rPr>
        <w:t xml:space="preserve"> able to ping each other. To do this, I used OSPF, Serial DCE connections, configured clock rates, and planned out IPs for each interface.</w:t>
      </w:r>
    </w:p>
    <w:p w14:paraId="64AA19D9" w14:textId="68976A05" w:rsidR="008101EC" w:rsidRPr="009D5111" w:rsidRDefault="008101EC" w:rsidP="008101EC">
      <w:pPr>
        <w:spacing w:line="240" w:lineRule="auto"/>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t>Background</w:t>
      </w:r>
    </w:p>
    <w:p w14:paraId="484583E9" w14:textId="5C4BF594" w:rsidR="00472700" w:rsidRDefault="00850F23" w:rsidP="008101EC">
      <w:pPr>
        <w:spacing w:line="360" w:lineRule="auto"/>
        <w:ind w:firstLine="720"/>
        <w:rPr>
          <w:rFonts w:cs="Times New Roman"/>
          <w:sz w:val="24"/>
          <w:szCs w:val="24"/>
        </w:rPr>
      </w:pPr>
      <w:r w:rsidRPr="00472700">
        <w:rPr>
          <w:rFonts w:cs="Times New Roman"/>
          <w:sz w:val="24"/>
          <w:szCs w:val="24"/>
        </w:rPr>
        <w:t xml:space="preserve">OSPF, or Open Shortest Route First, is a routing protocol used to sort packets to their </w:t>
      </w:r>
      <w:r w:rsidR="00E16423" w:rsidRPr="00472700">
        <w:rPr>
          <w:rFonts w:cs="Times New Roman"/>
          <w:sz w:val="24"/>
          <w:szCs w:val="24"/>
        </w:rPr>
        <w:t>destination’s</w:t>
      </w:r>
      <w:r w:rsidRPr="00472700">
        <w:rPr>
          <w:rFonts w:cs="Times New Roman"/>
          <w:sz w:val="24"/>
          <w:szCs w:val="24"/>
        </w:rPr>
        <w:t xml:space="preserve"> devices. To begin, this works by learning about every router and subnet in the entire network. This will result in every router having identical information about the </w:t>
      </w:r>
      <w:r w:rsidR="00E16423" w:rsidRPr="00472700">
        <w:rPr>
          <w:rFonts w:cs="Times New Roman"/>
          <w:sz w:val="24"/>
          <w:szCs w:val="24"/>
        </w:rPr>
        <w:t>network</w:t>
      </w:r>
      <w:r w:rsidRPr="00472700">
        <w:rPr>
          <w:rFonts w:cs="Times New Roman"/>
          <w:sz w:val="24"/>
          <w:szCs w:val="24"/>
        </w:rPr>
        <w:t xml:space="preserve">. The way routers learn this is by sending Link State Advertisements, or LSA. These LSAs contain basic information about the subnet, router, and other networking information. Once </w:t>
      </w:r>
      <w:r w:rsidR="00E16423" w:rsidRPr="00472700">
        <w:rPr>
          <w:rFonts w:cs="Times New Roman"/>
          <w:sz w:val="24"/>
          <w:szCs w:val="24"/>
        </w:rPr>
        <w:t>all</w:t>
      </w:r>
      <w:r w:rsidRPr="00472700">
        <w:rPr>
          <w:rFonts w:cs="Times New Roman"/>
          <w:sz w:val="24"/>
          <w:szCs w:val="24"/>
        </w:rPr>
        <w:t xml:space="preserve"> LSAs have been sent out and received, the routers will store them in a Link State Database, or LSDB. The end goal of OSPF is for every router to have identical LSDBs. There are three main steps to achieving this uniformity, becoming OSPF neighbors, exchanging database information, and choosing the best routes. The best routes are finally chosen by running a calculation called SPF, and those routes are added to the routing table, and then all the computers can communicate freely.</w:t>
      </w:r>
      <w:r w:rsidR="00EF6DC0">
        <w:rPr>
          <w:rFonts w:cs="Times New Roman"/>
          <w:sz w:val="24"/>
          <w:szCs w:val="24"/>
        </w:rPr>
        <w:t xml:space="preserve"> In addition, this lab uses IPv4 connections, meaning we </w:t>
      </w:r>
      <w:r w:rsidR="008C5AB7">
        <w:rPr>
          <w:rFonts w:cs="Times New Roman"/>
          <w:sz w:val="24"/>
          <w:szCs w:val="24"/>
        </w:rPr>
        <w:t>must</w:t>
      </w:r>
      <w:bookmarkStart w:id="5" w:name="_GoBack"/>
      <w:bookmarkEnd w:id="5"/>
      <w:r w:rsidR="00EF6DC0">
        <w:rPr>
          <w:rFonts w:cs="Times New Roman"/>
          <w:sz w:val="24"/>
          <w:szCs w:val="24"/>
        </w:rPr>
        <w:t xml:space="preserve"> use OSPFv2, as OSPF v3 works only with IPv6 connections.</w:t>
      </w:r>
    </w:p>
    <w:p w14:paraId="79537EF6" w14:textId="21EE5BBC" w:rsidR="008101EC" w:rsidRPr="009D5111" w:rsidRDefault="008101EC" w:rsidP="008101EC">
      <w:pPr>
        <w:spacing w:line="240" w:lineRule="auto"/>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t>Lab Summary</w:t>
      </w:r>
    </w:p>
    <w:p w14:paraId="379EBF82" w14:textId="564EC6CF" w:rsidR="00AB687E" w:rsidRDefault="00850F23" w:rsidP="00EF6DC0">
      <w:pPr>
        <w:spacing w:line="360" w:lineRule="auto"/>
        <w:ind w:firstLine="720"/>
        <w:rPr>
          <w:rFonts w:cs="Times New Roman"/>
          <w:sz w:val="24"/>
          <w:szCs w:val="24"/>
        </w:rPr>
      </w:pPr>
      <w:r w:rsidRPr="00472700">
        <w:rPr>
          <w:rFonts w:cs="Times New Roman"/>
          <w:sz w:val="24"/>
          <w:szCs w:val="24"/>
        </w:rPr>
        <w:t xml:space="preserve">To begin, I connected </w:t>
      </w:r>
      <w:r w:rsidR="00EF6DC0">
        <w:rPr>
          <w:rFonts w:cs="Times New Roman"/>
          <w:sz w:val="24"/>
          <w:szCs w:val="24"/>
        </w:rPr>
        <w:t>4</w:t>
      </w:r>
      <w:r w:rsidRPr="00472700">
        <w:rPr>
          <w:rFonts w:cs="Times New Roman"/>
          <w:sz w:val="24"/>
          <w:szCs w:val="24"/>
        </w:rPr>
        <w:t xml:space="preserve"> computer</w:t>
      </w:r>
      <w:r w:rsidR="00EF6DC0">
        <w:rPr>
          <w:rFonts w:cs="Times New Roman"/>
          <w:sz w:val="24"/>
          <w:szCs w:val="24"/>
        </w:rPr>
        <w:t>s</w:t>
      </w:r>
      <w:r w:rsidRPr="00472700">
        <w:rPr>
          <w:rFonts w:cs="Times New Roman"/>
          <w:sz w:val="24"/>
          <w:szCs w:val="24"/>
        </w:rPr>
        <w:t xml:space="preserve"> to a </w:t>
      </w:r>
      <w:r w:rsidR="00EF6DC0">
        <w:rPr>
          <w:rFonts w:cs="Times New Roman"/>
          <w:sz w:val="24"/>
          <w:szCs w:val="24"/>
        </w:rPr>
        <w:t xml:space="preserve">unique </w:t>
      </w:r>
      <w:r w:rsidRPr="00472700">
        <w:rPr>
          <w:rFonts w:cs="Times New Roman"/>
          <w:sz w:val="24"/>
          <w:szCs w:val="24"/>
        </w:rPr>
        <w:t>router with copper straight-through connections. Then, I connected the routers using Serial DCE Connections, making sure that each connection had one clock rate interface.</w:t>
      </w:r>
      <w:r w:rsidR="00EF6DC0">
        <w:rPr>
          <w:rFonts w:cs="Times New Roman"/>
          <w:sz w:val="24"/>
          <w:szCs w:val="24"/>
        </w:rPr>
        <w:t xml:space="preserve"> I then configured the 4 LAN networks (11, 12, 13, and 14) between the computers and their respective routers. Lastly, I configured the serial interfaces, OSPF, and WAN networks (15, 16, and 17) on each of the routers according to their interfaces.</w:t>
      </w:r>
    </w:p>
    <w:p w14:paraId="5BD275CD" w14:textId="4620A26E" w:rsidR="00D57D15" w:rsidRDefault="00D57D15" w:rsidP="00603AC3">
      <w:pPr>
        <w:spacing w:after="0" w:line="480" w:lineRule="auto"/>
        <w:rPr>
          <w:rFonts w:cs="Times New Roman"/>
          <w:b/>
          <w:bCs/>
          <w:i/>
          <w:iCs/>
          <w:color w:val="00566E" w:themeColor="accent4" w:themeShade="80"/>
          <w:sz w:val="32"/>
          <w:szCs w:val="32"/>
        </w:rPr>
      </w:pPr>
      <w:r>
        <w:rPr>
          <w:rFonts w:cs="Times New Roman"/>
          <w:b/>
          <w:bCs/>
          <w:i/>
          <w:iCs/>
          <w:color w:val="00566E" w:themeColor="accent4" w:themeShade="80"/>
          <w:sz w:val="32"/>
          <w:szCs w:val="32"/>
        </w:rPr>
        <w:lastRenderedPageBreak/>
        <w:t>Lab Commands</w:t>
      </w:r>
    </w:p>
    <w:p w14:paraId="306517B4" w14:textId="7BAA5C03" w:rsidR="00D57D15" w:rsidRDefault="00D57D15" w:rsidP="005410CA">
      <w:pPr>
        <w:spacing w:after="0" w:line="360" w:lineRule="auto"/>
        <w:ind w:firstLine="720"/>
        <w:rPr>
          <w:rFonts w:cs="Times New Roman"/>
          <w:sz w:val="24"/>
          <w:szCs w:val="24"/>
        </w:rPr>
      </w:pPr>
      <w:r>
        <w:rPr>
          <w:rFonts w:cs="Times New Roman"/>
          <w:sz w:val="24"/>
          <w:szCs w:val="24"/>
        </w:rPr>
        <w:t>In order to complete this lab, it was required to apply two new commands in order to configure OSPF properly. The two commands learned are</w:t>
      </w:r>
      <w:r w:rsidR="005410CA">
        <w:rPr>
          <w:rFonts w:cs="Times New Roman"/>
          <w:sz w:val="24"/>
          <w:szCs w:val="24"/>
        </w:rPr>
        <w:t xml:space="preserve"> </w:t>
      </w:r>
      <w:r w:rsidRPr="005410CA">
        <w:rPr>
          <w:rFonts w:cs="Times New Roman"/>
          <w:b/>
          <w:bCs/>
          <w:sz w:val="24"/>
          <w:szCs w:val="24"/>
        </w:rPr>
        <w:t>router ospf [</w:t>
      </w:r>
      <w:r w:rsidRPr="005410CA">
        <w:rPr>
          <w:rFonts w:cs="Times New Roman"/>
          <w:b/>
          <w:bCs/>
          <w:i/>
          <w:iCs/>
          <w:sz w:val="24"/>
          <w:szCs w:val="24"/>
        </w:rPr>
        <w:t>process-id</w:t>
      </w:r>
      <w:r w:rsidRPr="005410CA">
        <w:rPr>
          <w:rFonts w:cs="Times New Roman"/>
          <w:b/>
          <w:bCs/>
          <w:sz w:val="24"/>
          <w:szCs w:val="24"/>
        </w:rPr>
        <w:t>]</w:t>
      </w:r>
      <w:r w:rsidR="005410CA">
        <w:rPr>
          <w:rFonts w:cs="Times New Roman"/>
          <w:sz w:val="24"/>
          <w:szCs w:val="24"/>
        </w:rPr>
        <w:t xml:space="preserve"> and </w:t>
      </w:r>
      <w:r w:rsidRPr="005410CA">
        <w:rPr>
          <w:rFonts w:cs="Times New Roman"/>
          <w:b/>
          <w:bCs/>
          <w:sz w:val="24"/>
          <w:szCs w:val="24"/>
        </w:rPr>
        <w:t>network [</w:t>
      </w:r>
      <w:r w:rsidRPr="005410CA">
        <w:rPr>
          <w:rFonts w:cs="Times New Roman"/>
          <w:b/>
          <w:bCs/>
          <w:i/>
          <w:iCs/>
          <w:sz w:val="24"/>
          <w:szCs w:val="24"/>
        </w:rPr>
        <w:t>ip address</w:t>
      </w:r>
      <w:r w:rsidRPr="005410CA">
        <w:rPr>
          <w:rFonts w:cs="Times New Roman"/>
          <w:b/>
          <w:bCs/>
          <w:sz w:val="24"/>
          <w:szCs w:val="24"/>
        </w:rPr>
        <w:t>]</w:t>
      </w:r>
      <w:r w:rsidRPr="005410CA">
        <w:rPr>
          <w:rFonts w:cs="Times New Roman"/>
          <w:b/>
          <w:bCs/>
          <w:i/>
          <w:iCs/>
          <w:sz w:val="24"/>
          <w:szCs w:val="24"/>
        </w:rPr>
        <w:t xml:space="preserve"> </w:t>
      </w:r>
      <w:r w:rsidRPr="005410CA">
        <w:rPr>
          <w:rFonts w:cs="Times New Roman"/>
          <w:b/>
          <w:bCs/>
          <w:sz w:val="24"/>
          <w:szCs w:val="24"/>
        </w:rPr>
        <w:t>[</w:t>
      </w:r>
      <w:r w:rsidRPr="005410CA">
        <w:rPr>
          <w:rFonts w:cs="Times New Roman"/>
          <w:b/>
          <w:bCs/>
          <w:i/>
          <w:iCs/>
          <w:sz w:val="24"/>
          <w:szCs w:val="24"/>
        </w:rPr>
        <w:t>wildcard mask</w:t>
      </w:r>
      <w:r w:rsidRPr="005410CA">
        <w:rPr>
          <w:rFonts w:cs="Times New Roman"/>
          <w:b/>
          <w:bCs/>
          <w:sz w:val="24"/>
          <w:szCs w:val="24"/>
        </w:rPr>
        <w:t>] area [</w:t>
      </w:r>
      <w:r w:rsidRPr="005410CA">
        <w:rPr>
          <w:rFonts w:cs="Times New Roman"/>
          <w:b/>
          <w:bCs/>
          <w:i/>
          <w:iCs/>
          <w:sz w:val="24"/>
          <w:szCs w:val="24"/>
        </w:rPr>
        <w:t>area-id</w:t>
      </w:r>
      <w:r w:rsidRPr="005410CA">
        <w:rPr>
          <w:rFonts w:cs="Times New Roman"/>
          <w:b/>
          <w:bCs/>
          <w:sz w:val="24"/>
          <w:szCs w:val="24"/>
        </w:rPr>
        <w:t>]</w:t>
      </w:r>
      <w:r w:rsidR="005410CA">
        <w:rPr>
          <w:rFonts w:cs="Times New Roman"/>
          <w:b/>
          <w:bCs/>
          <w:sz w:val="24"/>
          <w:szCs w:val="24"/>
        </w:rPr>
        <w:t xml:space="preserve">. </w:t>
      </w:r>
      <w:r>
        <w:rPr>
          <w:rFonts w:cs="Times New Roman"/>
          <w:sz w:val="24"/>
          <w:szCs w:val="24"/>
        </w:rPr>
        <w:t>The router command enables OSPF on a router, facilitating further configuration. The process-id in this command is used as an identifier for the proceeding OSPF processes. The network command identifies which interface to include in the OSPF process, and to what area the interface will be assigned to.</w:t>
      </w:r>
    </w:p>
    <w:p w14:paraId="5198C6B7" w14:textId="77777777" w:rsidR="005410CA" w:rsidRPr="005410CA" w:rsidRDefault="005410CA" w:rsidP="005410CA">
      <w:pPr>
        <w:spacing w:after="0" w:line="360" w:lineRule="auto"/>
        <w:ind w:firstLine="720"/>
        <w:rPr>
          <w:rFonts w:cs="Times New Roman"/>
          <w:b/>
          <w:bCs/>
          <w:sz w:val="24"/>
          <w:szCs w:val="24"/>
        </w:rPr>
      </w:pPr>
    </w:p>
    <w:p w14:paraId="671B4D22" w14:textId="33018184" w:rsidR="00EF6DC0" w:rsidRDefault="00EF6DC0" w:rsidP="00603AC3">
      <w:pPr>
        <w:spacing w:after="0" w:line="480" w:lineRule="auto"/>
        <w:rPr>
          <w:rFonts w:cs="Times New Roman"/>
          <w:b/>
          <w:bCs/>
          <w:i/>
          <w:iCs/>
          <w:color w:val="00566E" w:themeColor="accent4" w:themeShade="80"/>
          <w:sz w:val="32"/>
          <w:szCs w:val="32"/>
        </w:rPr>
      </w:pPr>
      <w:r w:rsidRPr="009D5111">
        <w:rPr>
          <w:rFonts w:cs="Times New Roman"/>
          <w:noProof/>
          <w:sz w:val="32"/>
          <w:szCs w:val="32"/>
        </w:rPr>
        <w:drawing>
          <wp:anchor distT="0" distB="0" distL="114300" distR="114300" simplePos="0" relativeHeight="251658240" behindDoc="1" locked="0" layoutInCell="1" allowOverlap="1" wp14:anchorId="261802C5" wp14:editId="7E51864B">
            <wp:simplePos x="0" y="0"/>
            <wp:positionH relativeFrom="margin">
              <wp:align>center</wp:align>
            </wp:positionH>
            <wp:positionV relativeFrom="paragraph">
              <wp:posOffset>464820</wp:posOffset>
            </wp:positionV>
            <wp:extent cx="6499225" cy="2070735"/>
            <wp:effectExtent l="0" t="0" r="0" b="5715"/>
            <wp:wrapTight wrapText="bothSides">
              <wp:wrapPolygon edited="0">
                <wp:start x="0" y="0"/>
                <wp:lineTo x="0" y="21461"/>
                <wp:lineTo x="21526" y="21461"/>
                <wp:lineTo x="21526" y="0"/>
                <wp:lineTo x="0" y="0"/>
              </wp:wrapPolygon>
            </wp:wrapTight>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99225" cy="207073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bCs/>
          <w:i/>
          <w:iCs/>
          <w:color w:val="00566E" w:themeColor="accent4" w:themeShade="80"/>
          <w:sz w:val="32"/>
          <w:szCs w:val="32"/>
        </w:rPr>
        <w:t>Network Topology</w:t>
      </w:r>
    </w:p>
    <w:p w14:paraId="3332CDC3" w14:textId="6D0C3C69" w:rsidR="00484F52" w:rsidRDefault="00484F52" w:rsidP="00603AC3">
      <w:pPr>
        <w:spacing w:after="0" w:line="480" w:lineRule="auto"/>
        <w:rPr>
          <w:rFonts w:cs="Times New Roman"/>
          <w:b/>
          <w:bCs/>
          <w:i/>
          <w:iCs/>
          <w:color w:val="00566E" w:themeColor="accent4" w:themeShade="80"/>
          <w:sz w:val="32"/>
          <w:szCs w:val="32"/>
        </w:rPr>
      </w:pPr>
    </w:p>
    <w:p w14:paraId="0976717F" w14:textId="1FECD79A" w:rsidR="005410CA" w:rsidRDefault="005410CA" w:rsidP="00603AC3">
      <w:pPr>
        <w:spacing w:after="0" w:line="480" w:lineRule="auto"/>
        <w:rPr>
          <w:rFonts w:cs="Times New Roman"/>
          <w:b/>
          <w:bCs/>
          <w:i/>
          <w:iCs/>
          <w:color w:val="00566E" w:themeColor="accent4" w:themeShade="80"/>
          <w:sz w:val="32"/>
          <w:szCs w:val="32"/>
        </w:rPr>
      </w:pPr>
    </w:p>
    <w:p w14:paraId="5C17E6D7" w14:textId="1BFFB347" w:rsidR="005410CA" w:rsidRDefault="005410CA" w:rsidP="00603AC3">
      <w:pPr>
        <w:spacing w:after="0" w:line="480" w:lineRule="auto"/>
        <w:rPr>
          <w:rFonts w:cs="Times New Roman"/>
          <w:b/>
          <w:bCs/>
          <w:i/>
          <w:iCs/>
          <w:color w:val="00566E" w:themeColor="accent4" w:themeShade="80"/>
          <w:sz w:val="32"/>
          <w:szCs w:val="32"/>
        </w:rPr>
      </w:pPr>
    </w:p>
    <w:p w14:paraId="3B8D7738" w14:textId="77777777" w:rsidR="005410CA" w:rsidRDefault="005410CA" w:rsidP="00603AC3">
      <w:pPr>
        <w:spacing w:after="0" w:line="480" w:lineRule="auto"/>
        <w:rPr>
          <w:rFonts w:cs="Times New Roman"/>
          <w:b/>
          <w:bCs/>
          <w:i/>
          <w:iCs/>
          <w:color w:val="00566E" w:themeColor="accent4" w:themeShade="80"/>
          <w:sz w:val="32"/>
          <w:szCs w:val="32"/>
        </w:rPr>
      </w:pPr>
    </w:p>
    <w:p w14:paraId="22EB6BEB" w14:textId="3F441DAA" w:rsidR="008101EC" w:rsidRDefault="008101EC" w:rsidP="00603AC3">
      <w:pPr>
        <w:spacing w:after="0" w:line="480" w:lineRule="auto"/>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lastRenderedPageBreak/>
        <w:t>Configurations</w:t>
      </w:r>
    </w:p>
    <w:p w14:paraId="35032510"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R1#show run</w:t>
      </w:r>
    </w:p>
    <w:p w14:paraId="3F0F5122" w14:textId="1F218CAE"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Building configuration...</w:t>
      </w:r>
    </w:p>
    <w:p w14:paraId="49A86A6E"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Current configuration : 827 bytes</w:t>
      </w:r>
    </w:p>
    <w:p w14:paraId="5D07D913" w14:textId="2A4F4CDA"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11F82F3"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version 15.4</w:t>
      </w:r>
    </w:p>
    <w:p w14:paraId="00EF5DFA"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service timestamps log datetime msec</w:t>
      </w:r>
    </w:p>
    <w:p w14:paraId="79F4EE0C"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service timestamps debug datetime msec</w:t>
      </w:r>
    </w:p>
    <w:p w14:paraId="445D4556"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service password-encryption</w:t>
      </w:r>
    </w:p>
    <w:p w14:paraId="4939C6BD"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488A19F9"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hostname R1</w:t>
      </w:r>
    </w:p>
    <w:p w14:paraId="75135313"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166F625"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ip cef</w:t>
      </w:r>
    </w:p>
    <w:p w14:paraId="65FD8ED4"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ipv6 cef</w:t>
      </w:r>
    </w:p>
    <w:p w14:paraId="4B5D4D5B"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56D8867"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spanning-tree mode pvst</w:t>
      </w:r>
    </w:p>
    <w:p w14:paraId="6616CA48"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35B1775"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interface GigabitEthernet0/0/0</w:t>
      </w:r>
    </w:p>
    <w:p w14:paraId="289F9B2D"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ip address 11.0.0.1 255.255.255.0</w:t>
      </w:r>
    </w:p>
    <w:p w14:paraId="0E10E59E"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duplex auto</w:t>
      </w:r>
    </w:p>
    <w:p w14:paraId="394590D3"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speed auto</w:t>
      </w:r>
    </w:p>
    <w:p w14:paraId="3CD1D1DC"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586CAB47"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interface GigabitEthernet0/0/1</w:t>
      </w:r>
    </w:p>
    <w:p w14:paraId="5BF3B223"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ip address</w:t>
      </w:r>
    </w:p>
    <w:p w14:paraId="2F05BF69"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duplex auto</w:t>
      </w:r>
    </w:p>
    <w:p w14:paraId="0A8CD8B1"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speed auto</w:t>
      </w:r>
    </w:p>
    <w:p w14:paraId="5861C4F5"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shutdown</w:t>
      </w:r>
    </w:p>
    <w:p w14:paraId="39CDCFDC"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27ABF122"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interface Serial0/1/0</w:t>
      </w:r>
    </w:p>
    <w:p w14:paraId="0A4E6066"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ip address 15.0.0.1 255.255.255.0</w:t>
      </w:r>
    </w:p>
    <w:p w14:paraId="7BD4E19F"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clock rate 56000</w:t>
      </w:r>
    </w:p>
    <w:p w14:paraId="30E09649"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32F23C5F"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interface Serial0/1/1</w:t>
      </w:r>
    </w:p>
    <w:p w14:paraId="1202D7CA"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ip address</w:t>
      </w:r>
    </w:p>
    <w:p w14:paraId="121D1A9B"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clock rate 2000000</w:t>
      </w:r>
    </w:p>
    <w:p w14:paraId="019264F5"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shutdown</w:t>
      </w:r>
    </w:p>
    <w:p w14:paraId="6837CAC4"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3F6AB126"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interface Vlan1</w:t>
      </w:r>
    </w:p>
    <w:p w14:paraId="7B1ACBFA"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ip address</w:t>
      </w:r>
    </w:p>
    <w:p w14:paraId="4E103978"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shutdown</w:t>
      </w:r>
    </w:p>
    <w:p w14:paraId="5F798FFA"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lastRenderedPageBreak/>
        <w:t xml:space="preserve"> </w:t>
      </w:r>
    </w:p>
    <w:p w14:paraId="55954C6D"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router ospf 1</w:t>
      </w:r>
    </w:p>
    <w:p w14:paraId="5BA1CCEF"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log-adjacency-changes</w:t>
      </w:r>
    </w:p>
    <w:p w14:paraId="693FD6C5"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network 15.0.0.0 0.0.0.255 area 0</w:t>
      </w:r>
    </w:p>
    <w:p w14:paraId="511F3DA0"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network 11.0.0.0 0.0.0.255 area 0</w:t>
      </w:r>
    </w:p>
    <w:p w14:paraId="368BF8D8"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32D64884"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ip classless</w:t>
      </w:r>
    </w:p>
    <w:p w14:paraId="61A8C5D2"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22B9E946"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ip flow-export version 9</w:t>
      </w:r>
    </w:p>
    <w:p w14:paraId="5136F00E"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43A429D2"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line con 0</w:t>
      </w:r>
    </w:p>
    <w:p w14:paraId="0BE523E0"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709DFFE5"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line aux 0</w:t>
      </w:r>
    </w:p>
    <w:p w14:paraId="786EE4E1"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514F9322"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line vty 0 4</w:t>
      </w:r>
    </w:p>
    <w:p w14:paraId="74CC61E1"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login</w:t>
      </w:r>
    </w:p>
    <w:p w14:paraId="5FD3EF78"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6096BCD0"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end</w:t>
      </w:r>
    </w:p>
    <w:p w14:paraId="671A4149" w14:textId="77777777" w:rsidR="00484F52" w:rsidRPr="00484F52" w:rsidRDefault="00484F52" w:rsidP="00484F52">
      <w:pPr>
        <w:spacing w:after="0" w:line="240" w:lineRule="auto"/>
        <w:rPr>
          <w:rFonts w:ascii="Courier New" w:eastAsia="Times New Roman" w:hAnsi="Courier New" w:cs="Courier New"/>
          <w:sz w:val="16"/>
          <w:szCs w:val="16"/>
        </w:rPr>
      </w:pPr>
    </w:p>
    <w:p w14:paraId="754774EB"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R1#show ip ospf neighbor</w:t>
      </w:r>
    </w:p>
    <w:p w14:paraId="515D4EAF"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Neighbor ID Pri State Dead Time Address Interface</w:t>
      </w:r>
    </w:p>
    <w:p w14:paraId="462C91F1" w14:textId="5E51CFA6" w:rsidR="00484F52" w:rsidRDefault="00484F52" w:rsidP="00484F52">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16.0.0.1 0 FULL/ - 00:00:34 15.0.0.2 Serial0/1/0</w:t>
      </w:r>
    </w:p>
    <w:p w14:paraId="71B76567" w14:textId="77777777" w:rsidR="00484F52" w:rsidRPr="00484F52" w:rsidRDefault="00484F52" w:rsidP="00484F52">
      <w:pPr>
        <w:spacing w:line="240" w:lineRule="auto"/>
        <w:rPr>
          <w:rFonts w:ascii="Courier New" w:eastAsia="Times New Roman" w:hAnsi="Courier New" w:cs="Courier New"/>
          <w:sz w:val="16"/>
          <w:szCs w:val="16"/>
        </w:rPr>
      </w:pPr>
    </w:p>
    <w:p w14:paraId="36E79ED9"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R1#show ip route</w:t>
      </w:r>
    </w:p>
    <w:p w14:paraId="6EC5AB91"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Codes: L - local, C - connected, S - static, R - RIP, M - mobile, B - BGP</w:t>
      </w:r>
    </w:p>
    <w:p w14:paraId="3053D77B"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D - EIGRP, EX - EIGRP external, O - OSPF, IA - OSPF inter area</w:t>
      </w:r>
    </w:p>
    <w:p w14:paraId="1B7E62A0"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N1 - OSPF NSSA external type 1, N2 - OSPF NSSA external type 2</w:t>
      </w:r>
    </w:p>
    <w:p w14:paraId="5A9A5EE7"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E1 - OSPF external type 1, E2 - OSPF external type 2, E - EGP</w:t>
      </w:r>
    </w:p>
    <w:p w14:paraId="6F37A865"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 - IS-IS, L1 - IS-IS level-1, L2 - IS-IS level-2, ia - IS-IS inter area</w:t>
      </w:r>
    </w:p>
    <w:p w14:paraId="45441AC9"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 candidate default, U - per-user static route, o - ODR</w:t>
      </w:r>
    </w:p>
    <w:p w14:paraId="60C460AB"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P - periodic downloaded static route</w:t>
      </w:r>
    </w:p>
    <w:p w14:paraId="68BD5D2E"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p>
    <w:p w14:paraId="43AC9E7A"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Gateway of last resort is not set</w:t>
      </w:r>
    </w:p>
    <w:p w14:paraId="50489652"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p>
    <w:p w14:paraId="0BBBA621"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11.0.0.0/8 is variably subnetted, 2 subnets, 2 masks</w:t>
      </w:r>
    </w:p>
    <w:p w14:paraId="38E0E767"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 11.0.0.0/24 is directly connected, GigabitEthernet0/0/0</w:t>
      </w:r>
    </w:p>
    <w:p w14:paraId="271A22BA"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 11.0.0.1/32 is directly connected, GigabitEthernet0/0/0</w:t>
      </w:r>
    </w:p>
    <w:p w14:paraId="30B2F7E9"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12.0.0.0/24 is subnetted, 1 subnets</w:t>
      </w:r>
    </w:p>
    <w:p w14:paraId="5CDD8447"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O 12.0.0.0/24 [110/65] via 15.0.0.2, 00:05:15, Serial0/1/0</w:t>
      </w:r>
    </w:p>
    <w:p w14:paraId="39288171"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13.0.0.0/24 is subnetted, 1 subnets</w:t>
      </w:r>
    </w:p>
    <w:p w14:paraId="61FAAA3C"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O 13.0.0.0/24 [110/129] via 15.0.0.2, 00:05:05, Serial0/1/0</w:t>
      </w:r>
    </w:p>
    <w:p w14:paraId="6861A5FF"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lastRenderedPageBreak/>
        <w:t>14.0.0.0/24 is subnetted, 1 subnets</w:t>
      </w:r>
    </w:p>
    <w:p w14:paraId="052A1E8D"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O 14.0.0.0/24 [110/193] via 15.0.0.2, 00:05:05, Serial0/1/0</w:t>
      </w:r>
    </w:p>
    <w:p w14:paraId="3BE2C4D0"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15.0.0.0/8 is variably subnetted, 2 subnets, 2 masks</w:t>
      </w:r>
    </w:p>
    <w:p w14:paraId="05A5453E"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 15.0.0.0/24 is directly connected, Serial0/1/0</w:t>
      </w:r>
    </w:p>
    <w:p w14:paraId="305E21A8"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 15.0.0.1/32 is directly connected, Serial0/1/0</w:t>
      </w:r>
    </w:p>
    <w:p w14:paraId="263E0479"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16.0.0.0/24 is subnetted, 1 subnets</w:t>
      </w:r>
    </w:p>
    <w:p w14:paraId="343E52A6"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O 16.0.0.0/24 [110/128] via 15.0.0.2, 00:05:15, Serial0/1/0</w:t>
      </w:r>
    </w:p>
    <w:p w14:paraId="55F58917"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17.0.0.0/24 is subnetted, 1 subnets</w:t>
      </w:r>
    </w:p>
    <w:p w14:paraId="47990894"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O 17.0.0.0/24 [110/192] via 15.0.0.2, 00:05:05, Serial0/1/0</w:t>
      </w:r>
    </w:p>
    <w:p w14:paraId="536165B4" w14:textId="77777777" w:rsidR="00484F52" w:rsidRPr="00484F52" w:rsidRDefault="00484F52" w:rsidP="00484F52">
      <w:pPr>
        <w:spacing w:after="0" w:line="240" w:lineRule="auto"/>
        <w:rPr>
          <w:rFonts w:ascii="Courier New" w:eastAsia="Times New Roman" w:hAnsi="Courier New" w:cs="Courier New"/>
          <w:sz w:val="16"/>
          <w:szCs w:val="16"/>
        </w:rPr>
      </w:pPr>
    </w:p>
    <w:p w14:paraId="5A879A42"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R1#show ip ospf interface</w:t>
      </w:r>
    </w:p>
    <w:p w14:paraId="1F35B716"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GigabitEthernet0/0/0 is up, line protocol is up</w:t>
      </w:r>
    </w:p>
    <w:p w14:paraId="6ABD8A0D"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Internet address is 11.0.0.1/24, Area 0</w:t>
      </w:r>
    </w:p>
    <w:p w14:paraId="0466045F"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Process ID 1, Router ID 15.0.0.1, Network Type BROADCAST, Cost: 1</w:t>
      </w:r>
    </w:p>
    <w:p w14:paraId="58C25659"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Transmit Delay is 1 sec, State DR, Priority 1</w:t>
      </w:r>
    </w:p>
    <w:p w14:paraId="32778A1F"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Designated Router (ID) 15.0.0.1, Interface address 11.0.0.1</w:t>
      </w:r>
    </w:p>
    <w:p w14:paraId="2EFA8F6B"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backup designated router on this network</w:t>
      </w:r>
    </w:p>
    <w:p w14:paraId="5D5CD2A3"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Timer intervals configured, Hello 10, Dead 40, Wait 40, Retransmit 5</w:t>
      </w:r>
    </w:p>
    <w:p w14:paraId="4D099E17"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Hello due in 00:00:03</w:t>
      </w:r>
    </w:p>
    <w:p w14:paraId="0502C142"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Index 1/1, flood queue length 0</w:t>
      </w:r>
    </w:p>
    <w:p w14:paraId="55BCBFD7"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Next 0x0(0)/0x0(0)</w:t>
      </w:r>
    </w:p>
    <w:p w14:paraId="45188428"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Last flood scan length is 1, maximum is 1</w:t>
      </w:r>
    </w:p>
    <w:p w14:paraId="5892BF55"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Last flood scan time is 0 msec, maximum is 0 msec</w:t>
      </w:r>
    </w:p>
    <w:p w14:paraId="10C300B1"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Neighbor Count is 0, Adjacent neighbor count is 0</w:t>
      </w:r>
    </w:p>
    <w:p w14:paraId="23FE2D7E"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Suppress hello for 0 neighbor(s)</w:t>
      </w:r>
    </w:p>
    <w:p w14:paraId="6923EE2C"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Serial0/1/0 is up, line protocol is up</w:t>
      </w:r>
    </w:p>
    <w:p w14:paraId="2274FF0E"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Internet address is 15.0.0.1/24, Area 0</w:t>
      </w:r>
    </w:p>
    <w:p w14:paraId="7D69733B"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Process ID 1, Router ID 15.0.0.1, Network Type POINT-TO-POINT, Cost: 64</w:t>
      </w:r>
    </w:p>
    <w:p w14:paraId="517692A6"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Transmit Delay is 1 sec, State POINT-TO-POINT,</w:t>
      </w:r>
    </w:p>
    <w:p w14:paraId="4CE4B9A7"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Timer intervals configured, Hello 10, Dead 40, Wait 40, Retransmit 5</w:t>
      </w:r>
    </w:p>
    <w:p w14:paraId="7DB32337"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Hello due in 00:00:01</w:t>
      </w:r>
    </w:p>
    <w:p w14:paraId="5C5AF63B"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Index 2/2, flood queue length 0</w:t>
      </w:r>
    </w:p>
    <w:p w14:paraId="28A51C03"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Next 0x0(0)/0x0(0)</w:t>
      </w:r>
    </w:p>
    <w:p w14:paraId="61306C1D"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Last flood scan length is 1, maximum is 1</w:t>
      </w:r>
    </w:p>
    <w:p w14:paraId="19B08A40"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Last flood scan time is 0 msec, maximum is 0 msec</w:t>
      </w:r>
    </w:p>
    <w:p w14:paraId="24B47A71"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Neighbor Count is 1 , Adjacent neighbor count is 1</w:t>
      </w:r>
    </w:p>
    <w:p w14:paraId="3AC9F593"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Adjacent with neighbor 16.0.0.1</w:t>
      </w:r>
    </w:p>
    <w:p w14:paraId="70DEEEE7"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Suppress hello for 0 neighbor(s)</w:t>
      </w:r>
    </w:p>
    <w:p w14:paraId="02F331C7" w14:textId="3D2383AC" w:rsidR="00484F52" w:rsidRDefault="00484F52" w:rsidP="00484F52">
      <w:pPr>
        <w:spacing w:line="240" w:lineRule="auto"/>
        <w:rPr>
          <w:rFonts w:ascii="Courier New" w:eastAsia="Times New Roman" w:hAnsi="Courier New" w:cs="Courier New"/>
          <w:sz w:val="16"/>
          <w:szCs w:val="16"/>
        </w:rPr>
      </w:pPr>
    </w:p>
    <w:p w14:paraId="167F3FA5" w14:textId="2AB94E78" w:rsidR="005410CA" w:rsidRDefault="005410CA" w:rsidP="00484F52">
      <w:pPr>
        <w:spacing w:line="240" w:lineRule="auto"/>
        <w:rPr>
          <w:rFonts w:ascii="Courier New" w:eastAsia="Times New Roman" w:hAnsi="Courier New" w:cs="Courier New"/>
          <w:sz w:val="16"/>
          <w:szCs w:val="16"/>
        </w:rPr>
      </w:pPr>
    </w:p>
    <w:p w14:paraId="22042DE8" w14:textId="77777777" w:rsidR="005410CA" w:rsidRPr="00484F52" w:rsidRDefault="005410CA" w:rsidP="00484F52">
      <w:pPr>
        <w:spacing w:line="240" w:lineRule="auto"/>
        <w:rPr>
          <w:rFonts w:ascii="Courier New" w:eastAsia="Times New Roman" w:hAnsi="Courier New" w:cs="Courier New"/>
          <w:sz w:val="16"/>
          <w:szCs w:val="16"/>
        </w:rPr>
      </w:pPr>
    </w:p>
    <w:p w14:paraId="46C94967"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lastRenderedPageBreak/>
        <w:t>R2#show run</w:t>
      </w:r>
    </w:p>
    <w:p w14:paraId="4D9B5D38" w14:textId="3D30F4CE"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Building configuration...</w:t>
      </w:r>
    </w:p>
    <w:p w14:paraId="5C541066"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Current configuration : 852 bytes</w:t>
      </w:r>
    </w:p>
    <w:p w14:paraId="2005F7D7"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2001C454"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version 15.4</w:t>
      </w:r>
    </w:p>
    <w:p w14:paraId="7ED5A074"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service timestamps log datetime msec</w:t>
      </w:r>
    </w:p>
    <w:p w14:paraId="64798F74"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service timestamps debug datetime msec</w:t>
      </w:r>
    </w:p>
    <w:p w14:paraId="26814529"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service password-encryption</w:t>
      </w:r>
    </w:p>
    <w:p w14:paraId="4846FE93"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66A12E95"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hostname R2</w:t>
      </w:r>
    </w:p>
    <w:p w14:paraId="5084FA85"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188BABD7"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ip cef</w:t>
      </w:r>
    </w:p>
    <w:p w14:paraId="414C23AF"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ipv6 cef</w:t>
      </w:r>
    </w:p>
    <w:p w14:paraId="2101BC7B"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5AA86E3C"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spanning-tree mode pvst</w:t>
      </w:r>
    </w:p>
    <w:p w14:paraId="0A99CC71"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4944B9F5"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interface GigabitEthernet0/0/0</w:t>
      </w:r>
    </w:p>
    <w:p w14:paraId="6C9EBA9A"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ip address 12.0.0.1 255.255.255.0</w:t>
      </w:r>
    </w:p>
    <w:p w14:paraId="2069948B"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duplex auto</w:t>
      </w:r>
    </w:p>
    <w:p w14:paraId="0D744FDF"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speed auto</w:t>
      </w:r>
    </w:p>
    <w:p w14:paraId="4228DA67"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344F8AB1"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interface GigabitEthernet0/0/1</w:t>
      </w:r>
    </w:p>
    <w:p w14:paraId="6A888A01"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ip address</w:t>
      </w:r>
    </w:p>
    <w:p w14:paraId="1323432C"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duplex auto</w:t>
      </w:r>
    </w:p>
    <w:p w14:paraId="4AD4BDA9"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speed auto</w:t>
      </w:r>
    </w:p>
    <w:p w14:paraId="5E7CCB98"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shutdown</w:t>
      </w:r>
    </w:p>
    <w:p w14:paraId="749B5FD5"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07B85183"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interface Serial0/1/0</w:t>
      </w:r>
    </w:p>
    <w:p w14:paraId="451BCE0E"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ip address 16.0.0.1 255.255.255.0</w:t>
      </w:r>
    </w:p>
    <w:p w14:paraId="56BCC328"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clock rate 56000</w:t>
      </w:r>
    </w:p>
    <w:p w14:paraId="2297A7BB"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2F0A6E60"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interface Serial0/1/1</w:t>
      </w:r>
    </w:p>
    <w:p w14:paraId="3E39309E"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ip address 15.0.0.2 255.255.255.0</w:t>
      </w:r>
    </w:p>
    <w:p w14:paraId="330AEBC6"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4503E49E"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interface Vlan1</w:t>
      </w:r>
    </w:p>
    <w:p w14:paraId="41666B7F"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ip address</w:t>
      </w:r>
    </w:p>
    <w:p w14:paraId="1136C8C5"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shutdown</w:t>
      </w:r>
    </w:p>
    <w:p w14:paraId="7DC0FB0A"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6F6BA7CA"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router ospf 1</w:t>
      </w:r>
    </w:p>
    <w:p w14:paraId="1010E5A6"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log-adjacency-changes</w:t>
      </w:r>
    </w:p>
    <w:p w14:paraId="7346CF1E"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network 15.0.0.0 0.0.0.255 area 0</w:t>
      </w:r>
    </w:p>
    <w:p w14:paraId="7E84AC7A"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network 16.0.0.0 0.0.0.255 area 0</w:t>
      </w:r>
    </w:p>
    <w:p w14:paraId="42D9CAD1"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lastRenderedPageBreak/>
        <w:t>network 12.0.0.0 0.0.0.255 area 0</w:t>
      </w:r>
    </w:p>
    <w:p w14:paraId="38468F90"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05FE66C6"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ip classless</w:t>
      </w:r>
    </w:p>
    <w:p w14:paraId="0BB97D25"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6602A54B"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ip flow-export version 9</w:t>
      </w:r>
    </w:p>
    <w:p w14:paraId="0E8C1893"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2F976937"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line con 0</w:t>
      </w:r>
    </w:p>
    <w:p w14:paraId="5EAC2417"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0CF180A4"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line aux 0</w:t>
      </w:r>
    </w:p>
    <w:p w14:paraId="27E0D7D7"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77C518C9"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line vty 0 4</w:t>
      </w:r>
    </w:p>
    <w:p w14:paraId="5F54D45F"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login</w:t>
      </w:r>
    </w:p>
    <w:p w14:paraId="54643C5E"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46CC5A8"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end</w:t>
      </w:r>
    </w:p>
    <w:p w14:paraId="7A3C4B69" w14:textId="77777777" w:rsidR="00484F52" w:rsidRPr="00484F52" w:rsidRDefault="00484F52" w:rsidP="00484F52">
      <w:pPr>
        <w:spacing w:after="0" w:line="240" w:lineRule="auto"/>
        <w:rPr>
          <w:rFonts w:ascii="Courier New" w:eastAsia="Times New Roman" w:hAnsi="Courier New" w:cs="Courier New"/>
          <w:sz w:val="16"/>
          <w:szCs w:val="16"/>
        </w:rPr>
      </w:pPr>
    </w:p>
    <w:p w14:paraId="7625F9D8"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R2#show ip ospf neighbor</w:t>
      </w:r>
    </w:p>
    <w:p w14:paraId="29EED9AB"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Neighbor ID Pri State Dead Time Address Interface</w:t>
      </w:r>
    </w:p>
    <w:p w14:paraId="4B2134E2"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17.0.0.1 0 FULL/ - 00:00:33 16.0.0.2 Serial0/1/0</w:t>
      </w:r>
    </w:p>
    <w:p w14:paraId="53F6B20B"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15.0.0.1 0 FULL/ - 00:00:30 15.0.0.1 Serial0/1/1</w:t>
      </w:r>
    </w:p>
    <w:p w14:paraId="4465FB20" w14:textId="77777777" w:rsidR="00484F52" w:rsidRPr="00484F52" w:rsidRDefault="00484F52" w:rsidP="00484F52">
      <w:pPr>
        <w:spacing w:line="240" w:lineRule="auto"/>
        <w:rPr>
          <w:rFonts w:ascii="Courier New" w:eastAsia="Times New Roman" w:hAnsi="Courier New" w:cs="Courier New"/>
          <w:sz w:val="16"/>
          <w:szCs w:val="16"/>
        </w:rPr>
      </w:pPr>
    </w:p>
    <w:p w14:paraId="175FC362"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R2#show ip route</w:t>
      </w:r>
    </w:p>
    <w:p w14:paraId="4FD74863"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Codes: L - local, C - connected, S - static, R - RIP, M - mobile, B - BGP</w:t>
      </w:r>
    </w:p>
    <w:p w14:paraId="1100EA3D"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D - EIGRP, EX - EIGRP external, O - OSPF, IA - OSPF inter area</w:t>
      </w:r>
    </w:p>
    <w:p w14:paraId="6B26EBB1"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N1 - OSPF NSSA external type 1, N2 - OSPF NSSA external type 2</w:t>
      </w:r>
    </w:p>
    <w:p w14:paraId="4F2CD4B8"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E1 - OSPF external type 1, E2 - OSPF external type 2, E - EGP</w:t>
      </w:r>
    </w:p>
    <w:p w14:paraId="05E97495"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 - IS-IS, L1 - IS-IS level-1, L2 - IS-IS level-2, ia - IS-IS inter area</w:t>
      </w:r>
    </w:p>
    <w:p w14:paraId="682A3485"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 candidate default, U - per-user static route, o - ODR</w:t>
      </w:r>
    </w:p>
    <w:p w14:paraId="362DBB97"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P - periodic downloaded static route</w:t>
      </w:r>
    </w:p>
    <w:p w14:paraId="13827191"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p>
    <w:p w14:paraId="0E4B75C3"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Gateway of last resort is not set</w:t>
      </w:r>
    </w:p>
    <w:p w14:paraId="7FF16226"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p>
    <w:p w14:paraId="6A4F415D"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11.0.0.0/24 is subnetted, 1 subnets</w:t>
      </w:r>
    </w:p>
    <w:p w14:paraId="7D8B8CD6"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O 11.0.0.0/24 [110/65] via 15.0.0.1, 00:23:22, Serial0/1/1</w:t>
      </w:r>
    </w:p>
    <w:p w14:paraId="6DA6D7D7"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12.0.0.0/8 is variably subnetted, 2 subnets, 2 masks</w:t>
      </w:r>
    </w:p>
    <w:p w14:paraId="34B334BD"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 12.0.0.0/24 is directly connected, GigabitEthernet0/0/0</w:t>
      </w:r>
    </w:p>
    <w:p w14:paraId="59FB0436"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 12.0.0.1/32 is directly connected, GigabitEthernet0/0/0</w:t>
      </w:r>
    </w:p>
    <w:p w14:paraId="0DDD6562"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13.0.0.0/24 is subnetted, 1 subnets</w:t>
      </w:r>
    </w:p>
    <w:p w14:paraId="01872B4F"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O 13.0.0.0/24 [110/65] via 16.0.0.2, 00:23:22, Serial0/1/0</w:t>
      </w:r>
    </w:p>
    <w:p w14:paraId="39952CD9"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14.0.0.0/24 is subnetted, 1 subnets</w:t>
      </w:r>
    </w:p>
    <w:p w14:paraId="2AE64EAF"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O 14.0.0.0/24 [110/129] via 16.0.0.2, 00:23:22, Serial0/1/0</w:t>
      </w:r>
    </w:p>
    <w:p w14:paraId="60656A50"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15.0.0.0/8 is variably subnetted, 2 subnets, 2 masks</w:t>
      </w:r>
    </w:p>
    <w:p w14:paraId="2DAC57A1"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lastRenderedPageBreak/>
        <w:t>C 15.0.0.0/24 is directly connected, Serial0/1/1</w:t>
      </w:r>
    </w:p>
    <w:p w14:paraId="47AA89CA"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 15.0.0.2/32 is directly connected, Serial0/1/1</w:t>
      </w:r>
    </w:p>
    <w:p w14:paraId="7474DD1A"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16.0.0.0/8 is variably subnetted, 2 subnets, 2 masks</w:t>
      </w:r>
    </w:p>
    <w:p w14:paraId="42531CAA"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 16.0.0.0/24 is directly connected, Serial0/1/0</w:t>
      </w:r>
    </w:p>
    <w:p w14:paraId="097F8718"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 16.0.0.1/32 is directly connected, Serial0/1/0</w:t>
      </w:r>
    </w:p>
    <w:p w14:paraId="7C6E5551"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17.0.0.0/24 is subnetted, 1 subnets</w:t>
      </w:r>
    </w:p>
    <w:p w14:paraId="2FCC0E12"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O 17.0.0.0/24 [110/128] via 16.0.0.2, 00:23:22, Serial0/1/0</w:t>
      </w:r>
    </w:p>
    <w:p w14:paraId="424495F1"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R2#show ip ospf interface</w:t>
      </w:r>
    </w:p>
    <w:p w14:paraId="5C390A60"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GigabitEthernet0/0/0 is up, line protocol is up</w:t>
      </w:r>
    </w:p>
    <w:p w14:paraId="134FFE30"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Internet address is 12.0.0.1/24, Area 0</w:t>
      </w:r>
    </w:p>
    <w:p w14:paraId="7ED72DD5"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Process ID 1, Router ID 16.0.0.1, Network Type BROADCAST, Cost: 1</w:t>
      </w:r>
    </w:p>
    <w:p w14:paraId="20063FA3"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Transmit Delay is 1 sec, State DR, Priority 1</w:t>
      </w:r>
    </w:p>
    <w:p w14:paraId="2AC4226A"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Designated Router (ID) 16.0.0.1, Interface address 12.0.0.1</w:t>
      </w:r>
    </w:p>
    <w:p w14:paraId="4168F9F3"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backup designated router on this network</w:t>
      </w:r>
    </w:p>
    <w:p w14:paraId="7349B704"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Timer intervals configured, Hello 10, Dead 40, Wait 40, Retransmit 5</w:t>
      </w:r>
    </w:p>
    <w:p w14:paraId="6DFF0930"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Hello due in 00:00:04</w:t>
      </w:r>
    </w:p>
    <w:p w14:paraId="6C1076A3"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Index 1/1, flood queue length 0</w:t>
      </w:r>
    </w:p>
    <w:p w14:paraId="4EA44353"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Next 0x0(0)/0x0(0)</w:t>
      </w:r>
    </w:p>
    <w:p w14:paraId="0EB7A797"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Last flood scan length is 1, maximum is 1</w:t>
      </w:r>
    </w:p>
    <w:p w14:paraId="36A4F691"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Last flood scan time is 0 msec, maximum is 0 msec</w:t>
      </w:r>
    </w:p>
    <w:p w14:paraId="7193E0AE"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Neighbor Count is 0, Adjacent neighbor count is 0</w:t>
      </w:r>
    </w:p>
    <w:p w14:paraId="511F6267"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Suppress hello for 0 neighbor(s)</w:t>
      </w:r>
    </w:p>
    <w:p w14:paraId="3C0EF88A"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Serial0/1/1 is up, line protocol is up</w:t>
      </w:r>
    </w:p>
    <w:p w14:paraId="256187EC"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Internet address is 15.0.0.2/24, Area 0</w:t>
      </w:r>
    </w:p>
    <w:p w14:paraId="29A82EA5"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Process ID 1, Router ID 16.0.0.1, Network Type POINT-TO-POINT, Cost: 64</w:t>
      </w:r>
    </w:p>
    <w:p w14:paraId="3412357A"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Transmit Delay is 1 sec, State POINT-TO-POINT,</w:t>
      </w:r>
    </w:p>
    <w:p w14:paraId="399A5260"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Timer intervals configured, Hello 10, Dead 40, Wait 40, Retransmit 5</w:t>
      </w:r>
    </w:p>
    <w:p w14:paraId="70570A88"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Hello due in 00:00:04</w:t>
      </w:r>
    </w:p>
    <w:p w14:paraId="563C058E"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Index 2/2, flood queue length 0</w:t>
      </w:r>
    </w:p>
    <w:p w14:paraId="57AE060E"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Next 0x0(0)/0x0(0)</w:t>
      </w:r>
    </w:p>
    <w:p w14:paraId="4A2B2F63"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Last flood scan length is 1, maximum is 1</w:t>
      </w:r>
    </w:p>
    <w:p w14:paraId="75C5BCCF"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Last flood scan time is 0 msec, maximum is 0 msec</w:t>
      </w:r>
    </w:p>
    <w:p w14:paraId="3DE934DB"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Neighbor Count is 1 , Adjacent neighbor count is 1</w:t>
      </w:r>
    </w:p>
    <w:p w14:paraId="369D7F84"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Adjacent with neighbor 15.0.0.1</w:t>
      </w:r>
    </w:p>
    <w:p w14:paraId="5331A925"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Suppress hello for 0 neighbor(s)</w:t>
      </w:r>
    </w:p>
    <w:p w14:paraId="3332C124"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Serial0/1/0 is up, line protocol is up</w:t>
      </w:r>
    </w:p>
    <w:p w14:paraId="3D284D9B"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Internet address is 16.0.0.1/24, Area 0</w:t>
      </w:r>
    </w:p>
    <w:p w14:paraId="4E3610BE"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Process ID 1, Router ID 16.0.0.1, Network Type POINT-TO-POINT, Cost: 64</w:t>
      </w:r>
    </w:p>
    <w:p w14:paraId="0B2D3646"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Transmit Delay is 1 sec, State POINT-TO-POINT,</w:t>
      </w:r>
    </w:p>
    <w:p w14:paraId="6087C876"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Timer intervals configured, Hello 10, Dead 40, Wait 40, Retransmit 5</w:t>
      </w:r>
    </w:p>
    <w:p w14:paraId="54223713"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Hello due in 00:00:03</w:t>
      </w:r>
    </w:p>
    <w:p w14:paraId="3FA7B66F"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Index 3/3, flood queue length 0</w:t>
      </w:r>
    </w:p>
    <w:p w14:paraId="200E94B2"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lastRenderedPageBreak/>
        <w:t>Next 0x0(0)/0x0(0)</w:t>
      </w:r>
    </w:p>
    <w:p w14:paraId="6A6B385E"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Last flood scan length is 1, maximum is 1</w:t>
      </w:r>
    </w:p>
    <w:p w14:paraId="2E5E67D5"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Last flood scan time is 0 msec, maximum is 0 msec</w:t>
      </w:r>
    </w:p>
    <w:p w14:paraId="76C22F9E"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Neighbor Count is 1 , Adjacent neighbor count is 1</w:t>
      </w:r>
    </w:p>
    <w:p w14:paraId="12A9A70E"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Adjacent with neighbor 17.0.0.1</w:t>
      </w:r>
    </w:p>
    <w:p w14:paraId="0432B9FD" w14:textId="4631E642" w:rsidR="00484F52" w:rsidRDefault="00484F52" w:rsidP="00484F52">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Suppress hello for 0 neighbor(s)</w:t>
      </w:r>
    </w:p>
    <w:p w14:paraId="5B968815" w14:textId="77777777" w:rsidR="00484F52" w:rsidRDefault="00484F52" w:rsidP="00484F52">
      <w:pPr>
        <w:spacing w:after="0" w:line="240" w:lineRule="auto"/>
        <w:rPr>
          <w:rFonts w:ascii="Courier New" w:eastAsia="Times New Roman" w:hAnsi="Courier New" w:cs="Courier New"/>
          <w:sz w:val="16"/>
          <w:szCs w:val="16"/>
        </w:rPr>
      </w:pPr>
    </w:p>
    <w:p w14:paraId="216F2AD1" w14:textId="7D7DBBB2"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R3#show run</w:t>
      </w:r>
    </w:p>
    <w:p w14:paraId="2C024201" w14:textId="3D69E6C4"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Building configuration...</w:t>
      </w:r>
    </w:p>
    <w:p w14:paraId="6DAAEB37"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Current configuration : 852 bytes</w:t>
      </w:r>
    </w:p>
    <w:p w14:paraId="510E886D"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3594A9B8"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version 15.4</w:t>
      </w:r>
    </w:p>
    <w:p w14:paraId="233FD5CE"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service timestamps log datetime msec</w:t>
      </w:r>
    </w:p>
    <w:p w14:paraId="62FA1122"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service timestamps debug datetime msec</w:t>
      </w:r>
    </w:p>
    <w:p w14:paraId="2E702244"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service password-encryption</w:t>
      </w:r>
    </w:p>
    <w:p w14:paraId="1EDF472C"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76BA2CDC"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hostname R3</w:t>
      </w:r>
    </w:p>
    <w:p w14:paraId="5F57F7DE"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CCCFAE8"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ip cef</w:t>
      </w:r>
    </w:p>
    <w:p w14:paraId="6EC26866"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ipv6 cef</w:t>
      </w:r>
    </w:p>
    <w:p w14:paraId="332C1441"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3D11DD8D"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spanning-tree mode pvst</w:t>
      </w:r>
    </w:p>
    <w:p w14:paraId="716D3F30"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071E13E5"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interface GigabitEthernet0/0/0</w:t>
      </w:r>
    </w:p>
    <w:p w14:paraId="27EDEA9F"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ip address 13.0.0.1 255.255.255.0</w:t>
      </w:r>
    </w:p>
    <w:p w14:paraId="6D4E929A"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duplex auto</w:t>
      </w:r>
    </w:p>
    <w:p w14:paraId="7A5B0AAA"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speed auto</w:t>
      </w:r>
    </w:p>
    <w:p w14:paraId="11B50B2E"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697A9B15"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interface GigabitEthernet0/0/1</w:t>
      </w:r>
    </w:p>
    <w:p w14:paraId="1F9C5763"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ip address</w:t>
      </w:r>
    </w:p>
    <w:p w14:paraId="4BD133E0"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duplex auto</w:t>
      </w:r>
    </w:p>
    <w:p w14:paraId="33BFFA15"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speed auto</w:t>
      </w:r>
    </w:p>
    <w:p w14:paraId="66E9CC12"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shutdown</w:t>
      </w:r>
    </w:p>
    <w:p w14:paraId="3246C394"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5FC9D3F7"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interface Serial0/1/0</w:t>
      </w:r>
    </w:p>
    <w:p w14:paraId="5CD58458"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ip address 17.0.0.1 255.255.255.0</w:t>
      </w:r>
    </w:p>
    <w:p w14:paraId="0643071A"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clock rate 56000</w:t>
      </w:r>
    </w:p>
    <w:p w14:paraId="54742FD5"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085BF1D9"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interface Serial0/1/1</w:t>
      </w:r>
    </w:p>
    <w:p w14:paraId="4A59C1C9"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ip address 16.0.0.2 255.255.255.0</w:t>
      </w:r>
    </w:p>
    <w:p w14:paraId="706C1F72"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7EFF5A09"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lastRenderedPageBreak/>
        <w:t>interface Vlan1</w:t>
      </w:r>
    </w:p>
    <w:p w14:paraId="252E14C4"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ip address</w:t>
      </w:r>
    </w:p>
    <w:p w14:paraId="73DF62AA"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shutdown</w:t>
      </w:r>
    </w:p>
    <w:p w14:paraId="5BD90E30"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31024026"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router ospf 1</w:t>
      </w:r>
    </w:p>
    <w:p w14:paraId="3E63BD2F"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log-adjacency-changes</w:t>
      </w:r>
    </w:p>
    <w:p w14:paraId="135D8394"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network 13.0.0.0 0.0.0.255 area 0</w:t>
      </w:r>
    </w:p>
    <w:p w14:paraId="058D6D88"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network 17.0.0.0 0.0.0.255 area 0</w:t>
      </w:r>
    </w:p>
    <w:p w14:paraId="1DAFA6B1"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network 16.0.0.0 0.0.0.255 area 0</w:t>
      </w:r>
    </w:p>
    <w:p w14:paraId="769A9530"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235A37D1"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ip classless</w:t>
      </w:r>
    </w:p>
    <w:p w14:paraId="571C1D9F"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6CA94EA6"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ip flow-export version 9</w:t>
      </w:r>
    </w:p>
    <w:p w14:paraId="363B3A1B"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1930E4C5"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line con 0</w:t>
      </w:r>
    </w:p>
    <w:p w14:paraId="03C50D92"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39A64FC3"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line aux 0</w:t>
      </w:r>
    </w:p>
    <w:p w14:paraId="3C4ECEBF"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365E463C"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line vty 0 4</w:t>
      </w:r>
    </w:p>
    <w:p w14:paraId="59B94543"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login</w:t>
      </w:r>
    </w:p>
    <w:p w14:paraId="33A2F089"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4E0E5EC5" w14:textId="1561EEBB" w:rsidR="00484F52" w:rsidRDefault="00484F52" w:rsidP="00484F52">
      <w:pPr>
        <w:pBdr>
          <w:top w:val="single" w:sz="4" w:space="1" w:color="auto"/>
          <w:left w:val="single" w:sz="4" w:space="1" w:color="auto"/>
          <w:bottom w:val="single" w:sz="4" w:space="1" w:color="auto"/>
          <w:right w:val="single" w:sz="4" w:space="1" w:color="auto"/>
        </w:pBdr>
        <w:spacing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end</w:t>
      </w:r>
    </w:p>
    <w:p w14:paraId="6910406A" w14:textId="77777777" w:rsidR="005410CA" w:rsidRPr="00484F52" w:rsidRDefault="005410CA" w:rsidP="005410CA">
      <w:pPr>
        <w:spacing w:line="240" w:lineRule="auto"/>
        <w:rPr>
          <w:rFonts w:ascii="Courier New" w:eastAsia="Times New Roman" w:hAnsi="Courier New" w:cs="Courier New"/>
          <w:sz w:val="16"/>
          <w:szCs w:val="16"/>
        </w:rPr>
      </w:pPr>
    </w:p>
    <w:p w14:paraId="185688EE"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R3#show ip ospf neighbor</w:t>
      </w:r>
    </w:p>
    <w:p w14:paraId="4ACFD260"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Neighbor ID Pri State Dead Time Address Interface</w:t>
      </w:r>
    </w:p>
    <w:p w14:paraId="21C68465"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17.0.0.2 0 FULL/ - 00:00:36 17.0.0.2 Serial0/1/0</w:t>
      </w:r>
    </w:p>
    <w:p w14:paraId="2081D6AA" w14:textId="4E194D9A" w:rsidR="00484F52" w:rsidRPr="00484F52" w:rsidRDefault="00484F52" w:rsidP="00484F52">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16.0.0.1 0 FULL/ - 00:00:35 16.0.0.1 Serial0/1/1</w:t>
      </w:r>
    </w:p>
    <w:p w14:paraId="3014F653"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R3#show ip route</w:t>
      </w:r>
    </w:p>
    <w:p w14:paraId="2F3A9B54"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Codes: L - local, C - connected, S - static, R - RIP, M - mobile, B - BGP</w:t>
      </w:r>
    </w:p>
    <w:p w14:paraId="7665C2CC"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D - EIGRP, EX - EIGRP external, O - OSPF, IA - OSPF inter area</w:t>
      </w:r>
    </w:p>
    <w:p w14:paraId="38EF11C8"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N1 - OSPF NSSA external type 1, N2 - OSPF NSSA external type 2</w:t>
      </w:r>
    </w:p>
    <w:p w14:paraId="468A014B"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E1 - OSPF external type 1, E2 - OSPF external type 2, E - EGP</w:t>
      </w:r>
    </w:p>
    <w:p w14:paraId="376079B5"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 - IS-IS, L1 - IS-IS level-1, L2 - IS-IS level-2, ia - IS-IS inter area</w:t>
      </w:r>
    </w:p>
    <w:p w14:paraId="0B29D7F8"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 candidate default, U - per-user static route, o - ODR</w:t>
      </w:r>
    </w:p>
    <w:p w14:paraId="5F4EF5F2"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P - periodic downloaded static route</w:t>
      </w:r>
    </w:p>
    <w:p w14:paraId="733E2F3C"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p>
    <w:p w14:paraId="33A70756"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Gateway of last resort is not set</w:t>
      </w:r>
    </w:p>
    <w:p w14:paraId="29D12F82"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p>
    <w:p w14:paraId="591849B8"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11.0.0.0/24 is subnetted, 1 subnets</w:t>
      </w:r>
    </w:p>
    <w:p w14:paraId="13D0FA3A"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O 11.0.0.0/24 [110/129] via 16.0.0.1, 00:37:20, Serial0/1/1</w:t>
      </w:r>
    </w:p>
    <w:p w14:paraId="531C4981"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12.0.0.0/24 is subnetted, 1 subnets</w:t>
      </w:r>
    </w:p>
    <w:p w14:paraId="7F3CA9CF"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lastRenderedPageBreak/>
        <w:t>O 12.0.0.0/24 [110/65] via 16.0.0.1, 00:37:20, Serial0/1/1</w:t>
      </w:r>
    </w:p>
    <w:p w14:paraId="554B6322"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13.0.0.0/8 is variably subnetted, 2 subnets, 2 masks</w:t>
      </w:r>
    </w:p>
    <w:p w14:paraId="4826EFC9"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 13.0.0.0/24 is directly connected, GigabitEthernet0/0/0</w:t>
      </w:r>
    </w:p>
    <w:p w14:paraId="18C9C318"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 13.0.0.1/32 is directly connected, GigabitEthernet0/0/0</w:t>
      </w:r>
    </w:p>
    <w:p w14:paraId="0F4E37BA"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14.0.0.0/24 is subnetted, 1 subnets</w:t>
      </w:r>
    </w:p>
    <w:p w14:paraId="46BCA367"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O 14.0.0.0/24 [110/65] via 17.0.0.2, 00:37:20, Serial0/1/0</w:t>
      </w:r>
    </w:p>
    <w:p w14:paraId="4DD56F2C"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15.0.0.0/24 is subnetted, 1 subnets</w:t>
      </w:r>
    </w:p>
    <w:p w14:paraId="1016D323"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O 15.0.0.0/24 [110/128] via 16.0.0.1, 00:37:20, Serial0/1/1</w:t>
      </w:r>
    </w:p>
    <w:p w14:paraId="56AEAB9F"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16.0.0.0/8 is variably subnetted, 2 subnets, 2 masks</w:t>
      </w:r>
    </w:p>
    <w:p w14:paraId="05FADEAA"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 16.0.0.0/24 is directly connected, Serial0/1/1</w:t>
      </w:r>
    </w:p>
    <w:p w14:paraId="043CC274"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 16.0.0.2/32 is directly connected, Serial0/1/1</w:t>
      </w:r>
    </w:p>
    <w:p w14:paraId="29FC9370"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17.0.0.0/8 is variably subnetted, 2 subnets, 2 masks</w:t>
      </w:r>
    </w:p>
    <w:p w14:paraId="59B10B79"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 17.0.0.0/24 is directly connected, Serial0/1/0</w:t>
      </w:r>
    </w:p>
    <w:p w14:paraId="78120E59"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 17.0.0.1/32 is directly connected, Serial0/1/0</w:t>
      </w:r>
    </w:p>
    <w:p w14:paraId="7B51307E" w14:textId="77777777" w:rsidR="005410CA" w:rsidRDefault="005410CA" w:rsidP="005410CA">
      <w:pPr>
        <w:spacing w:after="0" w:line="240" w:lineRule="auto"/>
        <w:rPr>
          <w:rFonts w:ascii="Courier New" w:eastAsia="Times New Roman" w:hAnsi="Courier New" w:cs="Courier New"/>
          <w:sz w:val="16"/>
          <w:szCs w:val="16"/>
        </w:rPr>
      </w:pPr>
    </w:p>
    <w:p w14:paraId="67BD7406" w14:textId="2F842376"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R3#show ip ospf interface</w:t>
      </w:r>
    </w:p>
    <w:p w14:paraId="6A190895"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GigabitEthernet0/0/0 is up, line protocol is up</w:t>
      </w:r>
    </w:p>
    <w:p w14:paraId="5D6B2660"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Internet address is 13.0.0.1/24, Area 0</w:t>
      </w:r>
    </w:p>
    <w:p w14:paraId="72AC2071"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Process ID 1, Router ID 17.0.0.1, Network Type BROADCAST, Cost: 1</w:t>
      </w:r>
    </w:p>
    <w:p w14:paraId="50657AA6"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Transmit Delay is 1 sec, State DR, Priority 1</w:t>
      </w:r>
    </w:p>
    <w:p w14:paraId="601F05D9"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Designated Router (ID) 17.0.0.1, Interface address 13.0.0.1</w:t>
      </w:r>
    </w:p>
    <w:p w14:paraId="213043FB"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backup designated router on this network</w:t>
      </w:r>
    </w:p>
    <w:p w14:paraId="53ACA81C"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Timer intervals configured, Hello 10, Dead 40, Wait 40, Retransmit 5</w:t>
      </w:r>
    </w:p>
    <w:p w14:paraId="21BA0F4B"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Hello due in 00:00:06</w:t>
      </w:r>
    </w:p>
    <w:p w14:paraId="79E970E8"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Index 1/1, flood queue length 0</w:t>
      </w:r>
    </w:p>
    <w:p w14:paraId="0B9D6B1F"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Next 0x0(0)/0x0(0)</w:t>
      </w:r>
    </w:p>
    <w:p w14:paraId="31233B09"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Last flood scan length is 1, maximum is 1</w:t>
      </w:r>
    </w:p>
    <w:p w14:paraId="2F9C99A5"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Last flood scan time is 0 msec, maximum is 0 msec</w:t>
      </w:r>
    </w:p>
    <w:p w14:paraId="25BF0C76"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Neighbor Count is 0, Adjacent neighbor count is 0</w:t>
      </w:r>
    </w:p>
    <w:p w14:paraId="2D4DC337"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Suppress hello for 0 neighbor(s)</w:t>
      </w:r>
    </w:p>
    <w:p w14:paraId="1B46DF3D"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Serial0/1/1 is up, line protocol is up</w:t>
      </w:r>
    </w:p>
    <w:p w14:paraId="08EEDADD"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Internet address is 16.0.0.2/24, Area 0</w:t>
      </w:r>
    </w:p>
    <w:p w14:paraId="4E4F1080"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Process ID 1, Router ID 17.0.0.1, Network Type POINT-TO-POINT, Cost: 64</w:t>
      </w:r>
    </w:p>
    <w:p w14:paraId="4A38CB87"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Transmit Delay is 1 sec, State POINT-TO-POINT,</w:t>
      </w:r>
    </w:p>
    <w:p w14:paraId="7FE4C963"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Timer intervals configured, Hello 10, Dead 40, Wait 40, Retransmit 5</w:t>
      </w:r>
    </w:p>
    <w:p w14:paraId="070EE8E2"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Hello due in 00:00:08</w:t>
      </w:r>
    </w:p>
    <w:p w14:paraId="6208DAC6"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Index 2/2, flood queue length 0</w:t>
      </w:r>
    </w:p>
    <w:p w14:paraId="08BDD25F"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Next 0x0(0)/0x0(0)</w:t>
      </w:r>
    </w:p>
    <w:p w14:paraId="753C4453"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Last flood scan length is 1, maximum is 1</w:t>
      </w:r>
    </w:p>
    <w:p w14:paraId="24161EBD"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Last flood scan time is 0 msec, maximum is 0 msec</w:t>
      </w:r>
    </w:p>
    <w:p w14:paraId="7FA5F26D"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Neighbor Count is 1 , Adjacent neighbor count is 1</w:t>
      </w:r>
    </w:p>
    <w:p w14:paraId="1C524187"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lastRenderedPageBreak/>
        <w:t>Adjacent with neighbor 16.0.0.1</w:t>
      </w:r>
    </w:p>
    <w:p w14:paraId="1AA88A53"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Suppress hello for 0 neighbor(s)</w:t>
      </w:r>
    </w:p>
    <w:p w14:paraId="4ECF410F"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Serial0/1/0 is up, line protocol is up</w:t>
      </w:r>
    </w:p>
    <w:p w14:paraId="7FFFAB0C"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Internet address is 17.0.0.1/24, Area 0</w:t>
      </w:r>
    </w:p>
    <w:p w14:paraId="0E51D9F5"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Process ID 1, Router ID 17.0.0.1, Network Type POINT-TO-POINT, Cost: 64</w:t>
      </w:r>
    </w:p>
    <w:p w14:paraId="7523435F"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Transmit Delay is 1 sec, State POINT-TO-POINT,</w:t>
      </w:r>
    </w:p>
    <w:p w14:paraId="64DC9CA1"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Timer intervals configured, Hello 10, Dead 40, Wait 40, Retransmit 5</w:t>
      </w:r>
    </w:p>
    <w:p w14:paraId="7E71B5E9"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Hello due in 00:00:03</w:t>
      </w:r>
    </w:p>
    <w:p w14:paraId="6B5C9B49"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Index 3/3, flood queue length 0</w:t>
      </w:r>
    </w:p>
    <w:p w14:paraId="5ABE323C"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Next 0x0(0)/0x0(0)</w:t>
      </w:r>
    </w:p>
    <w:p w14:paraId="4D9A053B"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Last flood scan length is 1, maximum is 1</w:t>
      </w:r>
    </w:p>
    <w:p w14:paraId="28C795AE"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Last flood scan time is 0 msec, maximum is 0 msec</w:t>
      </w:r>
    </w:p>
    <w:p w14:paraId="0BC6079C"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Neighbor Count is 1 , Adjacent neighbor count is 1</w:t>
      </w:r>
    </w:p>
    <w:p w14:paraId="471EA584"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Adjacent with neighbor 17.0.0.2</w:t>
      </w:r>
    </w:p>
    <w:p w14:paraId="7DC09B7B" w14:textId="77777777" w:rsidR="00484F52" w:rsidRPr="00484F52" w:rsidRDefault="00484F52" w:rsidP="00484F52">
      <w:pPr>
        <w:pBdr>
          <w:top w:val="single" w:sz="4" w:space="1" w:color="auto"/>
          <w:left w:val="single" w:sz="4" w:space="1" w:color="auto"/>
          <w:bottom w:val="single" w:sz="4" w:space="1" w:color="auto"/>
          <w:right w:val="single" w:sz="4" w:space="4" w:color="auto"/>
        </w:pBdr>
        <w:spacing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Suppress hello for 0 neighbor(s)</w:t>
      </w:r>
    </w:p>
    <w:p w14:paraId="12F2636E" w14:textId="77777777" w:rsidR="00484F52" w:rsidRDefault="00484F52" w:rsidP="00484F52">
      <w:pPr>
        <w:spacing w:after="0" w:line="240" w:lineRule="auto"/>
        <w:rPr>
          <w:rFonts w:ascii="Courier New" w:eastAsia="Times New Roman" w:hAnsi="Courier New" w:cs="Courier New"/>
          <w:sz w:val="16"/>
          <w:szCs w:val="16"/>
        </w:rPr>
      </w:pPr>
    </w:p>
    <w:p w14:paraId="6119B86A" w14:textId="781684D2"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R4#show run</w:t>
      </w:r>
    </w:p>
    <w:p w14:paraId="3D89C8D4" w14:textId="3BC2D9F9"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Building configuration...</w:t>
      </w:r>
    </w:p>
    <w:p w14:paraId="69EA3E03"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Current configuration : 809 bytes</w:t>
      </w:r>
    </w:p>
    <w:p w14:paraId="5A59E07D"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45060EBA"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version 15.4</w:t>
      </w:r>
    </w:p>
    <w:p w14:paraId="146FBDF4"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service timestamps log datetime msec</w:t>
      </w:r>
    </w:p>
    <w:p w14:paraId="1DD6FEF4"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service timestamps debug datetime msec</w:t>
      </w:r>
    </w:p>
    <w:p w14:paraId="5BFF8ACA"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service password-encryption</w:t>
      </w:r>
    </w:p>
    <w:p w14:paraId="757C5167"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3D4BDD72"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hostname R4</w:t>
      </w:r>
    </w:p>
    <w:p w14:paraId="227B302A"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6AF37540"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ip cef</w:t>
      </w:r>
    </w:p>
    <w:p w14:paraId="18E608B8"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ipv6 cef</w:t>
      </w:r>
    </w:p>
    <w:p w14:paraId="4BE9470C"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4F5766C8"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spanning-tree mode pvst</w:t>
      </w:r>
    </w:p>
    <w:p w14:paraId="670EF52C"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43E0961D"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interface GigabitEthernet0/0/0</w:t>
      </w:r>
    </w:p>
    <w:p w14:paraId="19EBBD6A"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ip address 14.0.0.1 255.255.255.0</w:t>
      </w:r>
    </w:p>
    <w:p w14:paraId="03CE4E0C"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duplex auto</w:t>
      </w:r>
    </w:p>
    <w:p w14:paraId="1C94E13A"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speed auto</w:t>
      </w:r>
    </w:p>
    <w:p w14:paraId="169130C2"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5B084F47"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interface GigabitEthernet0/0/1</w:t>
      </w:r>
    </w:p>
    <w:p w14:paraId="68D63799"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ip address</w:t>
      </w:r>
    </w:p>
    <w:p w14:paraId="7D1FDC7E"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duplex auto</w:t>
      </w:r>
    </w:p>
    <w:p w14:paraId="4A5ACDE7"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speed auto</w:t>
      </w:r>
    </w:p>
    <w:p w14:paraId="1899E1C6"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lastRenderedPageBreak/>
        <w:t>shutdown</w:t>
      </w:r>
    </w:p>
    <w:p w14:paraId="62772E03"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112D1511"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interface Serial0/1/0</w:t>
      </w:r>
    </w:p>
    <w:p w14:paraId="098DD6D7"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ip address</w:t>
      </w:r>
    </w:p>
    <w:p w14:paraId="2177A949"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clock rate 2000000</w:t>
      </w:r>
    </w:p>
    <w:p w14:paraId="06A60B52"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shutdown</w:t>
      </w:r>
    </w:p>
    <w:p w14:paraId="2B0D0C4D"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2E9DB2B3"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interface Serial0/1/1</w:t>
      </w:r>
    </w:p>
    <w:p w14:paraId="72DD56DD"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ip address 17.0.0.2 255.255.255.0</w:t>
      </w:r>
    </w:p>
    <w:p w14:paraId="305A5452"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1461A755"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interface Vlan1</w:t>
      </w:r>
    </w:p>
    <w:p w14:paraId="015D1DAE"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ip address</w:t>
      </w:r>
    </w:p>
    <w:p w14:paraId="6C485FB8"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shutdown</w:t>
      </w:r>
    </w:p>
    <w:p w14:paraId="2F8D08F0"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509C9E34"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router ospf 1</w:t>
      </w:r>
    </w:p>
    <w:p w14:paraId="236E0184"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log-adjacency-changes</w:t>
      </w:r>
    </w:p>
    <w:p w14:paraId="4E3CE983"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network 14.0.0.0 0.0.0.255 area 0</w:t>
      </w:r>
    </w:p>
    <w:p w14:paraId="11D72826"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network 17.0.0.0 0.0.0.255 area 0</w:t>
      </w:r>
    </w:p>
    <w:p w14:paraId="062C0051"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6114D3FA"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ip classless</w:t>
      </w:r>
    </w:p>
    <w:p w14:paraId="771512A1"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7E78B181"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ip flow-export version 9</w:t>
      </w:r>
    </w:p>
    <w:p w14:paraId="773EAE5A"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3AB3A2B7"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line con 0</w:t>
      </w:r>
    </w:p>
    <w:p w14:paraId="18760F3D"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043358F4"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line aux 0</w:t>
      </w:r>
    </w:p>
    <w:p w14:paraId="40E82830"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255A7EF9"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line vty 0 4</w:t>
      </w:r>
    </w:p>
    <w:p w14:paraId="1BC5DF84"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login</w:t>
      </w:r>
    </w:p>
    <w:p w14:paraId="111C8241" w14:textId="77777777"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xml:space="preserve"> </w:t>
      </w:r>
    </w:p>
    <w:p w14:paraId="40A41FAA" w14:textId="0FF4396E" w:rsidR="00484F52" w:rsidRPr="00484F52" w:rsidRDefault="00484F52" w:rsidP="00484F52">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end</w:t>
      </w:r>
    </w:p>
    <w:p w14:paraId="735F9E16" w14:textId="77777777" w:rsidR="00484F52" w:rsidRPr="00484F52" w:rsidRDefault="00484F52" w:rsidP="00484F52">
      <w:pPr>
        <w:spacing w:after="0" w:line="240" w:lineRule="auto"/>
        <w:rPr>
          <w:rFonts w:ascii="Courier New" w:eastAsia="Times New Roman" w:hAnsi="Courier New" w:cs="Courier New"/>
          <w:sz w:val="16"/>
          <w:szCs w:val="16"/>
        </w:rPr>
      </w:pPr>
    </w:p>
    <w:p w14:paraId="3640B052"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R4#show ip ospf neighbor</w:t>
      </w:r>
    </w:p>
    <w:p w14:paraId="6AB91D37"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Neighbor ID Pri State Dead Time Address Interface</w:t>
      </w:r>
    </w:p>
    <w:p w14:paraId="00ACD116" w14:textId="67005488" w:rsidR="00484F52" w:rsidRPr="005410CA" w:rsidRDefault="00484F52" w:rsidP="00484F52">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17.</w:t>
      </w:r>
      <w:r w:rsidRPr="005410CA">
        <w:rPr>
          <w:rFonts w:ascii="Courier New" w:eastAsia="Times New Roman" w:hAnsi="Courier New" w:cs="Courier New"/>
          <w:sz w:val="16"/>
          <w:szCs w:val="16"/>
        </w:rPr>
        <w:t>0.0.1 0 FULL/ - 00:00:33 17.0.0.1 Serial0/1/1</w:t>
      </w:r>
    </w:p>
    <w:p w14:paraId="509A73C8" w14:textId="77777777" w:rsidR="005410CA" w:rsidRPr="005410CA" w:rsidRDefault="005410CA" w:rsidP="005410CA">
      <w:pPr>
        <w:spacing w:after="0" w:line="240" w:lineRule="auto"/>
        <w:rPr>
          <w:rFonts w:ascii="Courier New" w:eastAsia="Times New Roman" w:hAnsi="Courier New" w:cs="Courier New"/>
          <w:sz w:val="16"/>
          <w:szCs w:val="16"/>
        </w:rPr>
      </w:pPr>
    </w:p>
    <w:p w14:paraId="00DDD6BE" w14:textId="76B9CA7F"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R4#show ip route</w:t>
      </w:r>
    </w:p>
    <w:p w14:paraId="5983EEC5"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Codes: L - local, C - connected, S - static, R - RIP, M - mobile, B - BGP</w:t>
      </w:r>
    </w:p>
    <w:p w14:paraId="356BE64D"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D - EIGRP, EX - EIGRP external, O - OSPF, IA - OSPF inter area</w:t>
      </w:r>
    </w:p>
    <w:p w14:paraId="076EE454"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N1 - OSPF NSSA external type 1, N2 - OSPF NSSA external type 2</w:t>
      </w:r>
    </w:p>
    <w:p w14:paraId="443A2183"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E1 - OSPF external type 1, E2 - OSPF external type 2, E - EGP</w:t>
      </w:r>
    </w:p>
    <w:p w14:paraId="052484DF"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lastRenderedPageBreak/>
        <w:t>i - IS-IS, L1 - IS-IS level-1, L2 - IS-IS level-2, ia - IS-IS inter area</w:t>
      </w:r>
    </w:p>
    <w:p w14:paraId="650A102A"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 - candidate default, U - per-user static route, o - ODR</w:t>
      </w:r>
    </w:p>
    <w:p w14:paraId="4E1AFB17"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P - periodic downloaded static route</w:t>
      </w:r>
    </w:p>
    <w:p w14:paraId="7C1F8768"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p>
    <w:p w14:paraId="609A89C1"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Gateway of last resort is not set</w:t>
      </w:r>
    </w:p>
    <w:p w14:paraId="23A39D63"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p>
    <w:p w14:paraId="56D9A47F"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11.0.0.0/24 is subnetted, 1 subnets</w:t>
      </w:r>
    </w:p>
    <w:p w14:paraId="76888B8D"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O 11.0.0.0/24 [110/193] via 17.0.0.1, 00:43:56, Serial0/1/1</w:t>
      </w:r>
    </w:p>
    <w:p w14:paraId="6F5EA43E"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12.0.0.0/24 is subnetted, 1 subnets</w:t>
      </w:r>
    </w:p>
    <w:p w14:paraId="1CCFE0D4"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O 12.0.0.0/24 [110/129] via 17.0.0.1, 00:43:56, Serial0/1/1</w:t>
      </w:r>
    </w:p>
    <w:p w14:paraId="6DF0D3B2"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13.0.0.0/24 is subnetted, 1 subnets</w:t>
      </w:r>
    </w:p>
    <w:p w14:paraId="4AF633B9"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O 13.0.0.0/24 [110/65] via 17.0.0.1, 00:43:56, Serial0/1/1</w:t>
      </w:r>
    </w:p>
    <w:p w14:paraId="622B14F3"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14.0.0.0/8 is variably subnetted, 2 subnets, 2 masks</w:t>
      </w:r>
    </w:p>
    <w:p w14:paraId="29CF98D4"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 14.0.0.0/24 is directly connected, GigabitEthernet0/0/0</w:t>
      </w:r>
    </w:p>
    <w:p w14:paraId="1C26BBBC"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 14.0.0.1/32 is directly connected, GigabitEthernet0/0/0</w:t>
      </w:r>
    </w:p>
    <w:p w14:paraId="14FCD00D"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15.0.0.0/24 is subnetted, 1 subnets</w:t>
      </w:r>
    </w:p>
    <w:p w14:paraId="41C63167"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O 15.0.0.0/24 [110/192] via 17.0.0.1, 00:43:56, Serial0/1/1</w:t>
      </w:r>
    </w:p>
    <w:p w14:paraId="6B621C79"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16.0.0.0/24 is subnetted, 1 subnets</w:t>
      </w:r>
    </w:p>
    <w:p w14:paraId="2DEB48EA"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O 16.0.0.0/24 [110/128] via 17.0.0.1, 00:43:56, Serial0/1/1</w:t>
      </w:r>
    </w:p>
    <w:p w14:paraId="365915B2"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17.0.0.0/8 is variably subnetted, 2 subnets, 2 masks</w:t>
      </w:r>
    </w:p>
    <w:p w14:paraId="12A21B98"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C 17.0.0.0/24 is directly connected, Serial0/1/1</w:t>
      </w:r>
    </w:p>
    <w:p w14:paraId="70094618"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 17.0.0.2/32 is directly connected, Serial0/1/1</w:t>
      </w:r>
    </w:p>
    <w:p w14:paraId="377FC04B" w14:textId="77777777" w:rsidR="00484F52" w:rsidRDefault="00484F52" w:rsidP="00484F52">
      <w:pPr>
        <w:spacing w:after="0" w:line="240" w:lineRule="auto"/>
        <w:rPr>
          <w:rFonts w:ascii="Courier New" w:eastAsia="Times New Roman" w:hAnsi="Courier New" w:cs="Courier New"/>
          <w:sz w:val="16"/>
          <w:szCs w:val="16"/>
        </w:rPr>
      </w:pPr>
    </w:p>
    <w:p w14:paraId="2ED3098C" w14:textId="2947832B"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R4#show ip ospf interface</w:t>
      </w:r>
    </w:p>
    <w:p w14:paraId="7121F907"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GigabitEthernet0/0/0 is up, line protocol is up</w:t>
      </w:r>
    </w:p>
    <w:p w14:paraId="3F5B7216"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Internet address is 14.0.0.1/24, Area 0</w:t>
      </w:r>
    </w:p>
    <w:p w14:paraId="3234893D"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Process ID 1, Router ID 17.0.0.2, Network Type BROADCAST, Cost: 1</w:t>
      </w:r>
    </w:p>
    <w:p w14:paraId="2481BB6F"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Transmit Delay is 1 sec, State DR, Priority 1</w:t>
      </w:r>
    </w:p>
    <w:p w14:paraId="200055BC"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Designated Router (ID) 17.0.0.2, Interface address 14.0.0.1</w:t>
      </w:r>
    </w:p>
    <w:p w14:paraId="47E5E0EB"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No backup designated router on this network</w:t>
      </w:r>
    </w:p>
    <w:p w14:paraId="58F2661F"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Timer intervals configured, Hello 10, Dead 40, Wait 40, Retransmit 5</w:t>
      </w:r>
    </w:p>
    <w:p w14:paraId="6644896D"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Hello due in 00:00:00</w:t>
      </w:r>
    </w:p>
    <w:p w14:paraId="6E591674"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Index 1/1, flood queue length 0</w:t>
      </w:r>
    </w:p>
    <w:p w14:paraId="6ABF43A5"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Next 0x0(0)/0x0(0)</w:t>
      </w:r>
    </w:p>
    <w:p w14:paraId="4692F32C"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Last flood scan length is 1, maximum is 1</w:t>
      </w:r>
    </w:p>
    <w:p w14:paraId="0E87BDD9"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Last flood scan time is 0 msec, maximum is 0 msec</w:t>
      </w:r>
    </w:p>
    <w:p w14:paraId="088ADFAA"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Neighbor Count is 0, Adjacent neighbor count is 0</w:t>
      </w:r>
    </w:p>
    <w:p w14:paraId="52B32837"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Suppress hello for 0 neighbor(s)</w:t>
      </w:r>
    </w:p>
    <w:p w14:paraId="3E1AAD4F"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Serial0/1/1 is up, line protocol is up</w:t>
      </w:r>
    </w:p>
    <w:p w14:paraId="207775AF"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Internet address is 17.0.0.2/24, Area 0</w:t>
      </w:r>
    </w:p>
    <w:p w14:paraId="21EA8714"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Process ID 1, Router ID 17.0.0.2, Network Type POINT-TO-POINT, Cost: 64</w:t>
      </w:r>
    </w:p>
    <w:p w14:paraId="3D4CCF33"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lastRenderedPageBreak/>
        <w:t>Transmit Delay is 1 sec, State POINT-TO-POINT,</w:t>
      </w:r>
    </w:p>
    <w:p w14:paraId="46B5B590"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Timer intervals configured, Hello 10, Dead 40, Wait 40, Retransmit 5</w:t>
      </w:r>
    </w:p>
    <w:p w14:paraId="44032D94"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Hello due in 00:00:01</w:t>
      </w:r>
    </w:p>
    <w:p w14:paraId="48F85F8E"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Index 2/2, flood queue length 0</w:t>
      </w:r>
    </w:p>
    <w:p w14:paraId="7B76ADCA"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Next 0x0(0)/0x0(0)</w:t>
      </w:r>
    </w:p>
    <w:p w14:paraId="12F60B1B"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Last flood scan length is 1, maximum is 1</w:t>
      </w:r>
    </w:p>
    <w:p w14:paraId="0414D3DE"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Last flood scan time is 0 msec, maximum is 0 msec</w:t>
      </w:r>
    </w:p>
    <w:p w14:paraId="2E10A2F2"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Neighbor Count is 1 , Adjacent neighbor count is 1</w:t>
      </w:r>
    </w:p>
    <w:p w14:paraId="4F47F9B3"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Adjacent with neighbor 17.0.0.1</w:t>
      </w:r>
    </w:p>
    <w:p w14:paraId="1743356D" w14:textId="77777777" w:rsidR="00484F52" w:rsidRPr="00484F52" w:rsidRDefault="00484F52" w:rsidP="00484F52">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484F52">
        <w:rPr>
          <w:rFonts w:ascii="Courier New" w:eastAsia="Times New Roman" w:hAnsi="Courier New" w:cs="Courier New"/>
          <w:sz w:val="16"/>
          <w:szCs w:val="16"/>
        </w:rPr>
        <w:t>Suppress hello for 0 neighbor(s)</w:t>
      </w:r>
    </w:p>
    <w:p w14:paraId="5C186CD3" w14:textId="50588D0E" w:rsidR="00484F52" w:rsidRDefault="00484F52" w:rsidP="008101EC">
      <w:pPr>
        <w:spacing w:line="240" w:lineRule="auto"/>
        <w:rPr>
          <w:rFonts w:eastAsia="Times New Roman"/>
        </w:rPr>
      </w:pPr>
    </w:p>
    <w:p w14:paraId="7404717E" w14:textId="77777777" w:rsidR="005410CA" w:rsidRDefault="005410CA" w:rsidP="008101EC">
      <w:pPr>
        <w:spacing w:line="240" w:lineRule="auto"/>
        <w:rPr>
          <w:rFonts w:eastAsia="Times New Roman"/>
        </w:rPr>
      </w:pPr>
    </w:p>
    <w:p w14:paraId="24729526" w14:textId="4B642626" w:rsidR="008101EC" w:rsidRPr="009D5111" w:rsidRDefault="008101EC" w:rsidP="008101EC">
      <w:pPr>
        <w:spacing w:line="240" w:lineRule="auto"/>
        <w:rPr>
          <w:rFonts w:eastAsia="Times New Roman" w:cs="Courier New"/>
          <w:b/>
          <w:bCs/>
          <w:i/>
          <w:iCs/>
          <w:color w:val="00566E" w:themeColor="accent4" w:themeShade="80"/>
          <w:sz w:val="32"/>
          <w:szCs w:val="32"/>
        </w:rPr>
      </w:pPr>
      <w:r w:rsidRPr="009D5111">
        <w:rPr>
          <w:rFonts w:eastAsia="Times New Roman" w:cs="Courier New"/>
          <w:b/>
          <w:bCs/>
          <w:i/>
          <w:iCs/>
          <w:color w:val="00566E" w:themeColor="accent4" w:themeShade="80"/>
          <w:sz w:val="32"/>
          <w:szCs w:val="32"/>
        </w:rPr>
        <w:t>Problems</w:t>
      </w:r>
    </w:p>
    <w:p w14:paraId="1373E703" w14:textId="041E07B5" w:rsidR="00373C86" w:rsidRDefault="00373C86" w:rsidP="00AE4D7F">
      <w:pPr>
        <w:spacing w:line="360" w:lineRule="auto"/>
        <w:ind w:firstLine="720"/>
        <w:rPr>
          <w:rFonts w:cs="Times New Roman"/>
          <w:sz w:val="24"/>
          <w:szCs w:val="24"/>
        </w:rPr>
      </w:pPr>
      <w:r>
        <w:rPr>
          <w:rFonts w:cs="Times New Roman"/>
          <w:sz w:val="24"/>
          <w:szCs w:val="24"/>
        </w:rPr>
        <w:t xml:space="preserve">The only two major problems I encountered while configuring this lab topology were using the wrong type of serial connection, and incorrectly planning my IP scheme. For the first problem, all I did was set up the routers with DTE connections instead of DCE, which was easily fixed. </w:t>
      </w:r>
      <w:r w:rsidR="009149C8">
        <w:rPr>
          <w:rFonts w:cs="Times New Roman"/>
          <w:sz w:val="24"/>
          <w:szCs w:val="24"/>
        </w:rPr>
        <w:t>However, the</w:t>
      </w:r>
      <w:r>
        <w:rPr>
          <w:rFonts w:cs="Times New Roman"/>
          <w:sz w:val="24"/>
          <w:szCs w:val="24"/>
        </w:rPr>
        <w:t xml:space="preserve"> second </w:t>
      </w:r>
      <w:r w:rsidR="009149C8">
        <w:rPr>
          <w:rFonts w:cs="Times New Roman"/>
          <w:sz w:val="24"/>
          <w:szCs w:val="24"/>
        </w:rPr>
        <w:t xml:space="preserve">issue </w:t>
      </w:r>
      <w:r>
        <w:rPr>
          <w:rFonts w:cs="Times New Roman"/>
          <w:sz w:val="24"/>
          <w:szCs w:val="24"/>
        </w:rPr>
        <w:t xml:space="preserve">was more confusing to fix. I had assigned the connections between the computers and routers to be in the 11.0.0.0/24 subnet, and the router connections to be in the 12.0.0.0/24 subnet. A similar way to think of this would be for half of a class of students to have the same name. Because of this, the router does not know which 11.0.0.0 subnet to route to, just like a teacher might get confused at which John forgot to do his homework. This was fixed by assigning each connection </w:t>
      </w:r>
      <w:r w:rsidR="009149C8">
        <w:rPr>
          <w:rFonts w:cs="Times New Roman"/>
          <w:sz w:val="24"/>
          <w:szCs w:val="24"/>
        </w:rPr>
        <w:t xml:space="preserve">a unique </w:t>
      </w:r>
      <w:r>
        <w:rPr>
          <w:rFonts w:cs="Times New Roman"/>
          <w:sz w:val="24"/>
          <w:szCs w:val="24"/>
        </w:rPr>
        <w:t>subnet, like in the diagram included earlier.</w:t>
      </w:r>
    </w:p>
    <w:p w14:paraId="0F1A6D72" w14:textId="09B6EB91" w:rsidR="008101EC" w:rsidRPr="009D5111" w:rsidRDefault="008101EC" w:rsidP="008101EC">
      <w:pPr>
        <w:spacing w:line="240" w:lineRule="auto"/>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t>Conclusion</w:t>
      </w:r>
    </w:p>
    <w:p w14:paraId="2FD9A3A3" w14:textId="3B50761E" w:rsidR="00603AC3" w:rsidRPr="00AD2648" w:rsidRDefault="00AD2648" w:rsidP="00472700">
      <w:pPr>
        <w:spacing w:line="360" w:lineRule="auto"/>
        <w:ind w:firstLine="720"/>
        <w:rPr>
          <w:rFonts w:cs="Times New Roman"/>
          <w:sz w:val="24"/>
          <w:szCs w:val="24"/>
        </w:rPr>
      </w:pPr>
      <w:r>
        <w:rPr>
          <w:rFonts w:cs="Times New Roman"/>
          <w:sz w:val="24"/>
          <w:szCs w:val="24"/>
        </w:rPr>
        <w:t xml:space="preserve">In conclusion, I set up OSPF on each router and had to re-assign their IPs because of the routing issue. In the process, I learned a lot about OSPF through researching how it functions and </w:t>
      </w:r>
      <w:r w:rsidR="009149C8">
        <w:rPr>
          <w:rFonts w:cs="Times New Roman"/>
          <w:sz w:val="24"/>
          <w:szCs w:val="24"/>
        </w:rPr>
        <w:t>by</w:t>
      </w:r>
      <w:r>
        <w:rPr>
          <w:rFonts w:cs="Times New Roman"/>
          <w:sz w:val="24"/>
          <w:szCs w:val="24"/>
        </w:rPr>
        <w:t xml:space="preserve"> setting it up</w:t>
      </w:r>
      <w:r w:rsidR="00E519E0">
        <w:rPr>
          <w:rFonts w:cs="Times New Roman"/>
          <w:sz w:val="24"/>
          <w:szCs w:val="24"/>
        </w:rPr>
        <w:t>, and how to repair an IP scheme.</w:t>
      </w:r>
    </w:p>
    <w:sectPr w:rsidR="00603AC3" w:rsidRPr="00AD2648" w:rsidSect="008101EC">
      <w:footerReference w:type="default" r:id="rId10"/>
      <w:pgSz w:w="12240" w:h="15840"/>
      <w:pgMar w:top="1728" w:right="1800" w:bottom="1440" w:left="1800" w:header="720" w:footer="720" w:gutter="0"/>
      <w:pgBorders w:offsetFrom="page">
        <w:top w:val="triple" w:sz="12" w:space="24" w:color="0081A4" w:themeColor="accent4" w:themeShade="BF"/>
        <w:left w:val="triple" w:sz="12" w:space="24" w:color="0081A4" w:themeColor="accent4" w:themeShade="BF"/>
        <w:bottom w:val="triple" w:sz="12" w:space="24" w:color="0081A4" w:themeColor="accent4" w:themeShade="BF"/>
        <w:right w:val="triple" w:sz="12" w:space="24" w:color="0081A4" w:themeColor="accent4"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78AAC" w14:textId="77777777" w:rsidR="00D4031C" w:rsidRDefault="00D4031C" w:rsidP="00C6554A">
      <w:pPr>
        <w:spacing w:before="0" w:after="0" w:line="240" w:lineRule="auto"/>
      </w:pPr>
      <w:r>
        <w:separator/>
      </w:r>
    </w:p>
  </w:endnote>
  <w:endnote w:type="continuationSeparator" w:id="0">
    <w:p w14:paraId="0AD3DFFC" w14:textId="77777777" w:rsidR="00D4031C" w:rsidRDefault="00D4031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1A103" w14:textId="77777777" w:rsidR="00484F52" w:rsidRDefault="00484F52">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933D3" w14:textId="77777777" w:rsidR="00D4031C" w:rsidRDefault="00D4031C" w:rsidP="00C6554A">
      <w:pPr>
        <w:spacing w:before="0" w:after="0" w:line="240" w:lineRule="auto"/>
      </w:pPr>
      <w:r>
        <w:separator/>
      </w:r>
    </w:p>
  </w:footnote>
  <w:footnote w:type="continuationSeparator" w:id="0">
    <w:p w14:paraId="01CDD0D2" w14:textId="77777777" w:rsidR="00D4031C" w:rsidRDefault="00D4031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294AC7"/>
    <w:multiLevelType w:val="hybridMultilevel"/>
    <w:tmpl w:val="76B67FF6"/>
    <w:lvl w:ilvl="0" w:tplc="AB52D5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AF144D"/>
    <w:multiLevelType w:val="hybridMultilevel"/>
    <w:tmpl w:val="694632FC"/>
    <w:lvl w:ilvl="0" w:tplc="FBAE0912">
      <w:start w:val="15"/>
      <w:numFmt w:val="bullet"/>
      <w:lvlText w:val="-"/>
      <w:lvlJc w:val="left"/>
      <w:pPr>
        <w:ind w:left="1800" w:hanging="360"/>
      </w:pPr>
      <w:rPr>
        <w:rFonts w:ascii="Constantia" w:eastAsiaTheme="minorHAnsi" w:hAnsi="Constantia" w:cs="Times New Roman" w:hint="default"/>
        <w:color w:val="595959" w:themeColor="text1" w:themeTint="A6"/>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4D5529"/>
    <w:multiLevelType w:val="hybridMultilevel"/>
    <w:tmpl w:val="DA9E7F44"/>
    <w:lvl w:ilvl="0" w:tplc="E4AC2BDC">
      <w:start w:val="15"/>
      <w:numFmt w:val="bullet"/>
      <w:lvlText w:val="-"/>
      <w:lvlJc w:val="left"/>
      <w:pPr>
        <w:ind w:left="360" w:hanging="360"/>
      </w:pPr>
      <w:rPr>
        <w:rFonts w:ascii="Constantia" w:eastAsiaTheme="minorHAnsi" w:hAnsi="Constant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8AC6DC2"/>
    <w:multiLevelType w:val="hybridMultilevel"/>
    <w:tmpl w:val="B7FCE55E"/>
    <w:lvl w:ilvl="0" w:tplc="30AA4E28">
      <w:numFmt w:val="bullet"/>
      <w:lvlText w:val="-"/>
      <w:lvlJc w:val="left"/>
      <w:pPr>
        <w:ind w:left="1080" w:hanging="360"/>
      </w:pPr>
      <w:rPr>
        <w:rFonts w:ascii="Constantia" w:eastAsiaTheme="minorHAnsi" w:hAnsi="Constant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6"/>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wMDE3sjAxMTUxsDBT0lEKTi0uzszPAykwrwUA/x/avywAAAA="/>
  </w:docVars>
  <w:rsids>
    <w:rsidRoot w:val="00495352"/>
    <w:rsid w:val="000419C2"/>
    <w:rsid w:val="000759AB"/>
    <w:rsid w:val="00153953"/>
    <w:rsid w:val="00164B5B"/>
    <w:rsid w:val="002554CD"/>
    <w:rsid w:val="00293B83"/>
    <w:rsid w:val="002B4294"/>
    <w:rsid w:val="002E4B08"/>
    <w:rsid w:val="00333D0D"/>
    <w:rsid w:val="00373C86"/>
    <w:rsid w:val="00472700"/>
    <w:rsid w:val="00484F52"/>
    <w:rsid w:val="00495352"/>
    <w:rsid w:val="004C049F"/>
    <w:rsid w:val="005000E2"/>
    <w:rsid w:val="0050247B"/>
    <w:rsid w:val="005410CA"/>
    <w:rsid w:val="00555E56"/>
    <w:rsid w:val="00603AC3"/>
    <w:rsid w:val="00670E8F"/>
    <w:rsid w:val="006A3CE7"/>
    <w:rsid w:val="008101EC"/>
    <w:rsid w:val="00850F23"/>
    <w:rsid w:val="008C5AB7"/>
    <w:rsid w:val="009149C8"/>
    <w:rsid w:val="009D5111"/>
    <w:rsid w:val="00AB687E"/>
    <w:rsid w:val="00AD2648"/>
    <w:rsid w:val="00AE4D7F"/>
    <w:rsid w:val="00B2101C"/>
    <w:rsid w:val="00B45A6D"/>
    <w:rsid w:val="00C4448B"/>
    <w:rsid w:val="00C6554A"/>
    <w:rsid w:val="00C745CA"/>
    <w:rsid w:val="00CB562F"/>
    <w:rsid w:val="00CE5D0C"/>
    <w:rsid w:val="00D04A73"/>
    <w:rsid w:val="00D4031C"/>
    <w:rsid w:val="00D57D15"/>
    <w:rsid w:val="00D57EA5"/>
    <w:rsid w:val="00E16423"/>
    <w:rsid w:val="00E519E0"/>
    <w:rsid w:val="00E64C15"/>
    <w:rsid w:val="00ED7C44"/>
    <w:rsid w:val="00EF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AF300"/>
  <w15:chartTrackingRefBased/>
  <w15:docId w15:val="{B9246933-9549-4482-9E41-F1DDA444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495352"/>
    <w:pPr>
      <w:spacing w:before="0" w:after="160" w:line="259" w:lineRule="auto"/>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ovakm\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6D2D9-0F9C-4684-9F5B-C8EA4A3E7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342</TotalTime>
  <Pages>16</Pages>
  <Words>2771</Words>
  <Characters>15799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 Marcello  (Student)</dc:creator>
  <cp:keywords/>
  <dc:description/>
  <cp:lastModifiedBy>Novak, Marcello  (Student)</cp:lastModifiedBy>
  <cp:revision>21</cp:revision>
  <dcterms:created xsi:type="dcterms:W3CDTF">2020-09-19T15:32:00Z</dcterms:created>
  <dcterms:modified xsi:type="dcterms:W3CDTF">2020-11-09T19:55:00Z</dcterms:modified>
</cp:coreProperties>
</file>